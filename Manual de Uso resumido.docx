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AF75" w14:textId="77777777" w:rsidR="002E21D5" w:rsidRPr="00C62B6C" w:rsidRDefault="00000000">
      <w:pPr>
        <w:pStyle w:val="Standard"/>
        <w:spacing w:line="240" w:lineRule="auto"/>
        <w:rPr>
          <w:rFonts w:ascii="Calibri" w:eastAsia="Calibri" w:hAnsi="Calibri" w:cs="Calibri"/>
          <w:b/>
          <w:bCs/>
          <w:sz w:val="44"/>
          <w:szCs w:val="44"/>
          <w:lang w:val="pt-BR"/>
        </w:rPr>
      </w:pPr>
      <w:r w:rsidRPr="00C62B6C">
        <w:rPr>
          <w:rFonts w:ascii="Calibri" w:eastAsia="Calibri" w:hAnsi="Calibri" w:cs="Calibri"/>
          <w:b/>
          <w:bCs/>
          <w:sz w:val="44"/>
          <w:szCs w:val="44"/>
          <w:lang w:val="pt-BR"/>
        </w:rPr>
        <w:t>Manual de Uso</w:t>
      </w:r>
    </w:p>
    <w:p w14:paraId="0EA7C5FE" w14:textId="77777777" w:rsidR="002E21D5" w:rsidRPr="00C62B6C" w:rsidRDefault="00000000">
      <w:pPr>
        <w:pStyle w:val="Standard"/>
        <w:keepNext/>
        <w:keepLines/>
        <w:spacing w:before="360" w:after="160" w:line="240" w:lineRule="auto"/>
        <w:rPr>
          <w:rFonts w:ascii="Calibri" w:eastAsia="Calibri" w:hAnsi="Calibri" w:cs="Calibri"/>
          <w:b/>
          <w:u w:val="single"/>
          <w:lang w:val="pt-BR"/>
        </w:rPr>
      </w:pPr>
      <w:r w:rsidRPr="00C62B6C">
        <w:rPr>
          <w:rFonts w:ascii="Calibri" w:eastAsia="Calibri" w:hAnsi="Calibri" w:cs="Calibri"/>
          <w:b/>
          <w:u w:val="single"/>
          <w:lang w:val="pt-BR"/>
        </w:rPr>
        <w:t>Descrição do Produto</w:t>
      </w:r>
    </w:p>
    <w:p w14:paraId="55635460" w14:textId="77777777" w:rsidR="002E21D5" w:rsidRPr="0036588C" w:rsidRDefault="00000000">
      <w:pPr>
        <w:pStyle w:val="Standard"/>
        <w:spacing w:after="160" w:line="247" w:lineRule="auto"/>
        <w:jc w:val="both"/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Dentro do arquivo </w:t>
      </w:r>
      <w:r>
        <w:rPr>
          <w:rFonts w:ascii="Calibri" w:eastAsia="Calibri" w:hAnsi="Calibri" w:cs="Calibri"/>
          <w:i/>
          <w:lang w:val="pt-BR"/>
        </w:rPr>
        <w:t>zip</w:t>
      </w:r>
      <w:r>
        <w:rPr>
          <w:rFonts w:ascii="Calibri" w:eastAsia="Calibri" w:hAnsi="Calibri" w:cs="Calibri"/>
          <w:lang w:val="pt-BR"/>
        </w:rPr>
        <w:t>, se apresentam quatro diretórios ‘</w:t>
      </w:r>
      <w:r>
        <w:rPr>
          <w:rFonts w:ascii="Calibri" w:eastAsia="Calibri" w:hAnsi="Calibri" w:cs="Calibri"/>
          <w:i/>
          <w:lang w:val="pt-BR"/>
        </w:rPr>
        <w:t xml:space="preserve">DLL e </w:t>
      </w:r>
      <w:proofErr w:type="spellStart"/>
      <w:r>
        <w:rPr>
          <w:rFonts w:ascii="Calibri" w:eastAsia="Calibri" w:hAnsi="Calibri" w:cs="Calibri"/>
          <w:i/>
          <w:lang w:val="pt-BR"/>
        </w:rPr>
        <w:t>Executavel</w:t>
      </w:r>
      <w:proofErr w:type="spellEnd"/>
      <w:proofErr w:type="gramStart"/>
      <w:r>
        <w:rPr>
          <w:rFonts w:ascii="Calibri" w:eastAsia="Calibri" w:hAnsi="Calibri" w:cs="Calibri"/>
          <w:i/>
          <w:lang w:val="pt-BR"/>
        </w:rPr>
        <w:t>’</w:t>
      </w:r>
      <w:r>
        <w:rPr>
          <w:rFonts w:ascii="Calibri" w:eastAsia="Calibri" w:hAnsi="Calibri" w:cs="Calibri"/>
          <w:lang w:val="pt-BR"/>
        </w:rPr>
        <w:t xml:space="preserve"> ,</w:t>
      </w:r>
      <w:proofErr w:type="gramEnd"/>
      <w:r>
        <w:rPr>
          <w:rFonts w:ascii="Calibri" w:eastAsia="Calibri" w:hAnsi="Calibri" w:cs="Calibri"/>
          <w:lang w:val="pt-BR"/>
        </w:rPr>
        <w:t xml:space="preserve"> ‘Exemplo C++’, ‘</w:t>
      </w:r>
      <w:r>
        <w:rPr>
          <w:rFonts w:ascii="Calibri" w:eastAsia="Calibri" w:hAnsi="Calibri" w:cs="Calibri"/>
          <w:i/>
          <w:lang w:val="pt-BR"/>
        </w:rPr>
        <w:t>Exemplo Delphi’, ‘Interface’ e ‘Manual’</w:t>
      </w:r>
      <w:r>
        <w:rPr>
          <w:rFonts w:ascii="Calibri" w:eastAsia="Calibri" w:hAnsi="Calibri" w:cs="Calibri"/>
          <w:lang w:val="pt-BR"/>
        </w:rPr>
        <w:t xml:space="preserve">. No diretório </w:t>
      </w:r>
      <w:r>
        <w:rPr>
          <w:rFonts w:ascii="Calibri" w:eastAsia="Calibri" w:hAnsi="Calibri" w:cs="Calibri"/>
          <w:i/>
          <w:lang w:val="pt-BR"/>
        </w:rPr>
        <w:t xml:space="preserve">‘DLL e </w:t>
      </w:r>
      <w:proofErr w:type="spellStart"/>
      <w:r>
        <w:rPr>
          <w:rFonts w:ascii="Calibri" w:eastAsia="Calibri" w:hAnsi="Calibri" w:cs="Calibri"/>
          <w:i/>
          <w:lang w:val="pt-BR"/>
        </w:rPr>
        <w:t>Executavel</w:t>
      </w:r>
      <w:proofErr w:type="spellEnd"/>
      <w:r>
        <w:rPr>
          <w:rFonts w:ascii="Calibri" w:eastAsia="Calibri" w:hAnsi="Calibri" w:cs="Calibri"/>
          <w:i/>
          <w:lang w:val="pt-BR"/>
        </w:rPr>
        <w:t>’</w:t>
      </w:r>
      <w:r>
        <w:rPr>
          <w:rFonts w:ascii="Calibri" w:eastAsia="Calibri" w:hAnsi="Calibri" w:cs="Calibri"/>
          <w:lang w:val="pt-BR"/>
        </w:rPr>
        <w:t>, se encontra a biblioteca, ou seja, os arquivos binários (</w:t>
      </w:r>
      <w:r>
        <w:rPr>
          <w:rFonts w:ascii="Calibri" w:eastAsia="Calibri" w:hAnsi="Calibri" w:cs="Calibri"/>
          <w:i/>
          <w:lang w:val="pt-BR"/>
        </w:rPr>
        <w:t>DLL</w:t>
      </w:r>
      <w:r>
        <w:rPr>
          <w:rFonts w:ascii="Calibri" w:eastAsia="Calibri" w:hAnsi="Calibri" w:cs="Calibri"/>
          <w:lang w:val="pt-BR"/>
        </w:rPr>
        <w:t xml:space="preserve">) necessários para o uso do produto e exemplo executável para validação das funcionalidades. No diretório </w:t>
      </w:r>
      <w:r>
        <w:rPr>
          <w:rFonts w:ascii="Calibri" w:eastAsia="Calibri" w:hAnsi="Calibri" w:cs="Calibri"/>
          <w:i/>
          <w:lang w:val="pt-BR"/>
        </w:rPr>
        <w:t xml:space="preserve">‘Interface’ </w:t>
      </w:r>
      <w:r>
        <w:rPr>
          <w:rFonts w:ascii="Calibri" w:eastAsia="Calibri" w:hAnsi="Calibri" w:cs="Calibri"/>
          <w:lang w:val="pt-BR"/>
        </w:rPr>
        <w:t>se encontra as variáveis/tipos/</w:t>
      </w:r>
      <w:proofErr w:type="spellStart"/>
      <w:r>
        <w:rPr>
          <w:rFonts w:ascii="Calibri" w:eastAsia="Calibri" w:hAnsi="Calibri" w:cs="Calibri"/>
          <w:lang w:val="pt-BR"/>
        </w:rPr>
        <w:t>callbacks</w:t>
      </w:r>
      <w:proofErr w:type="spellEnd"/>
      <w:r>
        <w:rPr>
          <w:rFonts w:ascii="Calibri" w:eastAsia="Calibri" w:hAnsi="Calibri" w:cs="Calibri"/>
          <w:lang w:val="pt-BR"/>
        </w:rPr>
        <w:t xml:space="preserve"> de interface para comunicação com a DLL. Nos diretórios </w:t>
      </w:r>
      <w:r>
        <w:rPr>
          <w:rFonts w:ascii="Calibri" w:eastAsia="Calibri" w:hAnsi="Calibri" w:cs="Calibri"/>
          <w:i/>
          <w:lang w:val="pt-BR"/>
        </w:rPr>
        <w:t>‘Exemplo C++’ e ‘Exemplo Delphi’</w:t>
      </w:r>
      <w:proofErr w:type="gramStart"/>
      <w:r>
        <w:rPr>
          <w:rFonts w:ascii="Calibri" w:eastAsia="Calibri" w:hAnsi="Calibri" w:cs="Calibri"/>
          <w:i/>
          <w:lang w:val="pt-BR"/>
        </w:rPr>
        <w:t xml:space="preserve">, </w:t>
      </w:r>
      <w:r>
        <w:rPr>
          <w:rFonts w:ascii="Calibri" w:eastAsia="Calibri" w:hAnsi="Calibri" w:cs="Calibri"/>
          <w:lang w:val="pt-BR"/>
        </w:rPr>
        <w:t>,</w:t>
      </w:r>
      <w:proofErr w:type="gramEnd"/>
      <w:r>
        <w:rPr>
          <w:rFonts w:ascii="Calibri" w:eastAsia="Calibri" w:hAnsi="Calibri" w:cs="Calibri"/>
          <w:lang w:val="pt-BR"/>
        </w:rPr>
        <w:t xml:space="preserve"> há o código fonte  como exemplos de uso do produto.</w:t>
      </w:r>
    </w:p>
    <w:p w14:paraId="5EA8BC11" w14:textId="77777777" w:rsidR="002E21D5" w:rsidRPr="00C62B6C" w:rsidRDefault="00000000">
      <w:pPr>
        <w:pStyle w:val="Standard"/>
        <w:keepNext/>
        <w:keepLines/>
        <w:spacing w:before="360" w:line="240" w:lineRule="auto"/>
        <w:jc w:val="both"/>
        <w:rPr>
          <w:rFonts w:ascii="Calibri" w:eastAsia="Calibri" w:hAnsi="Calibri" w:cs="Calibri"/>
          <w:b/>
          <w:u w:val="single"/>
          <w:lang w:val="pt-BR"/>
        </w:rPr>
      </w:pPr>
      <w:r w:rsidRPr="00C62B6C">
        <w:rPr>
          <w:rFonts w:ascii="Calibri" w:eastAsia="Calibri" w:hAnsi="Calibri" w:cs="Calibri"/>
          <w:b/>
          <w:u w:val="single"/>
          <w:lang w:val="pt-BR"/>
        </w:rPr>
        <w:t>Descrição da Biblioteca</w:t>
      </w:r>
    </w:p>
    <w:p w14:paraId="0A43C62D" w14:textId="77777777" w:rsidR="002E21D5" w:rsidRPr="0036588C" w:rsidRDefault="00000000">
      <w:pPr>
        <w:pStyle w:val="Standard"/>
        <w:spacing w:after="160" w:line="247" w:lineRule="auto"/>
        <w:jc w:val="both"/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No diretório </w:t>
      </w:r>
      <w:r>
        <w:rPr>
          <w:rFonts w:ascii="Calibri" w:eastAsia="Calibri" w:hAnsi="Calibri" w:cs="Calibri"/>
          <w:i/>
          <w:lang w:val="pt-BR"/>
        </w:rPr>
        <w:t xml:space="preserve">‘DLL e </w:t>
      </w:r>
      <w:proofErr w:type="spellStart"/>
      <w:r>
        <w:rPr>
          <w:rFonts w:ascii="Calibri" w:eastAsia="Calibri" w:hAnsi="Calibri" w:cs="Calibri"/>
          <w:i/>
          <w:lang w:val="pt-BR"/>
        </w:rPr>
        <w:t>Executavel</w:t>
      </w:r>
      <w:proofErr w:type="spellEnd"/>
      <w:r>
        <w:rPr>
          <w:rFonts w:ascii="Calibri" w:eastAsia="Calibri" w:hAnsi="Calibri" w:cs="Calibri"/>
          <w:i/>
          <w:lang w:val="pt-BR"/>
        </w:rPr>
        <w:t>’</w:t>
      </w:r>
      <w:r>
        <w:rPr>
          <w:rFonts w:ascii="Calibri" w:eastAsia="Calibri" w:hAnsi="Calibri" w:cs="Calibri"/>
          <w:lang w:val="pt-BR"/>
        </w:rPr>
        <w:t xml:space="preserve">, há um arquivo </w:t>
      </w:r>
      <w:r>
        <w:rPr>
          <w:rFonts w:ascii="Calibri" w:eastAsia="Calibri" w:hAnsi="Calibri" w:cs="Calibri"/>
          <w:i/>
          <w:lang w:val="pt-BR"/>
        </w:rPr>
        <w:t xml:space="preserve">DLL </w:t>
      </w:r>
      <w:r>
        <w:rPr>
          <w:rFonts w:ascii="Calibri" w:eastAsia="Calibri" w:hAnsi="Calibri" w:cs="Calibri"/>
          <w:lang w:val="pt-BR"/>
        </w:rPr>
        <w:t>(</w:t>
      </w:r>
      <w:r>
        <w:rPr>
          <w:rFonts w:ascii="Calibri" w:eastAsia="Calibri" w:hAnsi="Calibri" w:cs="Calibri"/>
          <w:i/>
          <w:lang w:val="pt-BR"/>
        </w:rPr>
        <w:t>ProfitDLL.dll)</w:t>
      </w:r>
      <w:r>
        <w:rPr>
          <w:rFonts w:ascii="Calibri" w:eastAsia="Calibri" w:hAnsi="Calibri" w:cs="Calibri"/>
          <w:lang w:val="pt-BR"/>
        </w:rPr>
        <w:t xml:space="preserve"> sendo este a Biblioteca.</w:t>
      </w:r>
    </w:p>
    <w:p w14:paraId="65165256" w14:textId="77777777" w:rsidR="002E21D5" w:rsidRDefault="00000000">
      <w:pPr>
        <w:pStyle w:val="Standard"/>
        <w:spacing w:after="160" w:line="247" w:lineRule="auto"/>
        <w:jc w:val="both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A Biblioteca exporta funções básicas de comunicação com o servidor de Market Data e Roteamento, permitindo conexão e recebimento de dados referentes aos eventos de negociação em tempo real. A biblioteca está compilada para plataforma Windows 32 bits. As funções para comunicação com </w:t>
      </w:r>
      <w:proofErr w:type="gramStart"/>
      <w:r>
        <w:rPr>
          <w:rFonts w:ascii="Calibri" w:eastAsia="Calibri" w:hAnsi="Calibri" w:cs="Calibri"/>
          <w:lang w:val="pt-BR"/>
        </w:rPr>
        <w:t>a mesma</w:t>
      </w:r>
      <w:proofErr w:type="gramEnd"/>
      <w:r>
        <w:rPr>
          <w:rFonts w:ascii="Calibri" w:eastAsia="Calibri" w:hAnsi="Calibri" w:cs="Calibri"/>
          <w:lang w:val="pt-BR"/>
        </w:rPr>
        <w:t xml:space="preserve"> se apresentam a seguir.</w:t>
      </w:r>
    </w:p>
    <w:p w14:paraId="24618A9B" w14:textId="77777777" w:rsidR="002E21D5" w:rsidRPr="00C62B6C" w:rsidRDefault="00000000">
      <w:pPr>
        <w:pStyle w:val="Standard"/>
        <w:keepNext/>
        <w:keepLines/>
        <w:spacing w:before="360" w:line="240" w:lineRule="auto"/>
        <w:rPr>
          <w:rFonts w:ascii="Calibri" w:eastAsia="Calibri" w:hAnsi="Calibri" w:cs="Calibri"/>
          <w:b/>
          <w:u w:val="single"/>
          <w:lang w:val="pt-BR"/>
        </w:rPr>
      </w:pPr>
      <w:r w:rsidRPr="00C62B6C">
        <w:rPr>
          <w:rFonts w:ascii="Calibri" w:eastAsia="Calibri" w:hAnsi="Calibri" w:cs="Calibri"/>
          <w:b/>
          <w:u w:val="single"/>
          <w:lang w:val="pt-BR"/>
        </w:rPr>
        <w:t>Interface da Biblioteca</w:t>
      </w:r>
    </w:p>
    <w:p w14:paraId="4D0F1C39" w14:textId="77777777" w:rsidR="002E21D5" w:rsidRPr="0036588C" w:rsidRDefault="00000000">
      <w:pPr>
        <w:pStyle w:val="Standard"/>
        <w:spacing w:after="160" w:line="247" w:lineRule="auto"/>
        <w:jc w:val="both"/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A Biblioteca se comunica através de funções expostas que podem ser invocadas e funções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que são atribuídas a ela. Também são </w:t>
      </w:r>
      <w:proofErr w:type="gramStart"/>
      <w:r>
        <w:rPr>
          <w:rFonts w:ascii="Calibri" w:eastAsia="Calibri" w:hAnsi="Calibri" w:cs="Calibri"/>
          <w:lang w:val="pt-BR"/>
        </w:rPr>
        <w:t>usados</w:t>
      </w:r>
      <w:proofErr w:type="gramEnd"/>
      <w:r>
        <w:rPr>
          <w:rFonts w:ascii="Calibri" w:eastAsia="Calibri" w:hAnsi="Calibri" w:cs="Calibri"/>
          <w:lang w:val="pt-BR"/>
        </w:rPr>
        <w:t xml:space="preserve"> estruturas de dados específicas. Estes são especificados a seguir, com sua codificação original Delphi e um equivalente para C++ [</w:t>
      </w:r>
      <w:r>
        <w:rPr>
          <w:rFonts w:ascii="Calibri" w:hAnsi="Calibri"/>
          <w:b/>
          <w:color w:val="1D2D45"/>
          <w:shd w:val="clear" w:color="auto" w:fill="FFFFFF"/>
          <w:lang w:val="pt-BR"/>
        </w:rPr>
        <w:t>TDM-GCC</w:t>
      </w:r>
      <w:r>
        <w:rPr>
          <w:rFonts w:ascii="Calibri" w:hAnsi="Calibri"/>
          <w:color w:val="1D2D45"/>
          <w:shd w:val="clear" w:color="auto" w:fill="FFFFFF"/>
          <w:lang w:val="pt-BR"/>
        </w:rPr>
        <w:t xml:space="preserve"> (</w:t>
      </w:r>
      <w:proofErr w:type="spellStart"/>
      <w:r>
        <w:rPr>
          <w:rFonts w:ascii="Calibri" w:hAnsi="Calibri"/>
          <w:color w:val="1D2D45"/>
          <w:shd w:val="clear" w:color="auto" w:fill="FFFFFF"/>
          <w:lang w:val="pt-BR"/>
        </w:rPr>
        <w:t>version</w:t>
      </w:r>
      <w:proofErr w:type="spellEnd"/>
      <w:r>
        <w:rPr>
          <w:rFonts w:ascii="Calibri" w:hAnsi="Calibri"/>
          <w:color w:val="1D2D45"/>
          <w:shd w:val="clear" w:color="auto" w:fill="FFFFFF"/>
          <w:lang w:val="pt-BR"/>
        </w:rPr>
        <w:t xml:space="preserve"> </w:t>
      </w:r>
      <w:proofErr w:type="gramStart"/>
      <w:r>
        <w:rPr>
          <w:rFonts w:ascii="Calibri" w:hAnsi="Calibri"/>
          <w:color w:val="1D2D45"/>
          <w:shd w:val="clear" w:color="auto" w:fill="FFFFFF"/>
          <w:lang w:val="pt-BR"/>
        </w:rPr>
        <w:t>4.9.2, 32 bit</w:t>
      </w:r>
      <w:proofErr w:type="gramEnd"/>
      <w:r>
        <w:rPr>
          <w:rFonts w:ascii="Calibri" w:hAnsi="Calibri"/>
          <w:color w:val="1D2D45"/>
          <w:shd w:val="clear" w:color="auto" w:fill="FFFFFF"/>
          <w:lang w:val="pt-BR"/>
        </w:rPr>
        <w:t>, SJLJ)</w:t>
      </w:r>
      <w:r>
        <w:rPr>
          <w:rFonts w:ascii="Calibri" w:eastAsia="Calibri" w:hAnsi="Calibri" w:cs="Calibri"/>
          <w:lang w:val="pt-BR"/>
        </w:rPr>
        <w:t>]</w:t>
      </w:r>
      <w:r>
        <w:rPr>
          <w:rFonts w:ascii="Calibri" w:hAnsi="Calibri"/>
          <w:color w:val="1D2D45"/>
          <w:shd w:val="clear" w:color="auto" w:fill="FFFFFF"/>
          <w:lang w:val="pt-BR"/>
        </w:rPr>
        <w:t>.</w:t>
      </w:r>
    </w:p>
    <w:p w14:paraId="57BA8E39" w14:textId="77777777" w:rsidR="002E21D5" w:rsidRDefault="00000000">
      <w:pPr>
        <w:pStyle w:val="Standard"/>
        <w:keepNext/>
        <w:keepLines/>
        <w:spacing w:before="200" w:line="240" w:lineRule="auto"/>
      </w:pPr>
      <w:r>
        <w:rPr>
          <w:rFonts w:ascii="Calibri" w:eastAsia="Calibri" w:hAnsi="Calibri" w:cs="Calibri"/>
          <w:b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Estruturas</w:t>
      </w:r>
      <w:proofErr w:type="spellEnd"/>
      <w:r>
        <w:rPr>
          <w:rFonts w:ascii="Calibri" w:eastAsia="Calibri" w:hAnsi="Calibri" w:cs="Calibri"/>
          <w:b/>
        </w:rPr>
        <w:t xml:space="preserve"> de dados</w:t>
      </w:r>
    </w:p>
    <w:p w14:paraId="2AEF008B" w14:textId="77777777" w:rsidR="002E21D5" w:rsidRDefault="002E21D5">
      <w:pPr>
        <w:pStyle w:val="Standard"/>
        <w:rPr>
          <w:rFonts w:ascii="Calibri" w:eastAsia="Calibri" w:hAnsi="Calibri" w:cs="Calibri"/>
        </w:rPr>
      </w:pPr>
    </w:p>
    <w:tbl>
      <w:tblPr>
        <w:tblW w:w="31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</w:tblGrid>
      <w:tr w:rsidR="002E21D5" w14:paraId="79D2908D" w14:textId="77777777">
        <w:tblPrEx>
          <w:tblCellMar>
            <w:top w:w="0" w:type="dxa"/>
            <w:bottom w:w="0" w:type="dxa"/>
          </w:tblCellMar>
        </w:tblPrEx>
        <w:trPr>
          <w:trHeight w:val="172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49430" w14:textId="77777777" w:rsidR="002E21D5" w:rsidRDefault="00000000">
            <w:pPr>
              <w:pStyle w:val="Standard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Delphi  </w:t>
            </w:r>
          </w:p>
          <w:p w14:paraId="1AE5B80D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  <w:color w:val="660066"/>
              </w:rPr>
              <w:t xml:space="preserve">  </w:t>
            </w:r>
            <w:proofErr w:type="spellStart"/>
            <w:r>
              <w:rPr>
                <w:rFonts w:ascii="Calibri" w:eastAsia="Consolas" w:hAnsi="Calibri" w:cs="Consolas"/>
                <w:color w:val="660066"/>
              </w:rPr>
              <w:t>PAssetIDRec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=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^</w:t>
            </w:r>
            <w:proofErr w:type="spellStart"/>
            <w:r>
              <w:rPr>
                <w:rFonts w:ascii="Calibri" w:eastAsia="Consolas" w:hAnsi="Calibri" w:cs="Consolas"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;</w:t>
            </w:r>
            <w:r>
              <w:rPr>
                <w:rFonts w:ascii="Calibri" w:eastAsia="Consolas" w:hAnsi="Calibri" w:cs="Consolas"/>
              </w:rPr>
              <w:br/>
              <w:t xml:space="preserve">  </w:t>
            </w:r>
            <w:proofErr w:type="spellStart"/>
            <w:r>
              <w:rPr>
                <w:rFonts w:ascii="Calibri" w:eastAsia="Consolas" w:hAnsi="Calibri" w:cs="Consolas"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=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</w:rPr>
              <w:t>packed record</w:t>
            </w:r>
            <w:r>
              <w:rPr>
                <w:rFonts w:ascii="Calibri" w:eastAsia="Consolas" w:hAnsi="Calibri" w:cs="Consolas"/>
              </w:rPr>
              <w:br/>
              <w:t xml:space="preserve">    </w:t>
            </w:r>
            <w:proofErr w:type="spellStart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;</w:t>
            </w:r>
            <w:r>
              <w:rPr>
                <w:rFonts w:ascii="Calibri" w:eastAsia="Consolas" w:hAnsi="Calibri" w:cs="Consolas"/>
              </w:rPr>
              <w:br/>
              <w:t xml:space="preserve">   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;</w:t>
            </w:r>
            <w:r>
              <w:rPr>
                <w:rFonts w:ascii="Calibri" w:eastAsia="Consolas" w:hAnsi="Calibri" w:cs="Consolas"/>
              </w:rPr>
              <w:br/>
              <w:t xml:space="preserve">    </w:t>
            </w:r>
            <w:proofErr w:type="spellStart"/>
            <w:r>
              <w:rPr>
                <w:rFonts w:ascii="Calibri" w:eastAsia="Consolas" w:hAnsi="Calibri" w:cs="Consolas"/>
              </w:rPr>
              <w:t>nFeed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0066"/>
              </w:rPr>
              <w:t>Integer</w:t>
            </w:r>
            <w:r>
              <w:rPr>
                <w:rFonts w:ascii="Calibri" w:eastAsia="Consolas" w:hAnsi="Calibri" w:cs="Consolas"/>
                <w:color w:val="666600"/>
              </w:rPr>
              <w:t>;</w:t>
            </w:r>
            <w:r>
              <w:rPr>
                <w:rFonts w:ascii="Calibri" w:eastAsia="Consolas" w:hAnsi="Calibri" w:cs="Consolas"/>
              </w:rPr>
              <w:br/>
              <w:t xml:space="preserve">  </w:t>
            </w:r>
            <w:r>
              <w:rPr>
                <w:rFonts w:ascii="Calibri" w:eastAsia="Consolas" w:hAnsi="Calibri" w:cs="Consolas"/>
                <w:b/>
                <w:color w:val="000088"/>
              </w:rPr>
              <w:t>end</w:t>
            </w:r>
            <w:r>
              <w:rPr>
                <w:rFonts w:ascii="Calibri" w:eastAsia="Consolas" w:hAnsi="Calibri" w:cs="Consolas"/>
                <w:color w:val="000088"/>
              </w:rPr>
              <w:t>;</w:t>
            </w:r>
          </w:p>
        </w:tc>
      </w:tr>
    </w:tbl>
    <w:p w14:paraId="1E007C84" w14:textId="77777777" w:rsidR="002E21D5" w:rsidRPr="0036588C" w:rsidRDefault="00000000">
      <w:pPr>
        <w:pStyle w:val="Standard"/>
        <w:jc w:val="both"/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Aqui,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pwcTicker</w:t>
      </w:r>
      <w:proofErr w:type="spellEnd"/>
      <w:r>
        <w:rPr>
          <w:rFonts w:ascii="Calibri" w:eastAsia="Calibri" w:hAnsi="Calibri" w:cs="Calibri"/>
          <w:lang w:val="pt-BR"/>
        </w:rPr>
        <w:t xml:space="preserve"> apresenta o nome do ativo,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pwcBolsa</w:t>
      </w:r>
      <w:proofErr w:type="spellEnd"/>
      <w:r>
        <w:rPr>
          <w:rFonts w:ascii="Calibri" w:eastAsia="Calibri" w:hAnsi="Calibri" w:cs="Calibri"/>
          <w:lang w:val="pt-BR"/>
        </w:rPr>
        <w:t xml:space="preserve"> o nome da bolsa. O feed, representado por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nFeed</w:t>
      </w:r>
      <w:proofErr w:type="spellEnd"/>
      <w:r>
        <w:rPr>
          <w:rFonts w:ascii="Calibri" w:eastAsia="Calibri" w:hAnsi="Calibri" w:cs="Calibri"/>
          <w:lang w:val="pt-BR"/>
        </w:rPr>
        <w:t xml:space="preserve">, pode apresentar valores </w:t>
      </w:r>
      <w:r>
        <w:rPr>
          <w:rFonts w:ascii="Calibri" w:eastAsia="Calibri" w:hAnsi="Calibri" w:cs="Calibri"/>
          <w:b/>
          <w:lang w:val="pt-BR"/>
        </w:rPr>
        <w:t>0</w:t>
      </w:r>
      <w:r>
        <w:rPr>
          <w:rFonts w:ascii="Calibri" w:eastAsia="Calibri" w:hAnsi="Calibri" w:cs="Calibri"/>
          <w:lang w:val="pt-BR"/>
        </w:rPr>
        <w:t xml:space="preserve">, para valores provenientes da </w:t>
      </w:r>
      <w:proofErr w:type="spellStart"/>
      <w:r>
        <w:rPr>
          <w:rFonts w:ascii="Calibri" w:eastAsia="Calibri" w:hAnsi="Calibri" w:cs="Calibri"/>
          <w:i/>
          <w:lang w:val="pt-BR"/>
        </w:rPr>
        <w:t>Nelogica</w:t>
      </w:r>
      <w:proofErr w:type="spellEnd"/>
      <w:r>
        <w:rPr>
          <w:rFonts w:ascii="Calibri" w:eastAsia="Calibri" w:hAnsi="Calibri" w:cs="Calibri"/>
          <w:lang w:val="pt-BR"/>
        </w:rPr>
        <w:t xml:space="preserve">, ou </w:t>
      </w:r>
      <w:r>
        <w:rPr>
          <w:rFonts w:ascii="Calibri" w:eastAsia="Calibri" w:hAnsi="Calibri" w:cs="Calibri"/>
          <w:b/>
          <w:lang w:val="pt-BR"/>
        </w:rPr>
        <w:t>255</w:t>
      </w:r>
      <w:r>
        <w:rPr>
          <w:rFonts w:ascii="Calibri" w:eastAsia="Calibri" w:hAnsi="Calibri" w:cs="Calibri"/>
          <w:lang w:val="pt-BR"/>
        </w:rPr>
        <w:t>, para fontes desconhecidas.</w:t>
      </w:r>
    </w:p>
    <w:p w14:paraId="13B5A135" w14:textId="77777777" w:rsidR="002E21D5" w:rsidRPr="00C62B6C" w:rsidRDefault="00000000">
      <w:pPr>
        <w:pStyle w:val="Standard"/>
        <w:keepNext/>
        <w:keepLines/>
        <w:spacing w:before="200" w:line="240" w:lineRule="auto"/>
        <w:rPr>
          <w:rFonts w:ascii="Calibri" w:eastAsia="Calibri" w:hAnsi="Calibri" w:cs="Calibri"/>
          <w:b/>
          <w:u w:val="single"/>
          <w:lang w:val="pt-BR"/>
        </w:rPr>
      </w:pPr>
      <w:r w:rsidRPr="00C62B6C">
        <w:rPr>
          <w:rFonts w:ascii="Calibri" w:eastAsia="Calibri" w:hAnsi="Calibri" w:cs="Calibri"/>
          <w:b/>
          <w:u w:val="single"/>
          <w:lang w:val="pt-BR"/>
        </w:rPr>
        <w:t>Funções expostas</w:t>
      </w:r>
    </w:p>
    <w:p w14:paraId="39F62C25" w14:textId="77777777" w:rsidR="002E21D5" w:rsidRPr="0036588C" w:rsidRDefault="00000000">
      <w:pPr>
        <w:pStyle w:val="Standard"/>
        <w:spacing w:after="160" w:line="247" w:lineRule="auto"/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As funções expostas apresentam tipos que expressam </w:t>
      </w:r>
      <w:proofErr w:type="spellStart"/>
      <w:r>
        <w:rPr>
          <w:rFonts w:ascii="Calibri" w:eastAsia="Calibri" w:hAnsi="Calibri" w:cs="Calibri"/>
          <w:i/>
          <w:lang w:val="pt-BR"/>
        </w:rPr>
        <w:t>callbacks</w:t>
      </w:r>
      <w:proofErr w:type="spellEnd"/>
      <w:r>
        <w:rPr>
          <w:rFonts w:ascii="Calibri" w:eastAsia="Calibri" w:hAnsi="Calibri" w:cs="Calibri"/>
          <w:lang w:val="pt-BR"/>
        </w:rPr>
        <w:t xml:space="preserve">, apresentados adiante. </w:t>
      </w:r>
      <w:proofErr w:type="gramStart"/>
      <w:r>
        <w:rPr>
          <w:rFonts w:ascii="Calibri" w:eastAsia="Calibri" w:hAnsi="Calibri" w:cs="Calibri"/>
          <w:lang w:val="pt-BR"/>
        </w:rPr>
        <w:t>Todas funções</w:t>
      </w:r>
      <w:proofErr w:type="gramEnd"/>
      <w:r>
        <w:rPr>
          <w:rFonts w:ascii="Calibri" w:eastAsia="Calibri" w:hAnsi="Calibri" w:cs="Calibri"/>
          <w:lang w:val="pt-BR"/>
        </w:rPr>
        <w:t xml:space="preserve"> com retorno </w:t>
      </w:r>
      <w:r>
        <w:rPr>
          <w:rFonts w:ascii="Calibri" w:eastAsia="Consolas" w:hAnsi="Calibri" w:cs="Consolas"/>
          <w:b/>
          <w:color w:val="444444"/>
          <w:lang w:val="pt-BR"/>
        </w:rPr>
        <w:t>Short</w:t>
      </w:r>
      <w:r>
        <w:rPr>
          <w:rFonts w:ascii="Calibri" w:eastAsia="Calibri" w:hAnsi="Calibri" w:cs="Calibri"/>
          <w:lang w:val="pt-BR"/>
        </w:rPr>
        <w:t xml:space="preserve"> (em C: </w:t>
      </w: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signed</w:t>
      </w:r>
      <w:proofErr w:type="spellEnd"/>
      <w:r>
        <w:rPr>
          <w:rFonts w:ascii="Calibri" w:eastAsia="Consolas" w:hAnsi="Calibri" w:cs="Consolas"/>
          <w:b/>
          <w:color w:val="444444"/>
          <w:lang w:val="pt-BR"/>
        </w:rPr>
        <w:t xml:space="preserve"> char</w:t>
      </w:r>
      <w:r>
        <w:rPr>
          <w:rFonts w:ascii="Calibri" w:eastAsia="Calibri" w:hAnsi="Calibri" w:cs="Calibri"/>
          <w:lang w:val="pt-BR"/>
        </w:rPr>
        <w:t xml:space="preserve">) seguem os seguintes códigos de erro:   </w:t>
      </w:r>
    </w:p>
    <w:p w14:paraId="340862A1" w14:textId="77777777" w:rsidR="002E21D5" w:rsidRDefault="00000000">
      <w:pPr>
        <w:pStyle w:val="Standard"/>
        <w:spacing w:after="160" w:line="247" w:lineRule="auto"/>
      </w:pPr>
      <w:r>
        <w:rPr>
          <w:rFonts w:ascii="Calibri" w:eastAsia="Consolas" w:hAnsi="Calibri" w:cs="Consolas"/>
        </w:rPr>
        <w:t xml:space="preserve">NL_OK </w:t>
      </w:r>
      <w:r>
        <w:rPr>
          <w:rFonts w:ascii="Calibri" w:eastAsia="Consolas" w:hAnsi="Calibri" w:cs="Consolas"/>
        </w:rPr>
        <w:tab/>
      </w:r>
      <w:r>
        <w:rPr>
          <w:rFonts w:ascii="Calibri" w:eastAsia="Consolas" w:hAnsi="Calibri" w:cs="Consolas"/>
        </w:rPr>
        <w:tab/>
      </w:r>
      <w:r>
        <w:rPr>
          <w:rFonts w:ascii="Calibri" w:eastAsia="Consolas" w:hAnsi="Calibri" w:cs="Consolas"/>
        </w:rPr>
        <w:tab/>
      </w:r>
      <w:r>
        <w:rPr>
          <w:rFonts w:ascii="Calibri" w:eastAsia="Consolas" w:hAnsi="Calibri" w:cs="Consolas"/>
        </w:rPr>
        <w:tab/>
      </w:r>
      <w:r>
        <w:rPr>
          <w:rFonts w:ascii="Calibri" w:eastAsia="Consolas" w:hAnsi="Calibri" w:cs="Consolas"/>
          <w:color w:val="666600"/>
        </w:rPr>
        <w:t>=</w:t>
      </w:r>
      <w:r>
        <w:rPr>
          <w:rFonts w:ascii="Calibri" w:eastAsia="Consolas" w:hAnsi="Calibri" w:cs="Consolas"/>
        </w:rPr>
        <w:t xml:space="preserve"> </w:t>
      </w:r>
      <w:r>
        <w:rPr>
          <w:rFonts w:ascii="Calibri" w:eastAsia="Consolas" w:hAnsi="Calibri" w:cs="Consolas"/>
          <w:color w:val="006666"/>
        </w:rPr>
        <w:t>000</w:t>
      </w:r>
      <w:r>
        <w:rPr>
          <w:rFonts w:ascii="Calibri" w:eastAsia="Consolas" w:hAnsi="Calibri" w:cs="Consolas"/>
          <w:color w:val="666600"/>
        </w:rPr>
        <w:t>;</w:t>
      </w:r>
      <w:r>
        <w:rPr>
          <w:rFonts w:ascii="Calibri" w:eastAsia="Consolas" w:hAnsi="Calibri" w:cs="Consolas"/>
        </w:rPr>
        <w:t xml:space="preserve"> </w:t>
      </w:r>
      <w:r>
        <w:rPr>
          <w:rFonts w:ascii="Calibri" w:eastAsia="Consolas" w:hAnsi="Calibri" w:cs="Consolas"/>
          <w:color w:val="880000"/>
        </w:rPr>
        <w:t>// OK</w:t>
      </w:r>
      <w:r>
        <w:rPr>
          <w:rFonts w:ascii="Calibri" w:eastAsia="Consolas" w:hAnsi="Calibri" w:cs="Consolas"/>
        </w:rPr>
        <w:br/>
        <w:t>NL_ERR_INIT</w:t>
      </w:r>
      <w:r>
        <w:rPr>
          <w:rFonts w:ascii="Calibri" w:eastAsia="Consolas" w:hAnsi="Calibri" w:cs="Consolas"/>
        </w:rPr>
        <w:tab/>
      </w:r>
      <w:r>
        <w:rPr>
          <w:rFonts w:ascii="Calibri" w:eastAsia="Consolas" w:hAnsi="Calibri" w:cs="Consolas"/>
        </w:rPr>
        <w:tab/>
      </w:r>
      <w:r>
        <w:rPr>
          <w:rFonts w:ascii="Calibri" w:eastAsia="Consolas" w:hAnsi="Calibri" w:cs="Consolas"/>
        </w:rPr>
        <w:tab/>
      </w:r>
      <w:r>
        <w:rPr>
          <w:rFonts w:ascii="Calibri" w:eastAsia="Consolas" w:hAnsi="Calibri" w:cs="Consolas"/>
          <w:color w:val="666600"/>
        </w:rPr>
        <w:t>=</w:t>
      </w:r>
      <w:r>
        <w:rPr>
          <w:rFonts w:ascii="Calibri" w:eastAsia="Consolas" w:hAnsi="Calibri" w:cs="Consolas"/>
        </w:rPr>
        <w:t xml:space="preserve"> </w:t>
      </w:r>
      <w:r>
        <w:rPr>
          <w:rFonts w:ascii="Calibri" w:eastAsia="Consolas" w:hAnsi="Calibri" w:cs="Consolas"/>
          <w:color w:val="006666"/>
        </w:rPr>
        <w:t>080</w:t>
      </w:r>
      <w:r>
        <w:rPr>
          <w:rFonts w:ascii="Calibri" w:eastAsia="Consolas" w:hAnsi="Calibri" w:cs="Consolas"/>
          <w:color w:val="666600"/>
        </w:rPr>
        <w:t>;</w:t>
      </w:r>
      <w:r>
        <w:rPr>
          <w:rFonts w:ascii="Calibri" w:eastAsia="Consolas" w:hAnsi="Calibri" w:cs="Consolas"/>
        </w:rPr>
        <w:t xml:space="preserve"> </w:t>
      </w:r>
      <w:r>
        <w:rPr>
          <w:rFonts w:ascii="Calibri" w:eastAsia="Consolas" w:hAnsi="Calibri" w:cs="Consolas"/>
          <w:color w:val="880000"/>
        </w:rPr>
        <w:t>// Not initialized</w:t>
      </w:r>
      <w:r>
        <w:rPr>
          <w:rFonts w:ascii="Calibri" w:eastAsia="Consolas" w:hAnsi="Calibri" w:cs="Consolas"/>
        </w:rPr>
        <w:br/>
        <w:t xml:space="preserve">NL_ERR_INVALID_ARGS </w:t>
      </w:r>
      <w:r>
        <w:rPr>
          <w:rFonts w:ascii="Calibri" w:eastAsia="Consolas" w:hAnsi="Calibri" w:cs="Consolas"/>
        </w:rPr>
        <w:tab/>
      </w:r>
      <w:r>
        <w:rPr>
          <w:rFonts w:ascii="Calibri" w:eastAsia="Consolas" w:hAnsi="Calibri" w:cs="Consolas"/>
          <w:color w:val="666600"/>
        </w:rPr>
        <w:t>=</w:t>
      </w:r>
      <w:r>
        <w:rPr>
          <w:rFonts w:ascii="Calibri" w:eastAsia="Consolas" w:hAnsi="Calibri" w:cs="Consolas"/>
        </w:rPr>
        <w:t xml:space="preserve"> </w:t>
      </w:r>
      <w:r>
        <w:rPr>
          <w:rFonts w:ascii="Calibri" w:eastAsia="Consolas" w:hAnsi="Calibri" w:cs="Consolas"/>
          <w:color w:val="006666"/>
        </w:rPr>
        <w:t>090</w:t>
      </w:r>
      <w:r>
        <w:rPr>
          <w:rFonts w:ascii="Calibri" w:eastAsia="Consolas" w:hAnsi="Calibri" w:cs="Consolas"/>
          <w:color w:val="666600"/>
        </w:rPr>
        <w:t>;</w:t>
      </w:r>
      <w:r>
        <w:rPr>
          <w:rFonts w:ascii="Calibri" w:eastAsia="Consolas" w:hAnsi="Calibri" w:cs="Consolas"/>
        </w:rPr>
        <w:t xml:space="preserve"> </w:t>
      </w:r>
      <w:r>
        <w:rPr>
          <w:rFonts w:ascii="Calibri" w:eastAsia="Consolas" w:hAnsi="Calibri" w:cs="Consolas"/>
          <w:color w:val="880000"/>
        </w:rPr>
        <w:t>// Invalid arguments</w:t>
      </w:r>
      <w:r>
        <w:rPr>
          <w:rFonts w:ascii="Calibri" w:eastAsia="Consolas" w:hAnsi="Calibri" w:cs="Consolas"/>
        </w:rPr>
        <w:br/>
        <w:t xml:space="preserve">NL_ERR_INTERNAL_ERROR </w:t>
      </w:r>
      <w:r>
        <w:rPr>
          <w:rFonts w:ascii="Calibri" w:eastAsia="Consolas" w:hAnsi="Calibri" w:cs="Consolas"/>
        </w:rPr>
        <w:tab/>
      </w:r>
      <w:r>
        <w:rPr>
          <w:rFonts w:ascii="Calibri" w:eastAsia="Consolas" w:hAnsi="Calibri" w:cs="Consolas"/>
          <w:color w:val="666600"/>
        </w:rPr>
        <w:t>=</w:t>
      </w:r>
      <w:r>
        <w:rPr>
          <w:rFonts w:ascii="Calibri" w:eastAsia="Consolas" w:hAnsi="Calibri" w:cs="Consolas"/>
        </w:rPr>
        <w:t xml:space="preserve"> </w:t>
      </w:r>
      <w:r>
        <w:rPr>
          <w:rFonts w:ascii="Calibri" w:eastAsia="Consolas" w:hAnsi="Calibri" w:cs="Consolas"/>
          <w:color w:val="006666"/>
        </w:rPr>
        <w:t>100</w:t>
      </w:r>
      <w:r>
        <w:rPr>
          <w:rFonts w:ascii="Calibri" w:eastAsia="Consolas" w:hAnsi="Calibri" w:cs="Consolas"/>
          <w:color w:val="666600"/>
        </w:rPr>
        <w:t>;</w:t>
      </w:r>
      <w:r>
        <w:rPr>
          <w:rFonts w:ascii="Calibri" w:eastAsia="Consolas" w:hAnsi="Calibri" w:cs="Consolas"/>
        </w:rPr>
        <w:t xml:space="preserve"> </w:t>
      </w:r>
      <w:r>
        <w:rPr>
          <w:rFonts w:ascii="Calibri" w:eastAsia="Consolas" w:hAnsi="Calibri" w:cs="Consolas"/>
          <w:color w:val="880000"/>
        </w:rPr>
        <w:t>// Internal error</w:t>
      </w:r>
    </w:p>
    <w:p w14:paraId="40BC9680" w14:textId="77777777" w:rsidR="002E21D5" w:rsidRDefault="002E21D5">
      <w:pPr>
        <w:pStyle w:val="Standard"/>
        <w:spacing w:after="160" w:line="247" w:lineRule="auto"/>
        <w:rPr>
          <w:rFonts w:ascii="Calibri" w:eastAsia="Consolas" w:hAnsi="Calibri" w:cs="Consolas"/>
          <w:color w:val="880000"/>
        </w:rPr>
      </w:pPr>
    </w:p>
    <w:p w14:paraId="1DE68870" w14:textId="77777777" w:rsidR="002E21D5" w:rsidRDefault="002E21D5">
      <w:pPr>
        <w:pStyle w:val="Standard"/>
        <w:spacing w:after="160" w:line="247" w:lineRule="auto"/>
        <w:rPr>
          <w:rFonts w:ascii="Calibri" w:eastAsia="Consolas" w:hAnsi="Calibri" w:cs="Consolas"/>
          <w:color w:val="880000"/>
        </w:rPr>
      </w:pPr>
    </w:p>
    <w:tbl>
      <w:tblPr>
        <w:tblW w:w="9300" w:type="dxa"/>
        <w:tblInd w:w="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00"/>
      </w:tblGrid>
      <w:tr w:rsidR="002E21D5" w14:paraId="453E1350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D05A8" w14:textId="33EB2479" w:rsidR="002E21D5" w:rsidRDefault="00000000">
            <w:pPr>
              <w:pStyle w:val="Standard"/>
              <w:spacing w:line="240" w:lineRule="auto"/>
              <w:rPr>
                <w:rFonts w:ascii="Calibri" w:eastAsia="Calibri" w:hAnsi="Calibri" w:cs="Calibri"/>
                <w:u w:val="single"/>
              </w:rPr>
            </w:pPr>
            <w:r w:rsidRPr="00C62B6C">
              <w:rPr>
                <w:rFonts w:ascii="Calibri" w:eastAsia="Calibri" w:hAnsi="Calibri" w:cs="Calibri"/>
                <w:u w:val="single"/>
              </w:rPr>
              <w:lastRenderedPageBreak/>
              <w:t>Delphi</w:t>
            </w:r>
          </w:p>
          <w:p w14:paraId="5EE30C7F" w14:textId="77777777" w:rsidR="00C62B6C" w:rsidRPr="00C62B6C" w:rsidRDefault="00C62B6C">
            <w:pPr>
              <w:pStyle w:val="Standard"/>
              <w:spacing w:line="240" w:lineRule="auto"/>
              <w:rPr>
                <w:rFonts w:ascii="Calibri" w:eastAsia="Calibri" w:hAnsi="Calibri" w:cs="Calibri"/>
                <w:u w:val="single"/>
              </w:rPr>
            </w:pPr>
          </w:p>
          <w:p w14:paraId="7E9ED71E" w14:textId="77777777" w:rsidR="002E21D5" w:rsidRDefault="00000000" w:rsidP="008F3BC5">
            <w:pPr>
              <w:pStyle w:val="Standard"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DLLInitializeLogin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(</w:t>
            </w:r>
            <w:proofErr w:type="gramEnd"/>
          </w:p>
          <w:p w14:paraId="2EAF98FA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pwcActivationKey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18C8B0F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pwcUser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7BF88EE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pwcPassword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79F4DB10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StateCallback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TStateCallBack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184F564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HistoryCallBack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THistoryCallBack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7978F277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AccountCallback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TAccountCallback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01927E2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NewDailyCallback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TNewDailyCallback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01BE81D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PriceBookCallback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TPriceBookCallback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9A4604C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OfferBookCallback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TOfferBookCallback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620F338D" w14:textId="77777777" w:rsidR="002E21D5" w:rsidRDefault="00000000">
            <w:pPr>
              <w:pStyle w:val="Standard"/>
              <w:widowControl/>
            </w:pPr>
            <w:proofErr w:type="spellStart"/>
            <w:r>
              <w:rPr>
                <w:rFonts w:ascii="Calibri" w:eastAsia="Consolas" w:hAnsi="Calibri" w:cs="Consolas"/>
              </w:rPr>
              <w:t>HistoryTradeCallBack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THistoryTradeCallBack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7C39904B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ProgressCallBack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TProgressCallBack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76198EA" w14:textId="77777777" w:rsidR="002E21D5" w:rsidRDefault="00000000">
            <w:pPr>
              <w:pStyle w:val="Standard"/>
              <w:widowControl/>
            </w:pPr>
            <w:proofErr w:type="spellStart"/>
            <w:r>
              <w:rPr>
                <w:rFonts w:ascii="Calibri" w:eastAsia="Consolas" w:hAnsi="Calibri" w:cs="Consolas"/>
              </w:rPr>
              <w:t>TinyBookCallBack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      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TTinyBookCallBack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)</w:t>
            </w:r>
          </w:p>
          <w:p w14:paraId="063412AB" w14:textId="77777777" w:rsidR="002E21D5" w:rsidRDefault="00000000">
            <w:pPr>
              <w:pStyle w:val="Standard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eastAsia="Consolas" w:cs="Consolas"/>
                <w:color w:val="666600"/>
              </w:rPr>
              <w:t>:</w:t>
            </w:r>
            <w:r>
              <w:rPr>
                <w:rFonts w:eastAsia="Consolas" w:cs="Consolas"/>
              </w:rPr>
              <w:t xml:space="preserve"> </w:t>
            </w:r>
            <w:r>
              <w:rPr>
                <w:rFonts w:eastAsia="Consolas" w:cs="Consolas"/>
                <w:b/>
                <w:color w:val="660066"/>
              </w:rPr>
              <w:t>Short</w:t>
            </w:r>
            <w:r>
              <w:rPr>
                <w:rFonts w:eastAsia="Consolas" w:cs="Consolas"/>
                <w:color w:val="666600"/>
              </w:rPr>
              <w:t>;</w:t>
            </w:r>
            <w:r>
              <w:rPr>
                <w:rFonts w:eastAsia="Consolas" w:cs="Consolas"/>
              </w:rPr>
              <w:t xml:space="preserve"> </w:t>
            </w:r>
            <w:proofErr w:type="spellStart"/>
            <w:proofErr w:type="gramStart"/>
            <w:r>
              <w:rPr>
                <w:rFonts w:eastAsia="Consolas" w:cs="Consolas"/>
              </w:rPr>
              <w:t>stdcall</w:t>
            </w:r>
            <w:proofErr w:type="spellEnd"/>
            <w:r>
              <w:rPr>
                <w:rFonts w:eastAsia="Consolas" w:cs="Consolas"/>
              </w:rPr>
              <w:t>;</w:t>
            </w:r>
            <w:proofErr w:type="gramEnd"/>
          </w:p>
          <w:p w14:paraId="16BCCC71" w14:textId="77777777" w:rsidR="002E21D5" w:rsidRDefault="002E21D5">
            <w:pPr>
              <w:pStyle w:val="Standard"/>
              <w:spacing w:line="240" w:lineRule="auto"/>
              <w:rPr>
                <w:rFonts w:ascii="Calibri" w:eastAsia="Calibri" w:hAnsi="Calibri" w:cs="Calibri"/>
              </w:rPr>
            </w:pPr>
          </w:p>
          <w:p w14:paraId="63FBC5DE" w14:textId="77777777" w:rsidR="002E21D5" w:rsidRDefault="00000000" w:rsidP="008F3BC5">
            <w:pPr>
              <w:pStyle w:val="Standard"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DLLInitializeMarketLogin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(</w:t>
            </w:r>
            <w:proofErr w:type="gramEnd"/>
          </w:p>
          <w:p w14:paraId="4CE2C60A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pwcActivationKey</w:t>
            </w:r>
            <w:proofErr w:type="spellEnd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32D45928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pwcUser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76D201C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pwcPassword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50759E13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StateCallback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TStateCallBack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84AE291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NewDailyCallback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TnewDailyCallback</w:t>
            </w:r>
            <w:proofErr w:type="spellEnd"/>
          </w:p>
          <w:p w14:paraId="5BE2A9F1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PriceBookCallback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TPriceBookCallback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19E7784" w14:textId="77777777" w:rsidR="002E21D5" w:rsidRDefault="00000000">
            <w:pPr>
              <w:pStyle w:val="Standard"/>
              <w:rPr>
                <w:rFonts w:ascii="Calibri" w:eastAsia="Consolas" w:hAnsi="Calibri" w:cs="Consolas"/>
                <w:b/>
                <w:color w:val="660066"/>
              </w:rPr>
            </w:pPr>
            <w:proofErr w:type="spellStart"/>
            <w:r>
              <w:rPr>
                <w:rFonts w:ascii="Calibri" w:eastAsia="Consolas" w:hAnsi="Calibri" w:cs="Consolas"/>
                <w:color w:val="000000"/>
              </w:rPr>
              <w:t>OfferBookCallback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   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TOfferBookCallback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575BCB2F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HistoryTradeCallBack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THistoryTradeCallBack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778EA7CE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ProgressCallBack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TProgressCallBack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36C892F5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TinyBookCallBack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     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TTinyBookCallBack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 xml:space="preserve">)  </w:t>
            </w:r>
          </w:p>
          <w:p w14:paraId="47BA8411" w14:textId="77777777" w:rsidR="002E21D5" w:rsidRDefault="00000000">
            <w:pPr>
              <w:pStyle w:val="Standard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eastAsia="Consolas" w:cs="Consolas"/>
                <w:color w:val="666600"/>
              </w:rPr>
              <w:t>:</w:t>
            </w:r>
            <w:r>
              <w:rPr>
                <w:rFonts w:eastAsia="Consolas" w:cs="Consolas"/>
              </w:rPr>
              <w:t xml:space="preserve"> </w:t>
            </w:r>
            <w:r>
              <w:rPr>
                <w:rFonts w:eastAsia="Consolas" w:cs="Consolas"/>
                <w:b/>
                <w:color w:val="660066"/>
              </w:rPr>
              <w:t>Short</w:t>
            </w:r>
            <w:r>
              <w:rPr>
                <w:rFonts w:eastAsia="Consolas" w:cs="Consolas"/>
                <w:color w:val="666600"/>
              </w:rPr>
              <w:t>;</w:t>
            </w:r>
            <w:r>
              <w:rPr>
                <w:rFonts w:eastAsia="Consolas" w:cs="Consolas"/>
              </w:rPr>
              <w:t xml:space="preserve"> </w:t>
            </w:r>
            <w:proofErr w:type="spellStart"/>
            <w:proofErr w:type="gramStart"/>
            <w:r>
              <w:rPr>
                <w:rFonts w:eastAsia="Consolas" w:cs="Consolas"/>
              </w:rPr>
              <w:t>stdcall</w:t>
            </w:r>
            <w:proofErr w:type="spellEnd"/>
            <w:r>
              <w:rPr>
                <w:rFonts w:eastAsia="Consolas" w:cs="Consolas"/>
              </w:rPr>
              <w:t>;</w:t>
            </w:r>
            <w:proofErr w:type="gramEnd"/>
          </w:p>
          <w:p w14:paraId="59694974" w14:textId="77777777" w:rsidR="002E21D5" w:rsidRDefault="002E21D5">
            <w:pPr>
              <w:pStyle w:val="Standard"/>
              <w:spacing w:line="240" w:lineRule="auto"/>
              <w:rPr>
                <w:rFonts w:ascii="Calibri" w:eastAsia="Calibri" w:hAnsi="Calibri" w:cs="Calibri"/>
              </w:rPr>
            </w:pPr>
          </w:p>
          <w:p w14:paraId="3733D9B5" w14:textId="77777777" w:rsidR="002E21D5" w:rsidRDefault="00000000" w:rsidP="008F3BC5">
            <w:pPr>
              <w:pStyle w:val="Standard"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DLLInitialize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(</w:t>
            </w:r>
            <w:proofErr w:type="gramEnd"/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pwcActivationKey</w:t>
            </w:r>
            <w:proofErr w:type="spellEnd"/>
            <w:r>
              <w:rPr>
                <w:rFonts w:ascii="Calibri" w:eastAsia="Consolas" w:hAnsi="Calibri" w:cs="Consolas"/>
              </w:rPr>
              <w:t xml:space="preserve">  : </w:t>
            </w:r>
            <w:proofErr w:type="spellStart"/>
            <w:r>
              <w:rPr>
                <w:rFonts w:ascii="Calibri" w:eastAsia="Consolas" w:hAnsi="Calibri" w:cs="Consolas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5B33C42D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StateCallback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TStateCallBack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BF9E0DD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HistoryCallBack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THistoryCallBack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346F7889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AccountCallback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TAccountCallback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8633761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NewDailyCallback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TNewDailyCallback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15069EB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PriceBookCallback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TPriceBookCallback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4FC2281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OfferBookCallback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TOfferBookCallback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17C4894E" w14:textId="77777777" w:rsidR="002E21D5" w:rsidRDefault="00000000">
            <w:pPr>
              <w:pStyle w:val="Standard"/>
              <w:widowControl/>
            </w:pPr>
            <w:proofErr w:type="spellStart"/>
            <w:r>
              <w:rPr>
                <w:rFonts w:ascii="Calibri" w:eastAsia="Consolas" w:hAnsi="Calibri" w:cs="Consolas"/>
              </w:rPr>
              <w:t>HistoryTradeCallBack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THistoryTradeCallBack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69D43207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ProgressCallBack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TProgressCallBack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0C901555" w14:textId="47635C79" w:rsidR="002E21D5" w:rsidRDefault="00000000">
            <w:pPr>
              <w:pStyle w:val="Standard"/>
              <w:widowControl/>
              <w:rPr>
                <w:rFonts w:ascii="Calibri" w:eastAsia="Consolas" w:hAnsi="Calibri" w:cs="Consolas"/>
                <w:b/>
                <w:bCs/>
              </w:rPr>
            </w:pPr>
            <w:proofErr w:type="spellStart"/>
            <w:r>
              <w:rPr>
                <w:rFonts w:ascii="Calibri" w:eastAsia="Consolas" w:hAnsi="Calibri" w:cs="Consolas"/>
              </w:rPr>
              <w:t>TinyBookCallBack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    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TTinyBookCallBack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) :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Short</w:t>
            </w:r>
            <w:r>
              <w:rPr>
                <w:rFonts w:ascii="Calibri" w:eastAsia="Consolas" w:hAnsi="Calibri" w:cs="Consolas"/>
                <w:color w:val="666600"/>
              </w:rPr>
              <w:t>;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r>
              <w:rPr>
                <w:rFonts w:ascii="Calibri" w:eastAsia="Consolas" w:hAnsi="Calibri" w:cs="Consolas"/>
                <w:b/>
                <w:bCs/>
              </w:rPr>
              <w:t>Deprecated</w:t>
            </w:r>
          </w:p>
          <w:p w14:paraId="49DF5CDB" w14:textId="18FA21AA" w:rsidR="00C62B6C" w:rsidRDefault="00C62B6C">
            <w:pPr>
              <w:pStyle w:val="Standard"/>
              <w:widowControl/>
              <w:rPr>
                <w:rFonts w:ascii="Calibri" w:eastAsia="Consolas" w:hAnsi="Calibri" w:cs="Consolas"/>
                <w:b/>
                <w:bCs/>
              </w:rPr>
            </w:pPr>
          </w:p>
          <w:p w14:paraId="4EEA4402" w14:textId="0C3FE4FC" w:rsidR="00C62B6C" w:rsidRDefault="00C62B6C">
            <w:pPr>
              <w:pStyle w:val="Standard"/>
              <w:widowControl/>
              <w:rPr>
                <w:rFonts w:ascii="Calibri" w:eastAsia="Consolas" w:hAnsi="Calibri" w:cs="Consolas"/>
                <w:b/>
                <w:bCs/>
              </w:rPr>
            </w:pPr>
          </w:p>
          <w:p w14:paraId="0A404C60" w14:textId="5FBEB486" w:rsidR="00C62B6C" w:rsidRDefault="00C62B6C">
            <w:pPr>
              <w:pStyle w:val="Standard"/>
              <w:widowControl/>
              <w:rPr>
                <w:rFonts w:ascii="Calibri" w:eastAsia="Consolas" w:hAnsi="Calibri" w:cs="Consolas"/>
                <w:b/>
                <w:bCs/>
              </w:rPr>
            </w:pPr>
          </w:p>
          <w:p w14:paraId="3220549E" w14:textId="1D5B065F" w:rsidR="00C62B6C" w:rsidRDefault="00C62B6C">
            <w:pPr>
              <w:pStyle w:val="Standard"/>
              <w:widowControl/>
              <w:rPr>
                <w:rFonts w:ascii="Calibri" w:eastAsia="Consolas" w:hAnsi="Calibri" w:cs="Consolas"/>
                <w:b/>
                <w:bCs/>
              </w:rPr>
            </w:pPr>
          </w:p>
          <w:p w14:paraId="48101D3D" w14:textId="77777777" w:rsidR="00C62B6C" w:rsidRDefault="00C62B6C">
            <w:pPr>
              <w:pStyle w:val="Standard"/>
              <w:widowControl/>
            </w:pPr>
          </w:p>
          <w:p w14:paraId="0E8F08BE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204F109B" w14:textId="77777777" w:rsidR="002E21D5" w:rsidRDefault="00000000" w:rsidP="008F3BC5">
            <w:pPr>
              <w:pStyle w:val="Standard"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InitializeMarket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(</w:t>
            </w:r>
            <w:proofErr w:type="gramEnd"/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pwcActivationKey</w:t>
            </w:r>
            <w:proofErr w:type="spellEnd"/>
            <w:r>
              <w:rPr>
                <w:rFonts w:ascii="Calibri" w:eastAsia="Consolas" w:hAnsi="Calibri" w:cs="Consolas"/>
              </w:rPr>
              <w:t xml:space="preserve">  : </w:t>
            </w:r>
            <w:proofErr w:type="spellStart"/>
            <w:r>
              <w:rPr>
                <w:rFonts w:ascii="Calibri" w:eastAsia="Consolas" w:hAnsi="Calibri" w:cs="Consolas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43CCAE6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StateCallback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TStateCallBack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79BC578E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NewDailyCallback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TnewDailyCallback</w:t>
            </w:r>
            <w:proofErr w:type="spellEnd"/>
          </w:p>
          <w:p w14:paraId="4977CC03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PriceBookCallback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TPriceBookCallback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3DA5873" w14:textId="77777777" w:rsidR="002E21D5" w:rsidRDefault="00000000">
            <w:pPr>
              <w:pStyle w:val="Standard"/>
              <w:rPr>
                <w:rFonts w:ascii="Calibri" w:eastAsia="Consolas" w:hAnsi="Calibri" w:cs="Consolas"/>
                <w:b/>
                <w:color w:val="660066"/>
              </w:rPr>
            </w:pPr>
            <w:proofErr w:type="spellStart"/>
            <w:r>
              <w:rPr>
                <w:rFonts w:ascii="Calibri" w:eastAsia="Consolas" w:hAnsi="Calibri" w:cs="Consolas"/>
                <w:color w:val="000000"/>
              </w:rPr>
              <w:t>OfferBookCallback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TOfferBookCallback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3A7FE096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HistoryTradeCallBack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THistoryTradeCallBack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56D7A5CB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ProgressCallBack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 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TProgressCallBack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A004BA4" w14:textId="77777777" w:rsidR="002E21D5" w:rsidRDefault="00000000">
            <w:pPr>
              <w:pStyle w:val="Standard"/>
            </w:pPr>
            <w:proofErr w:type="spellStart"/>
            <w:r>
              <w:rPr>
                <w:rFonts w:ascii="Calibri" w:eastAsia="Consolas" w:hAnsi="Calibri" w:cs="Consolas"/>
              </w:rPr>
              <w:t>TinyBookCallBack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 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TTinyBookCallBack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)  :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Short</w:t>
            </w:r>
            <w:r>
              <w:rPr>
                <w:rFonts w:ascii="Calibri" w:eastAsia="Consolas" w:hAnsi="Calibri" w:cs="Consolas"/>
                <w:color w:val="666600"/>
              </w:rPr>
              <w:t>;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r>
              <w:rPr>
                <w:rFonts w:ascii="Calibri" w:eastAsia="Consolas" w:hAnsi="Calibri" w:cs="Consolas"/>
                <w:b/>
                <w:bCs/>
              </w:rPr>
              <w:t>Deprecated</w:t>
            </w:r>
          </w:p>
          <w:p w14:paraId="6862A5D2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2B8061ED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DLLFinalize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77398581" w14:textId="77777777" w:rsidR="002E21D5" w:rsidRDefault="00000000" w:rsidP="008F3BC5">
            <w:pPr>
              <w:pStyle w:val="Standard"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</w:rPr>
              <w:br/>
            </w: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SubscribeTicker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 </w:t>
            </w:r>
            <w:r>
              <w:rPr>
                <w:rFonts w:ascii="Calibri" w:eastAsia="Consolas" w:hAnsi="Calibri" w:cs="Consolas"/>
                <w:color w:val="666600"/>
              </w:rPr>
              <w:t>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)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;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74C39FD8" w14:textId="77777777" w:rsidR="002E21D5" w:rsidRDefault="00000000" w:rsidP="008F3BC5">
            <w:pPr>
              <w:pStyle w:val="Standard"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</w:rPr>
              <w:br/>
            </w: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UnsubscribeTicker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 </w:t>
            </w:r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 xml:space="preserve">   </w:t>
            </w:r>
            <w:r>
              <w:rPr>
                <w:rFonts w:ascii="Calibri" w:eastAsia="Consolas" w:hAnsi="Calibri" w:cs="Consolas"/>
                <w:color w:val="666600"/>
              </w:rPr>
              <w:t>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)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;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0FD81696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</w:rPr>
              <w:br/>
            </w: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SubscribePriceBook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proofErr w:type="gramStart"/>
            <w:r>
              <w:rPr>
                <w:rFonts w:ascii="Calibri" w:eastAsia="Consolas" w:hAnsi="Calibri" w:cs="Consolas"/>
              </w:rPr>
              <w:t xml:space="preserve">   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FE7285E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1204A0FA" w14:textId="77777777" w:rsidR="002E21D5" w:rsidRDefault="00000000" w:rsidP="008F3BC5">
            <w:pPr>
              <w:pStyle w:val="Standard"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UnsubscribePriceBook</w:t>
            </w:r>
            <w:proofErr w:type="spellEnd"/>
            <w:r>
              <w:rPr>
                <w:rFonts w:ascii="Calibri" w:eastAsia="Consolas" w:hAnsi="Calibri" w:cs="Consolas"/>
              </w:rPr>
              <w:t xml:space="preserve">  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56A04FFD" w14:textId="77777777" w:rsidR="002E21D5" w:rsidRDefault="002E21D5">
            <w:pPr>
              <w:pStyle w:val="Standard"/>
              <w:rPr>
                <w:rFonts w:ascii="Calibri" w:eastAsia="Consolas" w:hAnsi="Calibri" w:cs="Consolas"/>
                <w:b/>
                <w:color w:val="000088"/>
              </w:rPr>
            </w:pPr>
          </w:p>
          <w:p w14:paraId="5F298D73" w14:textId="77777777" w:rsidR="002E21D5" w:rsidRDefault="00000000" w:rsidP="008F3BC5">
            <w:pPr>
              <w:pStyle w:val="Standard"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SubscribeOfferBook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proofErr w:type="gramStart"/>
            <w:r>
              <w:rPr>
                <w:rFonts w:ascii="Calibri" w:eastAsia="Consolas" w:hAnsi="Calibri" w:cs="Consolas"/>
              </w:rPr>
              <w:t xml:space="preserve">   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58246E3C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7985618B" w14:textId="0A97FFAA" w:rsidR="002E21D5" w:rsidRDefault="00000000" w:rsidP="008F3BC5">
            <w:pPr>
              <w:pStyle w:val="Standard"/>
              <w:numPr>
                <w:ilvl w:val="0"/>
                <w:numId w:val="5"/>
              </w:numPr>
              <w:rPr>
                <w:rFonts w:ascii="Calibri" w:eastAsia="Consolas" w:hAnsi="Calibri" w:cs="Consolas"/>
              </w:r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UnsubscribeOfferBook</w:t>
            </w:r>
            <w:proofErr w:type="spellEnd"/>
            <w:r>
              <w:rPr>
                <w:rFonts w:ascii="Calibri" w:eastAsia="Consolas" w:hAnsi="Calibri" w:cs="Consolas"/>
              </w:rPr>
              <w:t xml:space="preserve">  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03091AF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348BFCFA" w14:textId="0437C8D2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  <w:rPr>
                <w:rFonts w:ascii="Calibri" w:eastAsia="Consolas" w:hAnsi="Calibri" w:cs="Consolas"/>
              </w:r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GetAccount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88C8883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325DDEA2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GetHistoryTradesInInterval</w:t>
            </w:r>
            <w:proofErr w:type="spellEnd"/>
            <w:r>
              <w:rPr>
                <w:rFonts w:ascii="Calibri" w:eastAsia="Consolas" w:hAnsi="Calibri" w:cs="Consolas"/>
              </w:rPr>
              <w:t xml:space="preserve"> (const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dtDateStart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dtTimeStart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 [</w:t>
            </w:r>
            <w:r>
              <w:rPr>
                <w:rFonts w:ascii="Segoe UI" w:eastAsia="Consolas" w:hAnsi="Segoe UI" w:cs="Consolas"/>
                <w:sz w:val="21"/>
              </w:rPr>
              <w:t>deprecated</w:t>
            </w:r>
            <w:r>
              <w:rPr>
                <w:rFonts w:ascii="Calibri" w:eastAsia="Consolas" w:hAnsi="Calibri" w:cs="Consolas"/>
              </w:rPr>
              <w:t>]</w:t>
            </w:r>
          </w:p>
          <w:p w14:paraId="5632CCE9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75EBDB3C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GetHistoryTrades</w:t>
            </w:r>
            <w:proofErr w:type="spellEnd"/>
            <w:r>
              <w:rPr>
                <w:rFonts w:ascii="Calibri" w:eastAsia="Consolas" w:hAnsi="Calibri" w:cs="Consolas"/>
              </w:rPr>
              <w:t>(</w:t>
            </w:r>
            <w:proofErr w:type="gramEnd"/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; const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dtDateStart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dtDateEnd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74468FC5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5A7F8FE7" w14:textId="6B1FCC45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  <w:rPr>
                <w:rFonts w:ascii="Calibri" w:eastAsia="Consolas" w:hAnsi="Calibri" w:cs="Consolas"/>
              </w:rPr>
            </w:pPr>
            <w:r>
              <w:rPr>
                <w:rFonts w:ascii="Calibri" w:hAnsi="Calibri" w:cs="Calibri"/>
                <w:b/>
                <w:bCs/>
                <w:color w:val="000088"/>
              </w:rPr>
              <w:t>function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660066"/>
              </w:rPr>
              <w:t>GetSerieHistory</w:t>
            </w:r>
            <w:r>
              <w:rPr>
                <w:rFonts w:ascii="Calibri" w:hAnsi="Calibri" w:cs="Calibri"/>
              </w:rPr>
              <w:t xml:space="preserve"> (const </w:t>
            </w:r>
            <w:proofErr w:type="spellStart"/>
            <w:proofErr w:type="gramStart"/>
            <w:r>
              <w:rPr>
                <w:rFonts w:ascii="Calibri" w:hAnsi="Calibri" w:cs="Calibri"/>
              </w:rPr>
              <w:t>pwcTicker</w:t>
            </w:r>
            <w:proofErr w:type="spellEnd"/>
            <w:r>
              <w:rPr>
                <w:rFonts w:ascii="Calibri" w:hAnsi="Calibri" w:cs="Calibri"/>
              </w:rPr>
              <w:t xml:space="preserve"> :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660066"/>
              </w:rPr>
              <w:t>PWideChar</w:t>
            </w:r>
            <w:proofErr w:type="spellEnd"/>
            <w:r>
              <w:rPr>
                <w:rFonts w:ascii="Calibri" w:hAnsi="Calibri" w:cs="Calibri"/>
              </w:rPr>
              <w:t xml:space="preserve">; const </w:t>
            </w:r>
            <w:proofErr w:type="spellStart"/>
            <w:r>
              <w:rPr>
                <w:rFonts w:ascii="Calibri" w:hAnsi="Calibri" w:cs="Calibri"/>
              </w:rPr>
              <w:t>pwcBolsa</w:t>
            </w:r>
            <w:proofErr w:type="spellEnd"/>
            <w:r>
              <w:rPr>
                <w:rFonts w:ascii="Calibri" w:hAnsi="Calibri" w:cs="Calibri"/>
              </w:rPr>
              <w:t xml:space="preserve"> : </w:t>
            </w:r>
            <w:proofErr w:type="spellStart"/>
            <w:r>
              <w:rPr>
                <w:rFonts w:ascii="Calibri" w:hAnsi="Calibri" w:cs="Calibri"/>
                <w:b/>
                <w:bCs/>
                <w:color w:val="660066"/>
              </w:rPr>
              <w:t>PWideChar</w:t>
            </w:r>
            <w:proofErr w:type="spellEnd"/>
            <w:r>
              <w:rPr>
                <w:rFonts w:ascii="Calibri" w:hAnsi="Calibri" w:cs="Calibri"/>
              </w:rPr>
              <w:t xml:space="preserve">; </w:t>
            </w:r>
            <w:proofErr w:type="spellStart"/>
            <w:r>
              <w:rPr>
                <w:rFonts w:ascii="Calibri" w:hAnsi="Calibri" w:cs="Calibri"/>
              </w:rPr>
              <w:t>dtDateStart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dtDateEnd</w:t>
            </w:r>
            <w:proofErr w:type="spellEnd"/>
            <w:r>
              <w:rPr>
                <w:rFonts w:ascii="Calibri" w:hAnsi="Calibri" w:cs="Calibri"/>
              </w:rPr>
              <w:t xml:space="preserve"> : </w:t>
            </w:r>
            <w:proofErr w:type="spellStart"/>
            <w:r>
              <w:rPr>
                <w:rFonts w:ascii="Calibri" w:hAnsi="Calibri" w:cs="Calibri"/>
                <w:b/>
                <w:bCs/>
                <w:color w:val="660066"/>
              </w:rPr>
              <w:t>PWideChar</w:t>
            </w:r>
            <w:proofErr w:type="spellEnd"/>
            <w:r>
              <w:rPr>
                <w:rFonts w:ascii="Calibri" w:hAnsi="Calibri" w:cs="Calibri"/>
              </w:rPr>
              <w:t xml:space="preserve">; const </w:t>
            </w:r>
            <w:proofErr w:type="spellStart"/>
            <w:r>
              <w:rPr>
                <w:rFonts w:ascii="Calibri" w:hAnsi="Calibri" w:cs="Calibri"/>
              </w:rPr>
              <w:t>nQuoteNumberStart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nQuoteNumberEnd</w:t>
            </w:r>
            <w:proofErr w:type="spellEnd"/>
            <w:r>
              <w:rPr>
                <w:rFonts w:ascii="Calibri" w:hAnsi="Calibri" w:cs="Calibri"/>
              </w:rPr>
              <w:t xml:space="preserve"> : </w:t>
            </w:r>
            <w:r>
              <w:rPr>
                <w:rFonts w:ascii="Calibri" w:hAnsi="Calibri" w:cs="Calibri"/>
                <w:b/>
                <w:bCs/>
                <w:color w:val="660066"/>
              </w:rPr>
              <w:t>Cardinal</w:t>
            </w:r>
            <w:r>
              <w:rPr>
                <w:rFonts w:ascii="Calibri" w:hAnsi="Calibri" w:cs="Calibri"/>
              </w:rPr>
              <w:t xml:space="preserve">) : </w:t>
            </w:r>
            <w:proofErr w:type="spellStart"/>
            <w:r>
              <w:rPr>
                <w:rFonts w:ascii="Calibri" w:hAnsi="Calibri" w:cs="Calibri"/>
                <w:b/>
                <w:bCs/>
                <w:color w:val="660066"/>
              </w:rPr>
              <w:t>ShortInt</w:t>
            </w:r>
            <w:proofErr w:type="spellEnd"/>
            <w:r>
              <w:rPr>
                <w:rFonts w:ascii="Calibri" w:hAnsi="Calibri" w:cs="Calibri"/>
              </w:rPr>
              <w:t xml:space="preserve">; </w:t>
            </w:r>
            <w:proofErr w:type="spellStart"/>
            <w:r>
              <w:rPr>
                <w:rFonts w:ascii="Calibri" w:hAnsi="Calibri" w:cs="Calibri"/>
              </w:rPr>
              <w:t>stdcall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14:paraId="742DF63D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224C79BF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SetChangeCotationCallback</w:t>
            </w:r>
            <w:proofErr w:type="spellEnd"/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ChangeCotation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</w:rPr>
              <w:t>TChangeCotation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6AE76A54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4AE6FF77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SetAssetListCallback</w:t>
            </w:r>
            <w:proofErr w:type="spellEnd"/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AssetListCallback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</w:rPr>
              <w:t>TAssetListCallback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1AE36840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212327EF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SetAssetListInfoCallback</w:t>
            </w:r>
            <w:proofErr w:type="spellEnd"/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AssetListInfoCallback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</w:rPr>
              <w:t>TAssetListInfoCallback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5CBFB6A4" w14:textId="77777777" w:rsidR="002E21D5" w:rsidRDefault="002E21D5">
            <w:pPr>
              <w:pStyle w:val="Standard"/>
              <w:widowControl/>
            </w:pPr>
          </w:p>
          <w:p w14:paraId="41CEA1F9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SetAssetListInfoCallbackV2</w:t>
            </w:r>
            <w:r>
              <w:rPr>
                <w:rFonts w:ascii="Calibri" w:eastAsia="Consolas" w:hAnsi="Calibri" w:cs="Consolas"/>
              </w:rPr>
              <w:t>(AssetListInfoCallbackV</w:t>
            </w:r>
            <w:proofErr w:type="gramStart"/>
            <w:r>
              <w:rPr>
                <w:rFonts w:ascii="Calibri" w:eastAsia="Consolas" w:hAnsi="Calibri" w:cs="Consolas"/>
              </w:rPr>
              <w:t>2 :</w:t>
            </w:r>
            <w:proofErr w:type="gramEnd"/>
            <w:r>
              <w:rPr>
                <w:rFonts w:ascii="Calibri" w:eastAsia="Consolas" w:hAnsi="Calibri" w:cs="Consolas"/>
              </w:rPr>
              <w:t xml:space="preserve"> TAssetListInfoCallbackV2)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2F28929E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428D83FA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SetEnabledLogToDebug</w:t>
            </w:r>
            <w:proofErr w:type="spellEnd"/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bEnabled</w:t>
            </w:r>
            <w:proofErr w:type="spellEnd"/>
            <w:r>
              <w:rPr>
                <w:rFonts w:ascii="Calibri" w:eastAsia="Consolas" w:hAnsi="Calibri" w:cs="Consolas"/>
              </w:rPr>
              <w:t xml:space="preserve"> : Integer)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4A0CD9B9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6A09681E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bCs/>
                <w:color w:val="000088"/>
              </w:rPr>
              <w:t xml:space="preserve">function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bCs/>
                <w:color w:val="660066"/>
              </w:rPr>
              <w:t>RequestTickerInfo</w:t>
            </w:r>
            <w:proofErr w:type="spellEnd"/>
            <w:r>
              <w:rPr>
                <w:rFonts w:ascii="Calibri" w:eastAsia="Consolas" w:hAnsi="Calibri" w:cs="Consolas"/>
              </w:rPr>
              <w:t>(</w:t>
            </w:r>
            <w:proofErr w:type="gramEnd"/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; const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bCs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05EC45E8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5442842F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GetAllTicker</w:t>
            </w:r>
            <w:proofErr w:type="spellEnd"/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16D5F40A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28FFEBDE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SetChangeStateTickerCallback</w:t>
            </w:r>
            <w:r>
              <w:rPr>
                <w:rFonts w:ascii="Calibri" w:eastAsia="Consolas" w:hAnsi="Calibri" w:cs="Consolas"/>
              </w:rPr>
              <w:t xml:space="preserve"> 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ChangeState</w:t>
            </w:r>
            <w:proofErr w:type="spellEnd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TChangeStateTicker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7D085B04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4498B192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SetEnabledHistOrder</w:t>
            </w:r>
            <w:proofErr w:type="spellEnd"/>
            <w:r>
              <w:rPr>
                <w:rFonts w:ascii="Calibri" w:eastAsia="Consolas" w:hAnsi="Calibri" w:cs="Consolas"/>
              </w:rPr>
              <w:t xml:space="preserve"> 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bEnabled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Integer)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30E11777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464DF983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SubscribeAdjustHistory</w:t>
            </w:r>
            <w:proofErr w:type="spellEnd"/>
            <w:r>
              <w:rPr>
                <w:rFonts w:ascii="Calibri" w:eastAsia="Consolas" w:hAnsi="Calibri" w:cs="Consolas"/>
              </w:rPr>
              <w:t xml:space="preserve"> 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3869E2CB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512E552B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UnsubscribeAdjustHistory</w:t>
            </w:r>
            <w:proofErr w:type="spellEnd"/>
            <w:r>
              <w:rPr>
                <w:rFonts w:ascii="Calibri" w:eastAsia="Consolas" w:hAnsi="Calibri" w:cs="Consolas"/>
              </w:rPr>
              <w:t xml:space="preserve"> 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79864123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2E7DD8D9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SetAdjustHistoryCallback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AdjustHistory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TAdjustHistoryCallback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2CF4BD7F" w14:textId="77777777" w:rsidR="002E21D5" w:rsidRDefault="002E21D5">
            <w:pPr>
              <w:pStyle w:val="Standard"/>
              <w:widowControl/>
            </w:pPr>
          </w:p>
          <w:p w14:paraId="4416819C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SetAdjustHistoryCallbackV2</w:t>
            </w:r>
            <w:r>
              <w:rPr>
                <w:rFonts w:ascii="Calibri" w:eastAsia="Consolas" w:hAnsi="Calibri" w:cs="Consolas"/>
              </w:rPr>
              <w:t xml:space="preserve"> 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AdjustHistory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TAdjustHistoryCallbackV2</w:t>
            </w:r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2E771AA9" w14:textId="77777777" w:rsidR="002E21D5" w:rsidRDefault="002E21D5">
            <w:pPr>
              <w:pStyle w:val="Standard"/>
              <w:widowControl/>
            </w:pPr>
          </w:p>
          <w:p w14:paraId="2A4688D5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SetTheoreticalPriceCallback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TheoreticalPrice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TTheoreticalPriceCallback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EFC1922" w14:textId="77777777" w:rsidR="002E21D5" w:rsidRDefault="002E21D5">
            <w:pPr>
              <w:pStyle w:val="Standard"/>
              <w:widowControl/>
            </w:pPr>
          </w:p>
          <w:p w14:paraId="585D31AC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SetServerAndPort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r>
              <w:rPr>
                <w:rFonts w:ascii="Calibri" w:eastAsia="Consolas" w:hAnsi="Calibri" w:cs="Consolas"/>
              </w:rPr>
              <w:t xml:space="preserve">(const </w:t>
            </w:r>
            <w:proofErr w:type="spellStart"/>
            <w:r>
              <w:rPr>
                <w:rFonts w:ascii="Calibri" w:eastAsia="Consolas" w:hAnsi="Calibri" w:cs="Consolas"/>
              </w:rPr>
              <w:t>strServer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strPort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0A478B4C" w14:textId="77777777" w:rsidR="002E21D5" w:rsidRDefault="002E21D5">
            <w:pPr>
              <w:pStyle w:val="Standard"/>
              <w:widowControl/>
            </w:pPr>
          </w:p>
          <w:p w14:paraId="75B7A717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GetServerClock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r>
              <w:rPr>
                <w:rFonts w:ascii="Calibri" w:eastAsia="Consolas" w:hAnsi="Calibri" w:cs="Consolas"/>
              </w:rPr>
              <w:t xml:space="preserve">(var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dtDate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21921E4F" w14:textId="1134F9F4" w:rsidR="002E21D5" w:rsidRDefault="00000000" w:rsidP="008F3BC5">
            <w:pPr>
              <w:pStyle w:val="Standard"/>
              <w:widowControl/>
              <w:ind w:left="720"/>
            </w:pPr>
            <w:r>
              <w:rPr>
                <w:rFonts w:ascii="Calibri" w:eastAsia="Consolas" w:hAnsi="Calibri" w:cs="Consolas"/>
              </w:rPr>
              <w:t xml:space="preserve">var </w:t>
            </w:r>
            <w:proofErr w:type="spellStart"/>
            <w:r>
              <w:rPr>
                <w:rFonts w:ascii="Calibri" w:eastAsia="Consolas" w:hAnsi="Calibri" w:cs="Consolas"/>
              </w:rPr>
              <w:t>nYear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nMonth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nDay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nHour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nMin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nSec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nMilisec</w:t>
            </w:r>
            <w:proofErr w:type="spellEnd"/>
            <w:r>
              <w:rPr>
                <w:rFonts w:ascii="Calibri" w:eastAsia="Consolas" w:hAnsi="Calibri" w:cs="Consolas"/>
              </w:rPr>
              <w:t xml:space="preserve">: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proofErr w:type="gramStart"/>
            <w:r>
              <w:rPr>
                <w:rFonts w:ascii="Calibri" w:eastAsia="Consolas" w:hAnsi="Calibri" w:cs="Consolas"/>
              </w:rPr>
              <w:t>)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7DA18766" w14:textId="77777777" w:rsidR="002E21D5" w:rsidRDefault="002E21D5">
            <w:pPr>
              <w:pStyle w:val="Standard"/>
              <w:widowControl/>
            </w:pPr>
          </w:p>
          <w:p w14:paraId="38D457EE" w14:textId="77777777" w:rsidR="002E21D5" w:rsidRDefault="00000000" w:rsidP="008F3BC5">
            <w:pPr>
              <w:pStyle w:val="Standard"/>
              <w:widowControl/>
              <w:numPr>
                <w:ilvl w:val="0"/>
                <w:numId w:val="5"/>
              </w:numPr>
            </w:pPr>
            <w:r>
              <w:rPr>
                <w:rFonts w:ascii="Calibri" w:eastAsia="Consolas" w:hAnsi="Calibri" w:cs="Consolas"/>
                <w:b/>
                <w:color w:val="000088"/>
              </w:rPr>
              <w:t>function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GetLastDailyClose</w:t>
            </w:r>
            <w:proofErr w:type="spellEnd"/>
            <w:r>
              <w:rPr>
                <w:rFonts w:ascii="Calibri" w:eastAsia="Consolas" w:hAnsi="Calibri" w:cs="Consolas"/>
              </w:rPr>
              <w:t>(</w:t>
            </w:r>
            <w:proofErr w:type="gramEnd"/>
            <w:r>
              <w:rPr>
                <w:rFonts w:ascii="Calibri" w:eastAsia="Consolas" w:hAnsi="Calibri" w:cs="Consolas"/>
              </w:rPr>
              <w:t xml:space="preserve">const </w:t>
            </w:r>
            <w:proofErr w:type="spellStart"/>
            <w:r>
              <w:rPr>
                <w:rFonts w:ascii="Calibri" w:eastAsia="Consolas" w:hAnsi="Calibri" w:cs="Consolas"/>
              </w:rPr>
              <w:t>pwcTicker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pwcBolsa</w:t>
            </w:r>
            <w:proofErr w:type="spellEnd"/>
            <w:r>
              <w:rPr>
                <w:rFonts w:ascii="Calibri" w:eastAsia="Consolas" w:hAnsi="Calibri" w:cs="Consolas"/>
              </w:rPr>
              <w:t xml:space="preserve">:  var </w:t>
            </w:r>
            <w:proofErr w:type="spellStart"/>
            <w:r>
              <w:rPr>
                <w:rFonts w:ascii="Calibri" w:eastAsia="Consolas" w:hAnsi="Calibri" w:cs="Consolas"/>
              </w:rPr>
              <w:t>dClose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bAdjusted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</w:rPr>
              <w:t xml:space="preserve">):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ShortInt</w:t>
            </w:r>
            <w:proofErr w:type="spellEnd"/>
            <w:r>
              <w:rPr>
                <w:rFonts w:ascii="Calibri" w:eastAsia="Consolas" w:hAnsi="Calibri" w:cs="Consolas"/>
              </w:rPr>
              <w:t xml:space="preserve">;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</w:p>
        </w:tc>
      </w:tr>
    </w:tbl>
    <w:p w14:paraId="58040D83" w14:textId="5A403C99" w:rsidR="00C62B6C" w:rsidRPr="00C62B6C" w:rsidRDefault="00C62B6C" w:rsidP="00C62B6C">
      <w:pPr>
        <w:pStyle w:val="Ttulo"/>
        <w:rPr>
          <w:sz w:val="40"/>
          <w:szCs w:val="40"/>
          <w:u w:val="single"/>
        </w:rPr>
      </w:pPr>
      <w:proofErr w:type="spellStart"/>
      <w:r w:rsidRPr="00C62B6C">
        <w:rPr>
          <w:sz w:val="40"/>
          <w:szCs w:val="40"/>
          <w:u w:val="single"/>
        </w:rPr>
        <w:lastRenderedPageBreak/>
        <w:t>Descrição</w:t>
      </w:r>
      <w:proofErr w:type="spellEnd"/>
      <w:r w:rsidRPr="00C62B6C">
        <w:rPr>
          <w:sz w:val="40"/>
          <w:szCs w:val="40"/>
          <w:u w:val="single"/>
        </w:rPr>
        <w:t xml:space="preserve"> das </w:t>
      </w:r>
      <w:proofErr w:type="spellStart"/>
      <w:r w:rsidRPr="00C62B6C">
        <w:rPr>
          <w:sz w:val="40"/>
          <w:szCs w:val="40"/>
          <w:u w:val="single"/>
        </w:rPr>
        <w:t>funções</w:t>
      </w:r>
      <w:proofErr w:type="spellEnd"/>
      <w:r w:rsidRPr="00C62B6C">
        <w:rPr>
          <w:sz w:val="40"/>
          <w:szCs w:val="40"/>
          <w:u w:val="single"/>
        </w:rPr>
        <w:t>:</w:t>
      </w:r>
    </w:p>
    <w:p w14:paraId="6D61A58D" w14:textId="77777777" w:rsidR="00C62B6C" w:rsidRPr="00C62B6C" w:rsidRDefault="00C62B6C" w:rsidP="00C62B6C">
      <w:pPr>
        <w:pStyle w:val="Standard"/>
      </w:pPr>
    </w:p>
    <w:p w14:paraId="0027CAD4" w14:textId="77777777" w:rsidR="002E21D5" w:rsidRPr="0036588C" w:rsidRDefault="00000000" w:rsidP="00C62B6C">
      <w:pPr>
        <w:pStyle w:val="Standard"/>
        <w:numPr>
          <w:ilvl w:val="0"/>
          <w:numId w:val="2"/>
        </w:numPr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DLLInitialize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/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InitializeMarket</w:t>
      </w:r>
      <w:proofErr w:type="spellEnd"/>
      <w:r>
        <w:rPr>
          <w:rFonts w:ascii="Calibri" w:eastAsia="Calibri" w:hAnsi="Calibri" w:cs="Calibri"/>
          <w:lang w:val="pt-BR"/>
        </w:rPr>
        <w:t xml:space="preserve">,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pacActivationKey</w:t>
      </w:r>
      <w:proofErr w:type="spellEnd"/>
      <w:r>
        <w:rPr>
          <w:rFonts w:ascii="Calibri" w:eastAsia="Calibri" w:hAnsi="Calibri" w:cs="Calibri"/>
          <w:lang w:val="pt-BR"/>
        </w:rPr>
        <w:t xml:space="preserve"> funções foram depreciadas por motivos de segurança. Quando utilizadas o valor de retorno é NL_ERR_INIT. Utilizar as funções </w:t>
      </w:r>
      <w:proofErr w:type="spellStart"/>
      <w:r>
        <w:rPr>
          <w:rFonts w:ascii="Calibri" w:eastAsia="Calibri" w:hAnsi="Calibri" w:cs="Calibri"/>
          <w:b/>
          <w:bCs/>
          <w:color w:val="660066"/>
          <w:lang w:val="pt-BR"/>
        </w:rPr>
        <w:t>DLLInitializeLogin</w:t>
      </w:r>
      <w:proofErr w:type="spellEnd"/>
      <w:r>
        <w:rPr>
          <w:rFonts w:ascii="Calibri" w:eastAsia="Calibri" w:hAnsi="Calibri" w:cs="Calibri"/>
          <w:lang w:val="pt-BR"/>
        </w:rPr>
        <w:t xml:space="preserve"> e </w:t>
      </w:r>
      <w:proofErr w:type="spellStart"/>
      <w:r>
        <w:rPr>
          <w:rFonts w:ascii="Calibri" w:eastAsia="Calibri" w:hAnsi="Calibri" w:cs="Calibri"/>
          <w:b/>
          <w:bCs/>
          <w:color w:val="660066"/>
          <w:lang w:val="pt-BR"/>
        </w:rPr>
        <w:t>DLLInitializeMarketLogin</w:t>
      </w:r>
      <w:proofErr w:type="spellEnd"/>
      <w:r>
        <w:rPr>
          <w:rFonts w:ascii="Calibri" w:eastAsia="Calibri" w:hAnsi="Calibri" w:cs="Calibri"/>
          <w:lang w:val="pt-BR"/>
        </w:rPr>
        <w:t>.</w:t>
      </w:r>
    </w:p>
    <w:p w14:paraId="119CDFBD" w14:textId="77777777" w:rsidR="002E21D5" w:rsidRPr="0036588C" w:rsidRDefault="002E21D5">
      <w:pPr>
        <w:pStyle w:val="Standard"/>
        <w:jc w:val="both"/>
        <w:rPr>
          <w:lang w:val="pt-BR"/>
        </w:rPr>
      </w:pPr>
    </w:p>
    <w:p w14:paraId="4A401C65" w14:textId="77777777" w:rsidR="002E21D5" w:rsidRPr="0036588C" w:rsidRDefault="00000000" w:rsidP="00C62B6C">
      <w:pPr>
        <w:pStyle w:val="Standard"/>
        <w:numPr>
          <w:ilvl w:val="0"/>
          <w:numId w:val="2"/>
        </w:numPr>
        <w:jc w:val="both"/>
        <w:rPr>
          <w:lang w:val="pt-BR"/>
        </w:rPr>
      </w:pPr>
      <w:proofErr w:type="spellStart"/>
      <w:r>
        <w:rPr>
          <w:rFonts w:ascii="Calibri" w:eastAsia="Calibri" w:hAnsi="Calibri" w:cs="Calibri"/>
          <w:b/>
          <w:bCs/>
          <w:color w:val="660066"/>
          <w:lang w:val="pt-BR"/>
        </w:rPr>
        <w:t>DLLInitializeLogin</w:t>
      </w:r>
      <w:proofErr w:type="spellEnd"/>
      <w:r>
        <w:rPr>
          <w:rFonts w:ascii="Calibri" w:eastAsia="Calibri" w:hAnsi="Calibri" w:cs="Calibri"/>
          <w:lang w:val="pt-BR"/>
        </w:rPr>
        <w:t xml:space="preserve"> função de inicialização dos serviços de Market Data e Roteamento da </w:t>
      </w:r>
      <w:proofErr w:type="gramStart"/>
      <w:r>
        <w:rPr>
          <w:rFonts w:ascii="Calibri" w:eastAsia="Calibri" w:hAnsi="Calibri" w:cs="Calibri"/>
          <w:lang w:val="pt-BR"/>
        </w:rPr>
        <w:t xml:space="preserve">DLL,  </w:t>
      </w:r>
      <w:proofErr w:type="spellStart"/>
      <w:r>
        <w:rPr>
          <w:rFonts w:ascii="Calibri" w:eastAsia="Consolas" w:hAnsi="Calibri" w:cs="Consolas"/>
          <w:color w:val="666666"/>
          <w:lang w:val="pt-BR"/>
        </w:rPr>
        <w:t>pwcActivationKey</w:t>
      </w:r>
      <w:proofErr w:type="spellEnd"/>
      <w:proofErr w:type="gramEnd"/>
      <w:r>
        <w:rPr>
          <w:rFonts w:ascii="Calibri" w:eastAsia="Consolas" w:hAnsi="Calibri" w:cs="Consolas"/>
          <w:color w:val="666666"/>
          <w:lang w:val="pt-BR"/>
        </w:rPr>
        <w:t xml:space="preserve"> </w:t>
      </w:r>
      <w:r>
        <w:rPr>
          <w:rFonts w:ascii="Calibri" w:eastAsia="Consolas" w:hAnsi="Calibri" w:cs="Consolas"/>
          <w:color w:val="000000"/>
          <w:lang w:val="pt-BR"/>
        </w:rPr>
        <w:t xml:space="preserve">é a chave de ativação fornecida para login. Os parâmetros </w:t>
      </w:r>
      <w:proofErr w:type="spellStart"/>
      <w:r>
        <w:rPr>
          <w:rFonts w:ascii="Calibri" w:eastAsia="Consolas" w:hAnsi="Calibri" w:cs="Consolas"/>
          <w:color w:val="666666"/>
          <w:lang w:val="pt-BR"/>
        </w:rPr>
        <w:t>pwcUser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</w:t>
      </w:r>
      <w:proofErr w:type="gramStart"/>
      <w:r>
        <w:rPr>
          <w:rFonts w:ascii="Calibri" w:eastAsia="Consolas" w:hAnsi="Calibri" w:cs="Consolas"/>
          <w:color w:val="000000"/>
          <w:lang w:val="pt-BR"/>
        </w:rPr>
        <w:t xml:space="preserve">e  </w:t>
      </w:r>
      <w:proofErr w:type="spellStart"/>
      <w:r>
        <w:rPr>
          <w:rFonts w:ascii="Calibri" w:eastAsia="Consolas" w:hAnsi="Calibri" w:cs="Consolas"/>
          <w:color w:val="666666"/>
          <w:lang w:val="pt-BR"/>
        </w:rPr>
        <w:t>pwcPassword</w:t>
      </w:r>
      <w:proofErr w:type="spellEnd"/>
      <w:proofErr w:type="gramEnd"/>
      <w:r>
        <w:rPr>
          <w:rFonts w:ascii="Calibri" w:eastAsia="Consolas" w:hAnsi="Calibri" w:cs="Consolas"/>
          <w:color w:val="000000"/>
          <w:lang w:val="pt-BR"/>
        </w:rPr>
        <w:t xml:space="preserve"> representam o login e senha da conta em que a chave de ativação foi criada. Outros parâmetros correspondem </w:t>
      </w:r>
      <w:proofErr w:type="gramStart"/>
      <w:r>
        <w:rPr>
          <w:rFonts w:ascii="Calibri" w:eastAsia="Consolas" w:hAnsi="Calibri" w:cs="Consolas"/>
          <w:color w:val="000000"/>
          <w:lang w:val="pt-BR"/>
        </w:rPr>
        <w:t>à</w:t>
      </w:r>
      <w:proofErr w:type="gramEnd"/>
      <w:r>
        <w:rPr>
          <w:rFonts w:ascii="Calibri" w:eastAsia="Consolas" w:hAnsi="Calibri" w:cs="Consolas"/>
          <w:color w:val="000000"/>
          <w:lang w:val="pt-BR"/>
        </w:rPr>
        <w:t xml:space="preserve"> funções de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callback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utilizados pela DLL para transmitir os dados à aplicação cliente.</w:t>
      </w:r>
    </w:p>
    <w:p w14:paraId="188E2285" w14:textId="77777777" w:rsidR="002E21D5" w:rsidRPr="0036588C" w:rsidRDefault="002E21D5">
      <w:pPr>
        <w:pStyle w:val="Standard"/>
        <w:jc w:val="both"/>
        <w:rPr>
          <w:lang w:val="pt-BR"/>
        </w:rPr>
      </w:pPr>
    </w:p>
    <w:p w14:paraId="1FCF0D7A" w14:textId="77777777" w:rsidR="002E21D5" w:rsidRPr="0036588C" w:rsidRDefault="00000000" w:rsidP="00C62B6C">
      <w:pPr>
        <w:pStyle w:val="Standard"/>
        <w:numPr>
          <w:ilvl w:val="0"/>
          <w:numId w:val="2"/>
        </w:numPr>
        <w:jc w:val="both"/>
        <w:rPr>
          <w:lang w:val="pt-BR"/>
        </w:rPr>
      </w:pPr>
      <w:proofErr w:type="spellStart"/>
      <w:r>
        <w:rPr>
          <w:rFonts w:ascii="Calibri" w:eastAsia="Calibri" w:hAnsi="Calibri" w:cs="Calibri"/>
          <w:b/>
          <w:bCs/>
          <w:color w:val="660066"/>
          <w:lang w:val="pt-BR"/>
        </w:rPr>
        <w:t>DLLInitializeMarketLogin</w:t>
      </w:r>
      <w:proofErr w:type="spellEnd"/>
      <w:r>
        <w:rPr>
          <w:rFonts w:ascii="Calibri" w:eastAsia="Calibri" w:hAnsi="Calibri" w:cs="Calibri"/>
          <w:color w:val="000000"/>
          <w:lang w:val="pt-BR"/>
        </w:rPr>
        <w:t xml:space="preserve"> função de inicialização do serviço de Market Data, possui mesmo comportamento da função </w:t>
      </w:r>
      <w:proofErr w:type="spellStart"/>
      <w:r>
        <w:rPr>
          <w:rFonts w:ascii="Calibri" w:eastAsia="Calibri" w:hAnsi="Calibri" w:cs="Calibri"/>
          <w:b/>
          <w:bCs/>
          <w:color w:val="660066"/>
          <w:lang w:val="pt-BR"/>
        </w:rPr>
        <w:t>DLLInitializeLogin</w:t>
      </w:r>
      <w:proofErr w:type="spellEnd"/>
      <w:r>
        <w:rPr>
          <w:rFonts w:ascii="Calibri" w:eastAsia="Calibri" w:hAnsi="Calibri" w:cs="Calibri"/>
          <w:color w:val="000000"/>
          <w:lang w:val="pt-BR"/>
        </w:rPr>
        <w:t>, porém não inicializa o serviço de roteamento.</w:t>
      </w:r>
    </w:p>
    <w:p w14:paraId="6544CDE5" w14:textId="77777777" w:rsidR="002E21D5" w:rsidRDefault="002E21D5">
      <w:pPr>
        <w:pStyle w:val="Standard"/>
        <w:rPr>
          <w:rFonts w:ascii="Calibri" w:eastAsia="Calibri" w:hAnsi="Calibri" w:cs="Calibri"/>
          <w:lang w:val="pt-BR"/>
        </w:rPr>
      </w:pPr>
    </w:p>
    <w:p w14:paraId="1B9BBC76" w14:textId="77777777" w:rsidR="002E21D5" w:rsidRPr="0036588C" w:rsidRDefault="00000000" w:rsidP="00C62B6C">
      <w:pPr>
        <w:pStyle w:val="Standard"/>
        <w:numPr>
          <w:ilvl w:val="0"/>
          <w:numId w:val="2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DLLFinalize</w:t>
      </w:r>
      <w:proofErr w:type="spellEnd"/>
      <w:r>
        <w:rPr>
          <w:rFonts w:ascii="Calibri" w:eastAsia="Consolas" w:hAnsi="Calibri" w:cs="Consolas"/>
          <w:lang w:val="pt-BR"/>
        </w:rPr>
        <w:t xml:space="preserve"> é utilizada para finalização do serviço.</w:t>
      </w:r>
    </w:p>
    <w:p w14:paraId="4099AE6B" w14:textId="77777777" w:rsidR="002E21D5" w:rsidRPr="0036588C" w:rsidRDefault="002E21D5">
      <w:pPr>
        <w:pStyle w:val="Standard"/>
        <w:rPr>
          <w:lang w:val="pt-BR"/>
        </w:rPr>
      </w:pPr>
    </w:p>
    <w:p w14:paraId="62C51782" w14:textId="77777777" w:rsidR="002E21D5" w:rsidRPr="0036588C" w:rsidRDefault="00000000" w:rsidP="00C62B6C">
      <w:pPr>
        <w:pStyle w:val="Standard"/>
        <w:widowControl/>
        <w:numPr>
          <w:ilvl w:val="0"/>
          <w:numId w:val="2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SetServerAndPort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color w:val="000000"/>
          <w:lang w:val="pt-BR"/>
        </w:rPr>
        <w:t>é usado para conectar em servidores específicos do Market Data, precisa ser chamado antes da inicialização (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DLLInitialize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ou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InitializeMarket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). Os parâmetros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strServer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e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strPort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são o endereço do servidor e porta, respectivamente. </w:t>
      </w:r>
      <w:r>
        <w:rPr>
          <w:rFonts w:ascii="Calibri" w:eastAsia="Consolas" w:hAnsi="Calibri" w:cs="Consolas"/>
          <w:b/>
          <w:bCs/>
          <w:color w:val="000000"/>
          <w:lang w:val="pt-BR"/>
        </w:rPr>
        <w:t xml:space="preserve">Importante: </w:t>
      </w:r>
      <w:r>
        <w:rPr>
          <w:rFonts w:ascii="Calibri" w:eastAsia="Consolas" w:hAnsi="Calibri" w:cs="Consolas"/>
          <w:color w:val="000000"/>
          <w:lang w:val="pt-BR"/>
        </w:rPr>
        <w:t>apenas utilizar essa função com orientação da equipe de desenvolvimento, a DLL funciona da melhor maneira escolhendo os servidores internamente.</w:t>
      </w:r>
    </w:p>
    <w:p w14:paraId="3E23D1DC" w14:textId="77777777" w:rsidR="002E21D5" w:rsidRPr="0036588C" w:rsidRDefault="002E21D5">
      <w:pPr>
        <w:pStyle w:val="Standard"/>
        <w:widowControl/>
        <w:rPr>
          <w:lang w:val="pt-BR"/>
        </w:rPr>
      </w:pPr>
    </w:p>
    <w:p w14:paraId="7F36B385" w14:textId="385354D3" w:rsidR="002E21D5" w:rsidRPr="0036588C" w:rsidRDefault="00000000" w:rsidP="00C62B6C">
      <w:pPr>
        <w:pStyle w:val="Standard"/>
        <w:widowControl/>
        <w:numPr>
          <w:ilvl w:val="0"/>
          <w:numId w:val="2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GetServerClock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color w:val="000000"/>
          <w:lang w:val="pt-BR"/>
        </w:rPr>
        <w:t xml:space="preserve">retorna o horário do servidor de Market Data, pode ser chamado somente após inicialização. O parâmetro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dtDate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corresponde a uma referência para Double que segue o padrão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TDateTime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do Delphi, descrito em</w:t>
      </w:r>
      <w:r w:rsidR="00C62B6C">
        <w:rPr>
          <w:rFonts w:ascii="Calibri" w:eastAsia="Consolas" w:hAnsi="Calibri" w:cs="Consolas"/>
          <w:color w:val="000000"/>
          <w:lang w:val="pt-BR"/>
        </w:rPr>
        <w:t xml:space="preserve"> </w:t>
      </w:r>
      <w:hyperlink r:id="rId7" w:history="1">
        <w:r w:rsidRPr="0036588C">
          <w:rPr>
            <w:lang w:val="pt-BR"/>
          </w:rPr>
          <w:t>http://docwiki.embarcadero.com/Libraries/Sydney/en/System.TDateTime</w:t>
        </w:r>
      </w:hyperlink>
      <w:r>
        <w:rPr>
          <w:rFonts w:ascii="Calibri" w:eastAsia="Consolas" w:hAnsi="Calibri" w:cs="Consolas"/>
          <w:color w:val="000000"/>
          <w:lang w:val="pt-BR"/>
        </w:rPr>
        <w:t>.</w:t>
      </w:r>
    </w:p>
    <w:p w14:paraId="7091E3E8" w14:textId="77777777" w:rsidR="002E21D5" w:rsidRPr="0036588C" w:rsidRDefault="00000000" w:rsidP="00C62B6C">
      <w:pPr>
        <w:pStyle w:val="Standard"/>
        <w:widowControl/>
        <w:ind w:left="720"/>
        <w:rPr>
          <w:lang w:val="pt-BR"/>
        </w:rPr>
      </w:pPr>
      <w:r>
        <w:rPr>
          <w:rFonts w:ascii="Calibri" w:eastAsia="Consolas" w:hAnsi="Calibri" w:cs="Consolas"/>
          <w:color w:val="000000"/>
          <w:lang w:val="pt-BR"/>
        </w:rPr>
        <w:t xml:space="preserve">Os outros parâmetros também são passados por referência ao </w:t>
      </w:r>
      <w:proofErr w:type="spellStart"/>
      <w:r>
        <w:rPr>
          <w:rFonts w:ascii="Calibri" w:eastAsia="Consolas" w:hAnsi="Calibri" w:cs="Consolas"/>
          <w:i/>
          <w:iCs/>
          <w:color w:val="000000"/>
          <w:lang w:val="pt-BR"/>
        </w:rPr>
        <w:t>caller</w:t>
      </w:r>
      <w:proofErr w:type="spellEnd"/>
      <w:r>
        <w:rPr>
          <w:rFonts w:ascii="Calibri" w:eastAsia="Consolas" w:hAnsi="Calibri" w:cs="Consolas"/>
          <w:i/>
          <w:iCs/>
          <w:color w:val="000000"/>
          <w:lang w:val="pt-BR"/>
        </w:rPr>
        <w:t xml:space="preserve"> </w:t>
      </w:r>
      <w:r>
        <w:rPr>
          <w:rFonts w:ascii="Calibri" w:eastAsia="Consolas" w:hAnsi="Calibri" w:cs="Consolas"/>
          <w:color w:val="000000"/>
          <w:lang w:val="pt-BR"/>
        </w:rPr>
        <w:t xml:space="preserve">e somente representam os valores de data calendário do valor codificado no parâmetro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dtDate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>.</w:t>
      </w:r>
    </w:p>
    <w:p w14:paraId="27E13F62" w14:textId="77777777" w:rsidR="002E21D5" w:rsidRPr="0036588C" w:rsidRDefault="002E21D5">
      <w:pPr>
        <w:pStyle w:val="Standard"/>
        <w:widowControl/>
        <w:rPr>
          <w:lang w:val="pt-BR"/>
        </w:rPr>
      </w:pPr>
    </w:p>
    <w:p w14:paraId="07494F13" w14:textId="6FE9F3B9" w:rsidR="002E21D5" w:rsidRPr="00C62B6C" w:rsidRDefault="00000000" w:rsidP="00C62B6C">
      <w:pPr>
        <w:pStyle w:val="Standard"/>
        <w:widowControl/>
        <w:numPr>
          <w:ilvl w:val="0"/>
          <w:numId w:val="2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GetLastDailyClose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color w:val="000000"/>
          <w:lang w:val="pt-BR"/>
        </w:rPr>
        <w:t>retorna o valor do fechamento (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dClose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) da sessão anterior ao dia atual. O parâmetro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bAdjusted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se for 0 retorna o valor não ajustado, caso contrário retorna o valor ajustado. Essa função retornará NL_OK com os dados somente caso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SubscribeTicker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tenha sido chamada para o mesmo ativo. Ao chamar a função pela primeira vez, a função requisita dados ao servidor e retornar NL_WAITING_SERVER. Todas as chamadas subsequentes para o mesmo ativo retornam diretamente os dados já carregados. Ativos inválidos retornam NL_ERR_INVALID_ARGS. Caso os dados da série diária ou ajustes não estejam previamente carregados, essa chamada causa seu carregamento e por consequência dispara os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callbacks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progressCallback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e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adjustHistoryCallback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>.</w:t>
      </w:r>
    </w:p>
    <w:p w14:paraId="7D37EE93" w14:textId="77777777" w:rsidR="00C62B6C" w:rsidRPr="0036588C" w:rsidRDefault="00C62B6C" w:rsidP="00C62B6C">
      <w:pPr>
        <w:pStyle w:val="Standard"/>
        <w:widowControl/>
        <w:ind w:left="720"/>
        <w:rPr>
          <w:lang w:val="pt-BR"/>
        </w:rPr>
      </w:pPr>
    </w:p>
    <w:p w14:paraId="226B2F6C" w14:textId="77777777" w:rsidR="002E21D5" w:rsidRPr="0036588C" w:rsidRDefault="002E21D5">
      <w:pPr>
        <w:pStyle w:val="Standard"/>
        <w:widowControl/>
        <w:rPr>
          <w:lang w:val="pt-BR"/>
        </w:rPr>
      </w:pPr>
    </w:p>
    <w:p w14:paraId="0506F976" w14:textId="77777777" w:rsidR="002E21D5" w:rsidRPr="0036588C" w:rsidRDefault="00000000" w:rsidP="00C62B6C">
      <w:pPr>
        <w:pStyle w:val="Standard"/>
        <w:numPr>
          <w:ilvl w:val="0"/>
          <w:numId w:val="2"/>
        </w:numPr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SubscribeTicker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é usado para receber as cotações em tempo real de determinado ativo.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UnsubscribeTicker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>desativa este serviço</w:t>
      </w:r>
    </w:p>
    <w:p w14:paraId="779CD252" w14:textId="77777777" w:rsidR="002E21D5" w:rsidRDefault="002E21D5">
      <w:pPr>
        <w:pStyle w:val="Standard"/>
        <w:jc w:val="both"/>
        <w:rPr>
          <w:rFonts w:ascii="Calibri" w:hAnsi="Calibri"/>
          <w:lang w:val="pt-BR"/>
        </w:rPr>
      </w:pPr>
    </w:p>
    <w:p w14:paraId="563D854E" w14:textId="77777777" w:rsidR="002E21D5" w:rsidRPr="0036588C" w:rsidRDefault="00000000" w:rsidP="00C62B6C">
      <w:pPr>
        <w:pStyle w:val="Standard"/>
        <w:numPr>
          <w:ilvl w:val="0"/>
          <w:numId w:val="2"/>
        </w:numPr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lastRenderedPageBreak/>
        <w:t>SubscribePriceBook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>é utilizado para receber atualização do livro de preço.</w:t>
      </w:r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UnsubscribePriceBook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>desativa este serviço.</w:t>
      </w:r>
    </w:p>
    <w:p w14:paraId="112FE25F" w14:textId="77777777" w:rsidR="002E21D5" w:rsidRDefault="002E21D5">
      <w:pPr>
        <w:pStyle w:val="Standard"/>
        <w:jc w:val="both"/>
        <w:rPr>
          <w:rFonts w:ascii="Calibri" w:eastAsia="Consolas" w:hAnsi="Calibri" w:cs="Consolas"/>
          <w:b/>
          <w:color w:val="660066"/>
          <w:lang w:val="pt-BR"/>
        </w:rPr>
      </w:pPr>
    </w:p>
    <w:p w14:paraId="750C129A" w14:textId="77777777" w:rsidR="002E21D5" w:rsidRPr="0036588C" w:rsidRDefault="00000000" w:rsidP="00C62B6C">
      <w:pPr>
        <w:pStyle w:val="Standard"/>
        <w:numPr>
          <w:ilvl w:val="0"/>
          <w:numId w:val="2"/>
        </w:numPr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SubscribeOfferBook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>é utilizado para receber atualização do livro de ofertas.</w:t>
      </w:r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UnsubscribeOfferBook</w:t>
      </w:r>
      <w:proofErr w:type="spellEnd"/>
      <w:r>
        <w:rPr>
          <w:rFonts w:ascii="Calibri" w:eastAsia="Consolas" w:hAnsi="Calibri" w:cs="Consolas"/>
          <w:lang w:val="pt-BR"/>
        </w:rPr>
        <w:t xml:space="preserve"> desativa este serviço.</w:t>
      </w:r>
    </w:p>
    <w:p w14:paraId="6B3291B5" w14:textId="77777777" w:rsidR="002E21D5" w:rsidRDefault="002E21D5">
      <w:pPr>
        <w:pStyle w:val="Standard"/>
        <w:jc w:val="both"/>
        <w:rPr>
          <w:rFonts w:ascii="Calibri" w:eastAsia="Consolas" w:hAnsi="Calibri" w:cs="Consolas"/>
          <w:lang w:val="pt-BR"/>
        </w:rPr>
      </w:pPr>
    </w:p>
    <w:p w14:paraId="074739DF" w14:textId="77777777" w:rsidR="00342FA4" w:rsidRPr="00342FA4" w:rsidRDefault="00000000" w:rsidP="00C62B6C">
      <w:pPr>
        <w:pStyle w:val="Standard"/>
        <w:numPr>
          <w:ilvl w:val="0"/>
          <w:numId w:val="2"/>
        </w:numPr>
        <w:jc w:val="both"/>
        <w:rPr>
          <w:lang w:val="pt-BR"/>
        </w:rPr>
      </w:pPr>
      <w:r w:rsidRPr="00C62B6C">
        <w:rPr>
          <w:rFonts w:ascii="Calibri" w:eastAsia="Consolas" w:hAnsi="Calibri" w:cs="Consolas"/>
          <w:lang w:val="pt-BR"/>
        </w:rPr>
        <w:t xml:space="preserve">Nos </w:t>
      </w:r>
      <w:proofErr w:type="spellStart"/>
      <w:r w:rsidRPr="00C62B6C">
        <w:rPr>
          <w:rFonts w:ascii="Calibri" w:eastAsia="Consolas" w:hAnsi="Calibri" w:cs="Consolas"/>
          <w:lang w:val="pt-BR"/>
        </w:rPr>
        <w:t>subscribers</w:t>
      </w:r>
      <w:proofErr w:type="spellEnd"/>
      <w:r w:rsidRPr="00C62B6C">
        <w:rPr>
          <w:rFonts w:ascii="Calibri" w:eastAsia="Consolas" w:hAnsi="Calibri" w:cs="Consolas"/>
          <w:lang w:val="pt-BR"/>
        </w:rPr>
        <w:t xml:space="preserve"> e </w:t>
      </w:r>
      <w:proofErr w:type="spellStart"/>
      <w:r w:rsidRPr="00C62B6C">
        <w:rPr>
          <w:rFonts w:ascii="Calibri" w:eastAsia="Consolas" w:hAnsi="Calibri" w:cs="Consolas"/>
          <w:lang w:val="pt-BR"/>
        </w:rPr>
        <w:t>unsubs</w:t>
      </w:r>
      <w:proofErr w:type="spellEnd"/>
      <w:r w:rsidRPr="00C62B6C">
        <w:rPr>
          <w:rFonts w:ascii="Calibri" w:eastAsia="Consolas" w:hAnsi="Calibri" w:cs="Consolas"/>
          <w:lang w:val="pt-BR"/>
        </w:rPr>
        <w:t xml:space="preserve"> das chamadas </w:t>
      </w:r>
      <w:proofErr w:type="spellStart"/>
      <w:r w:rsidRPr="00C62B6C">
        <w:rPr>
          <w:rFonts w:ascii="Calibri" w:eastAsia="Consolas" w:hAnsi="Calibri" w:cs="Consolas"/>
          <w:b/>
          <w:color w:val="660066"/>
          <w:lang w:val="pt-BR"/>
        </w:rPr>
        <w:t>SubscribeTicker</w:t>
      </w:r>
      <w:proofErr w:type="spellEnd"/>
      <w:r w:rsidRPr="00C62B6C">
        <w:rPr>
          <w:rFonts w:ascii="Calibri" w:eastAsia="Consolas" w:hAnsi="Calibri" w:cs="Consolas"/>
          <w:b/>
          <w:color w:val="660066"/>
          <w:lang w:val="pt-BR"/>
        </w:rPr>
        <w:t>,</w:t>
      </w:r>
      <w:r w:rsidRPr="00C62B6C">
        <w:rPr>
          <w:rFonts w:ascii="Calibri" w:eastAsia="Consolas" w:hAnsi="Calibri" w:cs="Consolas"/>
          <w:lang w:val="pt-BR"/>
        </w:rPr>
        <w:t xml:space="preserve"> </w:t>
      </w:r>
      <w:proofErr w:type="spellStart"/>
      <w:r w:rsidRPr="00C62B6C">
        <w:rPr>
          <w:rFonts w:ascii="Calibri" w:eastAsia="Consolas" w:hAnsi="Calibri" w:cs="Consolas"/>
          <w:b/>
          <w:color w:val="660066"/>
          <w:lang w:val="pt-BR"/>
        </w:rPr>
        <w:t>UnsubscribeTicker</w:t>
      </w:r>
      <w:proofErr w:type="spellEnd"/>
      <w:r w:rsidRPr="00C62B6C">
        <w:rPr>
          <w:rFonts w:ascii="Calibri" w:eastAsia="Consolas" w:hAnsi="Calibri" w:cs="Consolas"/>
          <w:b/>
          <w:color w:val="660066"/>
          <w:lang w:val="pt-BR"/>
        </w:rPr>
        <w:t xml:space="preserve">, </w:t>
      </w:r>
      <w:proofErr w:type="spellStart"/>
      <w:r w:rsidRPr="00C62B6C">
        <w:rPr>
          <w:rFonts w:ascii="Calibri" w:eastAsia="Consolas" w:hAnsi="Calibri" w:cs="Consolas"/>
          <w:b/>
          <w:color w:val="660066"/>
          <w:lang w:val="pt-BR"/>
        </w:rPr>
        <w:t>SubscribePriceBook</w:t>
      </w:r>
      <w:proofErr w:type="spellEnd"/>
      <w:r w:rsidRPr="00C62B6C">
        <w:rPr>
          <w:rFonts w:ascii="Calibri" w:eastAsia="Consolas" w:hAnsi="Calibri" w:cs="Consolas"/>
          <w:b/>
          <w:color w:val="660066"/>
          <w:lang w:val="pt-BR"/>
        </w:rPr>
        <w:t xml:space="preserve">, </w:t>
      </w:r>
      <w:proofErr w:type="spellStart"/>
      <w:r w:rsidRPr="00C62B6C">
        <w:rPr>
          <w:rFonts w:ascii="Calibri" w:eastAsia="Consolas" w:hAnsi="Calibri" w:cs="Consolas"/>
          <w:b/>
          <w:color w:val="660066"/>
          <w:lang w:val="pt-BR"/>
        </w:rPr>
        <w:t>UnsubscribePriceBook</w:t>
      </w:r>
      <w:proofErr w:type="spellEnd"/>
      <w:r w:rsidRPr="00C62B6C">
        <w:rPr>
          <w:rFonts w:ascii="Calibri" w:eastAsia="Consolas" w:hAnsi="Calibri" w:cs="Consolas"/>
          <w:b/>
          <w:color w:val="660066"/>
          <w:lang w:val="pt-BR"/>
        </w:rPr>
        <w:t xml:space="preserve">, </w:t>
      </w:r>
      <w:proofErr w:type="spellStart"/>
      <w:r w:rsidRPr="00C62B6C">
        <w:rPr>
          <w:rFonts w:ascii="Calibri" w:eastAsia="Consolas" w:hAnsi="Calibri" w:cs="Consolas"/>
          <w:b/>
          <w:color w:val="660066"/>
          <w:lang w:val="pt-BR"/>
        </w:rPr>
        <w:t>SubscribeOfferBook</w:t>
      </w:r>
      <w:proofErr w:type="spellEnd"/>
      <w:r w:rsidRPr="00C62B6C">
        <w:rPr>
          <w:rFonts w:ascii="Calibri" w:eastAsia="Consolas" w:hAnsi="Calibri" w:cs="Consolas"/>
          <w:b/>
          <w:color w:val="660066"/>
          <w:lang w:val="pt-BR"/>
        </w:rPr>
        <w:t xml:space="preserve">, </w:t>
      </w:r>
      <w:proofErr w:type="spellStart"/>
      <w:r w:rsidRPr="00C62B6C">
        <w:rPr>
          <w:rFonts w:ascii="Calibri" w:eastAsia="Consolas" w:hAnsi="Calibri" w:cs="Consolas"/>
          <w:b/>
          <w:color w:val="660066"/>
          <w:lang w:val="pt-BR"/>
        </w:rPr>
        <w:t>UnsubscribeOfferBook</w:t>
      </w:r>
      <w:proofErr w:type="spellEnd"/>
      <w:r w:rsidRPr="00C62B6C">
        <w:rPr>
          <w:rFonts w:ascii="Calibri" w:eastAsia="Consolas" w:hAnsi="Calibri" w:cs="Consolas"/>
          <w:b/>
          <w:color w:val="660066"/>
          <w:lang w:val="pt-BR"/>
        </w:rPr>
        <w:t xml:space="preserve"> </w:t>
      </w:r>
    </w:p>
    <w:p w14:paraId="5283C64D" w14:textId="77777777" w:rsidR="00342FA4" w:rsidRDefault="00342FA4" w:rsidP="00342FA4">
      <w:pPr>
        <w:pStyle w:val="PargrafodaLista"/>
        <w:rPr>
          <w:rFonts w:ascii="Calibri" w:eastAsia="Consolas" w:hAnsi="Calibri" w:cs="Consolas"/>
          <w:color w:val="444444"/>
          <w:lang w:val="pt-BR"/>
        </w:rPr>
      </w:pPr>
    </w:p>
    <w:p w14:paraId="5D531643" w14:textId="77777777" w:rsidR="00342FA4" w:rsidRPr="00342FA4" w:rsidRDefault="00000000" w:rsidP="00342FA4">
      <w:pPr>
        <w:pStyle w:val="Standard"/>
        <w:numPr>
          <w:ilvl w:val="1"/>
          <w:numId w:val="2"/>
        </w:numPr>
        <w:jc w:val="both"/>
        <w:rPr>
          <w:lang w:val="pt-BR"/>
        </w:rPr>
      </w:pPr>
      <w:proofErr w:type="spellStart"/>
      <w:r w:rsidRPr="00C62B6C">
        <w:rPr>
          <w:rFonts w:ascii="Calibri" w:eastAsia="Consolas" w:hAnsi="Calibri" w:cs="Consolas"/>
          <w:color w:val="444444"/>
          <w:lang w:val="pt-BR"/>
        </w:rPr>
        <w:t>pwcTicker</w:t>
      </w:r>
      <w:proofErr w:type="spellEnd"/>
      <w:r w:rsidRPr="00C62B6C">
        <w:rPr>
          <w:rFonts w:ascii="Calibri" w:eastAsia="Calibri" w:hAnsi="Calibri" w:cs="Calibri"/>
          <w:lang w:val="pt-BR"/>
        </w:rPr>
        <w:t xml:space="preserve"> é o nome do ativo para inscrição e </w:t>
      </w:r>
    </w:p>
    <w:p w14:paraId="33655EF7" w14:textId="245B4AD8" w:rsidR="00C62B6C" w:rsidRPr="00C62B6C" w:rsidRDefault="00000000" w:rsidP="00342FA4">
      <w:pPr>
        <w:pStyle w:val="Standard"/>
        <w:numPr>
          <w:ilvl w:val="1"/>
          <w:numId w:val="2"/>
        </w:numPr>
        <w:jc w:val="both"/>
        <w:rPr>
          <w:lang w:val="pt-BR"/>
        </w:rPr>
      </w:pPr>
      <w:proofErr w:type="spellStart"/>
      <w:r w:rsidRPr="00C62B6C">
        <w:rPr>
          <w:rFonts w:ascii="Calibri" w:eastAsia="Consolas" w:hAnsi="Calibri" w:cs="Consolas"/>
          <w:color w:val="444444"/>
          <w:lang w:val="pt-BR"/>
        </w:rPr>
        <w:t>pwcBolsa</w:t>
      </w:r>
      <w:proofErr w:type="spellEnd"/>
      <w:r w:rsidRPr="00C62B6C">
        <w:rPr>
          <w:rFonts w:ascii="Calibri" w:eastAsia="Calibri" w:hAnsi="Calibri" w:cs="Calibri"/>
          <w:lang w:val="pt-BR"/>
        </w:rPr>
        <w:t xml:space="preserve"> é a bolsa referente ao ativo. Este deve seguir o padrão:</w:t>
      </w:r>
    </w:p>
    <w:p w14:paraId="52F907D7" w14:textId="77777777" w:rsidR="00C62B6C" w:rsidRDefault="00C62B6C" w:rsidP="00C62B6C">
      <w:pPr>
        <w:pStyle w:val="PargrafodaLista"/>
        <w:rPr>
          <w:rFonts w:ascii="Calibri" w:eastAsia="Calibri" w:hAnsi="Calibri" w:cs="Calibri"/>
          <w:lang w:val="pt-BR"/>
        </w:rPr>
      </w:pPr>
    </w:p>
    <w:p w14:paraId="6CA39E43" w14:textId="77777777" w:rsidR="00C62B6C" w:rsidRPr="00C62B6C" w:rsidRDefault="00000000" w:rsidP="00342FA4">
      <w:pPr>
        <w:pStyle w:val="Standard"/>
        <w:numPr>
          <w:ilvl w:val="2"/>
          <w:numId w:val="2"/>
        </w:numPr>
        <w:jc w:val="both"/>
        <w:rPr>
          <w:rFonts w:ascii="Calibri" w:eastAsia="Calibri" w:hAnsi="Calibri" w:cs="Calibri"/>
          <w:b/>
          <w:lang w:val="pt-BR"/>
        </w:rPr>
      </w:pPr>
      <w:proofErr w:type="spellStart"/>
      <w:r w:rsidRPr="00C62B6C">
        <w:rPr>
          <w:rFonts w:ascii="Calibri" w:eastAsia="Calibri" w:hAnsi="Calibri" w:cs="Calibri"/>
          <w:lang w:val="pt-BR"/>
        </w:rPr>
        <w:t>Ex</w:t>
      </w:r>
      <w:proofErr w:type="spellEnd"/>
      <w:proofErr w:type="gramStart"/>
      <w:r w:rsidRPr="00C62B6C">
        <w:rPr>
          <w:rFonts w:ascii="Calibri" w:eastAsia="Calibri" w:hAnsi="Calibri" w:cs="Calibri"/>
          <w:lang w:val="pt-BR"/>
        </w:rPr>
        <w:t>:  (</w:t>
      </w:r>
      <w:proofErr w:type="gramEnd"/>
      <w:r w:rsidRPr="00C62B6C">
        <w:rPr>
          <w:rFonts w:ascii="Calibri" w:eastAsia="Calibri" w:hAnsi="Calibri" w:cs="Calibri"/>
          <w:b/>
          <w:lang w:val="pt-BR"/>
        </w:rPr>
        <w:t>nome abreviado do ativo</w:t>
      </w:r>
      <w:r w:rsidRPr="00C62B6C">
        <w:rPr>
          <w:rFonts w:ascii="Calibri" w:eastAsia="Calibri" w:hAnsi="Calibri" w:cs="Calibri"/>
          <w:lang w:val="pt-BR"/>
        </w:rPr>
        <w:t>), (</w:t>
      </w:r>
      <w:r w:rsidRPr="00C62B6C">
        <w:rPr>
          <w:rFonts w:ascii="Calibri" w:eastAsia="Calibri" w:hAnsi="Calibri" w:cs="Calibri"/>
          <w:b/>
          <w:bCs/>
          <w:lang w:val="pt-BR"/>
        </w:rPr>
        <w:t>bolsa</w:t>
      </w:r>
      <w:r w:rsidRPr="00C62B6C">
        <w:rPr>
          <w:rFonts w:ascii="Calibri" w:eastAsia="Calibri" w:hAnsi="Calibri" w:cs="Calibri"/>
          <w:lang w:val="pt-BR"/>
        </w:rPr>
        <w:t>)</w:t>
      </w:r>
    </w:p>
    <w:p w14:paraId="65D74A71" w14:textId="6FFA33D6" w:rsidR="002E21D5" w:rsidRPr="00C62B6C" w:rsidRDefault="00000000" w:rsidP="00342FA4">
      <w:pPr>
        <w:pStyle w:val="Standard"/>
        <w:numPr>
          <w:ilvl w:val="2"/>
          <w:numId w:val="2"/>
        </w:numPr>
        <w:jc w:val="both"/>
        <w:rPr>
          <w:rFonts w:ascii="Calibri" w:eastAsia="Calibri" w:hAnsi="Calibri" w:cs="Calibri"/>
          <w:b/>
          <w:lang w:val="pt-BR"/>
        </w:rPr>
      </w:pPr>
      <w:r w:rsidRPr="00C62B6C">
        <w:rPr>
          <w:rFonts w:ascii="Calibri" w:eastAsia="Calibri" w:hAnsi="Calibri" w:cs="Calibri"/>
          <w:lang w:val="pt-BR"/>
        </w:rPr>
        <w:t xml:space="preserve">Abreviação do ativo: </w:t>
      </w:r>
      <w:r w:rsidRPr="00C62B6C">
        <w:rPr>
          <w:rFonts w:ascii="Calibri" w:eastAsia="Calibri" w:hAnsi="Calibri" w:cs="Calibri"/>
          <w:b/>
          <w:lang w:val="pt-BR"/>
        </w:rPr>
        <w:t>PETR</w:t>
      </w:r>
      <w:proofErr w:type="gramStart"/>
      <w:r w:rsidRPr="00C62B6C">
        <w:rPr>
          <w:rFonts w:ascii="Calibri" w:eastAsia="Calibri" w:hAnsi="Calibri" w:cs="Calibri"/>
          <w:b/>
          <w:lang w:val="pt-BR"/>
        </w:rPr>
        <w:t>4</w:t>
      </w:r>
      <w:r w:rsidRPr="00C62B6C">
        <w:rPr>
          <w:rFonts w:ascii="Calibri" w:eastAsia="Calibri" w:hAnsi="Calibri" w:cs="Calibri"/>
          <w:lang w:val="pt-BR"/>
        </w:rPr>
        <w:t xml:space="preserve"> ;</w:t>
      </w:r>
      <w:proofErr w:type="gramEnd"/>
      <w:r w:rsidRPr="00C62B6C">
        <w:rPr>
          <w:rFonts w:ascii="Calibri" w:eastAsia="Calibri" w:hAnsi="Calibri" w:cs="Calibri"/>
          <w:b/>
          <w:lang w:val="pt-BR"/>
        </w:rPr>
        <w:t xml:space="preserve"> </w:t>
      </w:r>
      <w:proofErr w:type="spellStart"/>
      <w:r w:rsidRPr="00C62B6C">
        <w:rPr>
          <w:rFonts w:ascii="Calibri" w:eastAsia="Consolas" w:hAnsi="Calibri" w:cs="Consolas"/>
          <w:color w:val="444444"/>
          <w:lang w:val="pt-BR"/>
        </w:rPr>
        <w:t>pwcTicker</w:t>
      </w:r>
      <w:proofErr w:type="spellEnd"/>
      <w:r w:rsidRPr="00C62B6C">
        <w:rPr>
          <w:rFonts w:ascii="Calibri" w:eastAsia="Calibri" w:hAnsi="Calibri" w:cs="Calibri"/>
          <w:lang w:val="pt-BR"/>
        </w:rPr>
        <w:t xml:space="preserve"> = </w:t>
      </w:r>
      <w:r w:rsidRPr="00C62B6C">
        <w:rPr>
          <w:rFonts w:ascii="Calibri" w:eastAsia="Calibri" w:hAnsi="Calibri" w:cs="Calibri"/>
          <w:b/>
          <w:lang w:val="pt-BR"/>
        </w:rPr>
        <w:t>PETR4</w:t>
      </w:r>
    </w:p>
    <w:p w14:paraId="05CF23DB" w14:textId="63C879AB" w:rsidR="00C62B6C" w:rsidRDefault="00C62B6C">
      <w:pPr>
        <w:pStyle w:val="Standard"/>
        <w:ind w:firstLine="720"/>
        <w:jc w:val="both"/>
        <w:rPr>
          <w:rFonts w:ascii="Calibri" w:eastAsia="Calibri" w:hAnsi="Calibri" w:cs="Calibri"/>
          <w:b/>
          <w:lang w:val="pt-BR"/>
        </w:rPr>
      </w:pPr>
      <w:r>
        <w:rPr>
          <w:rFonts w:ascii="Calibri" w:eastAsia="Calibri" w:hAnsi="Calibri" w:cs="Calibri"/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BFA14" wp14:editId="206D135D">
                <wp:simplePos x="0" y="0"/>
                <wp:positionH relativeFrom="column">
                  <wp:posOffset>276225</wp:posOffset>
                </wp:positionH>
                <wp:positionV relativeFrom="paragraph">
                  <wp:posOffset>64770</wp:posOffset>
                </wp:positionV>
                <wp:extent cx="4857750" cy="95250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952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B8DD6" w14:textId="2C4B64BD" w:rsidR="00C62B6C" w:rsidRDefault="00C62B6C" w:rsidP="00C62B6C">
                            <w:pPr>
                              <w:rPr>
                                <w:lang w:val="pt-BR"/>
                              </w:rPr>
                            </w:pPr>
                            <w:r w:rsidRPr="00C62B6C">
                              <w:rPr>
                                <w:lang w:val="pt-BR"/>
                              </w:rPr>
                              <w:t xml:space="preserve">Exemplo de bolsas pode ser encontrado no </w:t>
                            </w:r>
                            <w:proofErr w:type="gramStart"/>
                            <w:r w:rsidRPr="00C62B6C">
                              <w:rPr>
                                <w:lang w:val="pt-BR"/>
                              </w:rPr>
                              <w:t>arquivo  ‘</w:t>
                            </w:r>
                            <w:proofErr w:type="spellStart"/>
                            <w:proofErr w:type="gramEnd"/>
                            <w:r w:rsidRPr="00C62B6C">
                              <w:rPr>
                                <w:rFonts w:ascii="Calibri" w:eastAsia="Consolas" w:hAnsi="Calibri" w:cs="Consolas"/>
                                <w:b/>
                                <w:color w:val="660066"/>
                                <w:lang w:val="pt-BR"/>
                              </w:rPr>
                              <w:t>ConnectorInterfaceU</w:t>
                            </w:r>
                            <w:proofErr w:type="spellEnd"/>
                            <w:r w:rsidRPr="00C62B6C">
                              <w:rPr>
                                <w:rFonts w:ascii="Calibri" w:eastAsia="Consolas" w:hAnsi="Calibri" w:cs="Consolas"/>
                                <w:b/>
                                <w:color w:val="660066"/>
                                <w:lang w:val="pt-BR"/>
                              </w:rPr>
                              <w:t>’</w:t>
                            </w:r>
                            <w:r w:rsidRPr="00C62B6C">
                              <w:rPr>
                                <w:lang w:val="pt-BR"/>
                              </w:rPr>
                              <w:t xml:space="preserve"> ,  a seguir alguns exemplos:</w:t>
                            </w:r>
                          </w:p>
                          <w:p w14:paraId="63647FD3" w14:textId="77777777" w:rsidR="00C62B6C" w:rsidRPr="00C62B6C" w:rsidRDefault="00C62B6C" w:rsidP="00C62B6C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C2D10A7" w14:textId="0D6470E4" w:rsidR="00C62B6C" w:rsidRDefault="00C62B6C" w:rsidP="00C62B6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Bovespa</w:t>
                            </w:r>
                            <w:proofErr w:type="spellEnd"/>
                            <w:r>
                              <w:t xml:space="preserve"> = B</w:t>
                            </w:r>
                          </w:p>
                          <w:p w14:paraId="2EAC0B14" w14:textId="614B9977" w:rsidR="00C62B6C" w:rsidRDefault="00C62B6C" w:rsidP="00C62B6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BMF       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BFA1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1.75pt;margin-top:5.1pt;width:382.5pt;height: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" fillcolor="#f7caac [1301]" strokeweight=".5pt">
                <v:fill color2="#f7caac [1301]" rotate="t" colors="0 #947560;.5 #d5a98c;1 #fdcaa7" focus="100%" type="gradient"/>
                <v:textbox>
                  <w:txbxContent>
                    <w:p w14:paraId="3F6B8DD6" w14:textId="2C4B64BD" w:rsidR="00C62B6C" w:rsidRDefault="00C62B6C" w:rsidP="00C62B6C">
                      <w:pPr>
                        <w:rPr>
                          <w:lang w:val="pt-BR"/>
                        </w:rPr>
                      </w:pPr>
                      <w:r w:rsidRPr="00C62B6C">
                        <w:rPr>
                          <w:lang w:val="pt-BR"/>
                        </w:rPr>
                        <w:t xml:space="preserve">Exemplo de bolsas pode ser encontrado no </w:t>
                      </w:r>
                      <w:proofErr w:type="gramStart"/>
                      <w:r w:rsidRPr="00C62B6C">
                        <w:rPr>
                          <w:lang w:val="pt-BR"/>
                        </w:rPr>
                        <w:t>arquivo  ‘</w:t>
                      </w:r>
                      <w:proofErr w:type="spellStart"/>
                      <w:proofErr w:type="gramEnd"/>
                      <w:r w:rsidRPr="00C62B6C">
                        <w:rPr>
                          <w:rFonts w:ascii="Calibri" w:eastAsia="Consolas" w:hAnsi="Calibri" w:cs="Consolas"/>
                          <w:b/>
                          <w:color w:val="660066"/>
                          <w:lang w:val="pt-BR"/>
                        </w:rPr>
                        <w:t>ConnectorInterfaceU</w:t>
                      </w:r>
                      <w:proofErr w:type="spellEnd"/>
                      <w:r w:rsidRPr="00C62B6C">
                        <w:rPr>
                          <w:rFonts w:ascii="Calibri" w:eastAsia="Consolas" w:hAnsi="Calibri" w:cs="Consolas"/>
                          <w:b/>
                          <w:color w:val="660066"/>
                          <w:lang w:val="pt-BR"/>
                        </w:rPr>
                        <w:t>’</w:t>
                      </w:r>
                      <w:r w:rsidRPr="00C62B6C">
                        <w:rPr>
                          <w:lang w:val="pt-BR"/>
                        </w:rPr>
                        <w:t xml:space="preserve"> ,  a seguir alguns exemplos:</w:t>
                      </w:r>
                    </w:p>
                    <w:p w14:paraId="63647FD3" w14:textId="77777777" w:rsidR="00C62B6C" w:rsidRPr="00C62B6C" w:rsidRDefault="00C62B6C" w:rsidP="00C62B6C">
                      <w:pPr>
                        <w:rPr>
                          <w:lang w:val="pt-BR"/>
                        </w:rPr>
                      </w:pPr>
                    </w:p>
                    <w:p w14:paraId="1C2D10A7" w14:textId="0D6470E4" w:rsidR="00C62B6C" w:rsidRDefault="00C62B6C" w:rsidP="00C62B6C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Bovespa</w:t>
                      </w:r>
                      <w:proofErr w:type="spellEnd"/>
                      <w:r>
                        <w:t xml:space="preserve"> = B</w:t>
                      </w:r>
                    </w:p>
                    <w:p w14:paraId="2EAC0B14" w14:textId="614B9977" w:rsidR="00C62B6C" w:rsidRDefault="00C62B6C" w:rsidP="00C62B6C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BMF        = F</w:t>
                      </w:r>
                    </w:p>
                  </w:txbxContent>
                </v:textbox>
              </v:shape>
            </w:pict>
          </mc:Fallback>
        </mc:AlternateContent>
      </w:r>
    </w:p>
    <w:p w14:paraId="3F56E4D5" w14:textId="77777777" w:rsidR="00C62B6C" w:rsidRDefault="00C62B6C">
      <w:pPr>
        <w:pStyle w:val="Standard"/>
        <w:ind w:firstLine="720"/>
        <w:jc w:val="both"/>
        <w:rPr>
          <w:rFonts w:ascii="Calibri" w:eastAsia="Calibri" w:hAnsi="Calibri" w:cs="Calibri"/>
          <w:b/>
          <w:lang w:val="pt-BR"/>
        </w:rPr>
      </w:pPr>
    </w:p>
    <w:p w14:paraId="5304FF27" w14:textId="22459DEE" w:rsidR="00C62B6C" w:rsidRPr="0036588C" w:rsidRDefault="00C62B6C">
      <w:pPr>
        <w:pStyle w:val="Standard"/>
        <w:ind w:firstLine="720"/>
        <w:jc w:val="both"/>
        <w:rPr>
          <w:lang w:val="pt-BR"/>
        </w:rPr>
      </w:pPr>
    </w:p>
    <w:p w14:paraId="0F4FC891" w14:textId="1A035C35" w:rsidR="002E21D5" w:rsidRDefault="002E21D5">
      <w:pPr>
        <w:pStyle w:val="Standard"/>
        <w:ind w:firstLine="720"/>
        <w:jc w:val="both"/>
        <w:rPr>
          <w:rFonts w:ascii="Calibri" w:eastAsia="Calibri" w:hAnsi="Calibri" w:cs="Calibri"/>
          <w:b/>
          <w:lang w:val="pt-BR"/>
        </w:rPr>
      </w:pPr>
    </w:p>
    <w:p w14:paraId="1D6DCBF7" w14:textId="77777777" w:rsidR="002E21D5" w:rsidRDefault="002E21D5">
      <w:pPr>
        <w:pStyle w:val="Standard"/>
        <w:ind w:firstLine="720"/>
        <w:jc w:val="both"/>
        <w:rPr>
          <w:rFonts w:ascii="Calibri" w:eastAsia="Calibri" w:hAnsi="Calibri" w:cs="Calibri"/>
          <w:b/>
          <w:lang w:val="pt-BR"/>
        </w:rPr>
      </w:pPr>
    </w:p>
    <w:p w14:paraId="0072321D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19F06BBE" w14:textId="77777777" w:rsidR="00342FA4" w:rsidRPr="00342FA4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GetHistoryTradesInInterval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>é utilizado para solicitar as informações do histórico de um ativo a partir de uma data (</w:t>
      </w:r>
    </w:p>
    <w:p w14:paraId="4BC3EC9B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pwcTicker</w:t>
      </w:r>
      <w:proofErr w:type="spellEnd"/>
      <w:r>
        <w:rPr>
          <w:rFonts w:ascii="Calibri" w:eastAsia="Consolas" w:hAnsi="Calibri" w:cs="Consolas"/>
          <w:lang w:val="pt-BR"/>
        </w:rPr>
        <w:t xml:space="preserve"> = ‘PETR4’; </w:t>
      </w:r>
    </w:p>
    <w:p w14:paraId="0821F463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dtDateStart</w:t>
      </w:r>
      <w:proofErr w:type="spellEnd"/>
      <w:r>
        <w:rPr>
          <w:rFonts w:ascii="Calibri" w:eastAsia="Consolas" w:hAnsi="Calibri" w:cs="Consolas"/>
          <w:lang w:val="pt-BR"/>
        </w:rPr>
        <w:t xml:space="preserve"> = ‘06/08/2018’;</w:t>
      </w:r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</w:p>
    <w:p w14:paraId="50577855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dtTimeStart</w:t>
      </w:r>
      <w:proofErr w:type="spellEnd"/>
      <w:r>
        <w:rPr>
          <w:rFonts w:ascii="Calibri" w:eastAsia="Consolas" w:hAnsi="Calibri" w:cs="Consolas"/>
          <w:lang w:val="pt-BR"/>
        </w:rPr>
        <w:t>= ‘10:00:00’</w:t>
      </w:r>
      <w:r w:rsidRPr="00342FA4">
        <w:rPr>
          <w:rFonts w:ascii="Calibri" w:eastAsia="Consolas" w:hAnsi="Calibri" w:cs="Consolas"/>
          <w:lang w:val="pt-BR"/>
        </w:rPr>
        <w:t xml:space="preserve">) até o final do dia ou último trade realizado. </w:t>
      </w:r>
    </w:p>
    <w:p w14:paraId="37F939E8" w14:textId="297A3532" w:rsidR="002E21D5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r w:rsidRPr="00342FA4">
        <w:rPr>
          <w:rFonts w:ascii="Calibri" w:eastAsia="Consolas" w:hAnsi="Calibri" w:cs="Consolas"/>
          <w:lang w:val="pt-BR"/>
        </w:rPr>
        <w:t xml:space="preserve">Retorno será dado na função de </w:t>
      </w:r>
      <w:proofErr w:type="spellStart"/>
      <w:r w:rsidRPr="00342FA4">
        <w:rPr>
          <w:rFonts w:ascii="Calibri" w:eastAsia="Consolas" w:hAnsi="Calibri" w:cs="Consolas"/>
          <w:lang w:val="pt-BR"/>
        </w:rPr>
        <w:t>callback</w:t>
      </w:r>
      <w:proofErr w:type="spellEnd"/>
      <w:r w:rsidRPr="00342FA4">
        <w:rPr>
          <w:rFonts w:ascii="Calibri" w:eastAsia="Consolas" w:hAnsi="Calibri" w:cs="Consolas"/>
          <w:lang w:val="pt-BR"/>
        </w:rPr>
        <w:t xml:space="preserve"> </w:t>
      </w:r>
      <w:proofErr w:type="spellStart"/>
      <w:r w:rsidRPr="00342FA4">
        <w:rPr>
          <w:rFonts w:ascii="Calibri" w:eastAsia="Consolas" w:hAnsi="Calibri" w:cs="Consolas"/>
          <w:b/>
          <w:color w:val="660066"/>
          <w:lang w:val="pt-BR"/>
        </w:rPr>
        <w:t>ThistoryTradeCallBack</w:t>
      </w:r>
      <w:proofErr w:type="spellEnd"/>
      <w:r w:rsidRPr="00342FA4">
        <w:rPr>
          <w:rFonts w:ascii="Calibri" w:eastAsia="Consolas" w:hAnsi="Calibri" w:cs="Consolas"/>
          <w:lang w:val="pt-BR"/>
        </w:rPr>
        <w:t>.</w:t>
      </w:r>
    </w:p>
    <w:p w14:paraId="6F2F5C09" w14:textId="77777777" w:rsidR="002E21D5" w:rsidRDefault="002E21D5">
      <w:pPr>
        <w:pStyle w:val="Standard"/>
        <w:widowControl/>
        <w:rPr>
          <w:rFonts w:ascii="Calibri" w:eastAsia="Consolas" w:hAnsi="Calibri" w:cs="Consolas"/>
          <w:b/>
          <w:color w:val="660066"/>
          <w:lang w:val="pt-BR"/>
        </w:rPr>
      </w:pPr>
    </w:p>
    <w:p w14:paraId="5CC5A717" w14:textId="77777777" w:rsidR="00342FA4" w:rsidRPr="00342FA4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GetHistoryTrades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>é utilizado para solicitar as informações do histórico de um ativo a partir de uma data (</w:t>
      </w:r>
    </w:p>
    <w:p w14:paraId="3C5AB5F1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proofErr w:type="spellStart"/>
      <w:r w:rsidRPr="00342FA4">
        <w:rPr>
          <w:rFonts w:ascii="Calibri" w:eastAsia="Consolas" w:hAnsi="Calibri" w:cs="Consolas"/>
        </w:rPr>
        <w:t>pwcTicker</w:t>
      </w:r>
      <w:proofErr w:type="spellEnd"/>
      <w:r w:rsidRPr="00342FA4">
        <w:rPr>
          <w:rFonts w:ascii="Calibri" w:eastAsia="Consolas" w:hAnsi="Calibri" w:cs="Consolas"/>
        </w:rPr>
        <w:t xml:space="preserve"> = ‘PETR4</w:t>
      </w:r>
      <w:proofErr w:type="gramStart"/>
      <w:r w:rsidRPr="00342FA4">
        <w:rPr>
          <w:rFonts w:ascii="Calibri" w:eastAsia="Consolas" w:hAnsi="Calibri" w:cs="Consolas"/>
        </w:rPr>
        <w:t>’;</w:t>
      </w:r>
      <w:proofErr w:type="gramEnd"/>
      <w:r w:rsidRPr="00342FA4">
        <w:rPr>
          <w:rFonts w:ascii="Calibri" w:eastAsia="Consolas" w:hAnsi="Calibri" w:cs="Consolas"/>
        </w:rPr>
        <w:t xml:space="preserve"> </w:t>
      </w:r>
    </w:p>
    <w:p w14:paraId="26B64283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proofErr w:type="spellStart"/>
      <w:r w:rsidRPr="00342FA4">
        <w:rPr>
          <w:rFonts w:ascii="Calibri" w:eastAsia="Consolas" w:hAnsi="Calibri" w:cs="Consolas"/>
        </w:rPr>
        <w:t>dtDateStart</w:t>
      </w:r>
      <w:proofErr w:type="spellEnd"/>
      <w:r w:rsidRPr="00342FA4">
        <w:rPr>
          <w:rFonts w:ascii="Calibri" w:eastAsia="Consolas" w:hAnsi="Calibri" w:cs="Consolas"/>
        </w:rPr>
        <w:t xml:space="preserve"> = ‘06/08/2018 09:00:00</w:t>
      </w:r>
      <w:proofErr w:type="gramStart"/>
      <w:r w:rsidRPr="00342FA4">
        <w:rPr>
          <w:rFonts w:ascii="Calibri" w:eastAsia="Consolas" w:hAnsi="Calibri" w:cs="Consolas"/>
        </w:rPr>
        <w:t>’;</w:t>
      </w:r>
      <w:proofErr w:type="gramEnd"/>
      <w:r w:rsidRPr="00342FA4">
        <w:rPr>
          <w:rFonts w:ascii="Calibri" w:eastAsia="Consolas" w:hAnsi="Calibri" w:cs="Consolas"/>
          <w:b/>
          <w:color w:val="660066"/>
        </w:rPr>
        <w:t xml:space="preserve"> </w:t>
      </w:r>
    </w:p>
    <w:p w14:paraId="74C44AE5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proofErr w:type="spellStart"/>
      <w:r w:rsidRPr="00342FA4">
        <w:rPr>
          <w:rFonts w:ascii="Calibri" w:eastAsia="Consolas" w:hAnsi="Calibri" w:cs="Consolas"/>
        </w:rPr>
        <w:t>dtDateEnd</w:t>
      </w:r>
      <w:proofErr w:type="spellEnd"/>
      <w:r w:rsidRPr="00342FA4">
        <w:rPr>
          <w:rFonts w:ascii="Calibri" w:eastAsia="Consolas" w:hAnsi="Calibri" w:cs="Consolas"/>
        </w:rPr>
        <w:t>= ‘06/08/2018 18:00:00’</w:t>
      </w:r>
      <w:proofErr w:type="gramStart"/>
      <w:r w:rsidRPr="00342FA4">
        <w:rPr>
          <w:rFonts w:ascii="Calibri" w:eastAsia="Consolas" w:hAnsi="Calibri" w:cs="Consolas"/>
        </w:rPr>
        <w:t>) .</w:t>
      </w:r>
      <w:proofErr w:type="gramEnd"/>
      <w:r w:rsidRPr="00342FA4">
        <w:rPr>
          <w:rFonts w:ascii="Calibri" w:eastAsia="Consolas" w:hAnsi="Calibri" w:cs="Consolas"/>
        </w:rPr>
        <w:t xml:space="preserve"> </w:t>
      </w:r>
    </w:p>
    <w:p w14:paraId="73641354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Retorno será dado na função de </w:t>
      </w:r>
      <w:proofErr w:type="spellStart"/>
      <w:r>
        <w:rPr>
          <w:rFonts w:ascii="Calibri" w:eastAsia="Consolas" w:hAnsi="Calibri" w:cs="Consolas"/>
          <w:lang w:val="pt-BR"/>
        </w:rPr>
        <w:t>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ThistoryTradeCallBack</w:t>
      </w:r>
      <w:proofErr w:type="spellEnd"/>
      <w:r>
        <w:rPr>
          <w:rFonts w:ascii="Calibri" w:eastAsia="Consolas" w:hAnsi="Calibri" w:cs="Consolas"/>
          <w:lang w:val="pt-BR"/>
        </w:rPr>
        <w:t xml:space="preserve">. </w:t>
      </w:r>
    </w:p>
    <w:p w14:paraId="06EABA03" w14:textId="1A5F0E0E" w:rsidR="002E21D5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Em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TProgressCallBack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>o será retornado o progresso de Download (1 até 100</w:t>
      </w:r>
      <w:proofErr w:type="gramStart"/>
      <w:r>
        <w:rPr>
          <w:rFonts w:ascii="Calibri" w:eastAsia="Consolas" w:hAnsi="Calibri" w:cs="Consolas"/>
          <w:lang w:val="pt-BR"/>
        </w:rPr>
        <w:t>),  quando</w:t>
      </w:r>
      <w:proofErr w:type="gramEnd"/>
      <w:r>
        <w:rPr>
          <w:rFonts w:ascii="Calibri" w:eastAsia="Consolas" w:hAnsi="Calibri" w:cs="Consolas"/>
          <w:lang w:val="pt-BR"/>
        </w:rPr>
        <w:t xml:space="preserve"> o progresso for igual a 1000 significa que todos trades foram enviadas para a aplicação.</w:t>
      </w:r>
    </w:p>
    <w:p w14:paraId="4BAAFDD6" w14:textId="79D8D0E8" w:rsidR="00342FA4" w:rsidRDefault="00342FA4" w:rsidP="00342FA4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0DD35024" w14:textId="7EB6324B" w:rsidR="00342FA4" w:rsidRDefault="00342FA4" w:rsidP="00342FA4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2EB45072" w14:textId="567F0027" w:rsidR="00342FA4" w:rsidRDefault="00342FA4" w:rsidP="00342FA4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6135B0BB" w14:textId="63C9EA98" w:rsidR="00342FA4" w:rsidRDefault="00342FA4" w:rsidP="00342FA4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5439C24D" w14:textId="46DFF231" w:rsidR="00342FA4" w:rsidRDefault="00342FA4" w:rsidP="00342FA4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185B230F" w14:textId="7B5CC772" w:rsidR="00342FA4" w:rsidRDefault="00342FA4" w:rsidP="00342FA4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315C47D1" w14:textId="77777777" w:rsidR="00342FA4" w:rsidRPr="0036588C" w:rsidRDefault="00342FA4" w:rsidP="00342FA4">
      <w:pPr>
        <w:pStyle w:val="Standard"/>
        <w:widowControl/>
        <w:rPr>
          <w:lang w:val="pt-BR"/>
        </w:rPr>
      </w:pPr>
    </w:p>
    <w:p w14:paraId="75EEB890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6518D2A1" w14:textId="77777777" w:rsidR="00342FA4" w:rsidRDefault="00000000" w:rsidP="008F3BC5">
      <w:pPr>
        <w:pStyle w:val="Standard"/>
        <w:widowControl/>
        <w:numPr>
          <w:ilvl w:val="0"/>
          <w:numId w:val="3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b/>
          <w:bCs/>
          <w:color w:val="660066"/>
          <w:lang w:val="pt-BR"/>
        </w:rPr>
        <w:lastRenderedPageBreak/>
        <w:t>GetSerieHistory</w:t>
      </w:r>
      <w:proofErr w:type="spellEnd"/>
      <w:r>
        <w:rPr>
          <w:rFonts w:ascii="Calibri" w:eastAsia="Consolas" w:hAnsi="Calibri" w:cs="Consolas"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é utilizado para solicitar as informações do histórico de um ativo a partir de uma data e </w:t>
      </w:r>
    </w:p>
    <w:p w14:paraId="5ADF8600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  <w:rPr>
          <w:rFonts w:ascii="Calibri" w:eastAsia="Consolas" w:hAnsi="Calibri" w:cs="Consolas"/>
          <w:lang w:val="pt-BR"/>
        </w:rPr>
      </w:pPr>
      <w:proofErr w:type="spellStart"/>
      <w:r w:rsidRPr="00342FA4">
        <w:rPr>
          <w:rFonts w:ascii="Calibri" w:eastAsia="Consolas" w:hAnsi="Calibri" w:cs="Consolas"/>
        </w:rPr>
        <w:t>QuoteNumber</w:t>
      </w:r>
      <w:proofErr w:type="spellEnd"/>
      <w:r w:rsidRPr="00342FA4">
        <w:rPr>
          <w:rFonts w:ascii="Calibri" w:eastAsia="Consolas" w:hAnsi="Calibri" w:cs="Consolas"/>
        </w:rPr>
        <w:t xml:space="preserve"> (</w:t>
      </w:r>
    </w:p>
    <w:p w14:paraId="305C7634" w14:textId="77777777" w:rsidR="00342FA4" w:rsidRPr="00342FA4" w:rsidRDefault="00000000" w:rsidP="00342FA4">
      <w:pPr>
        <w:pStyle w:val="Standard"/>
        <w:widowControl/>
        <w:numPr>
          <w:ilvl w:val="2"/>
          <w:numId w:val="3"/>
        </w:numPr>
        <w:rPr>
          <w:rFonts w:ascii="Calibri" w:eastAsia="Consolas" w:hAnsi="Calibri" w:cs="Consolas"/>
          <w:lang w:val="pt-BR"/>
        </w:rPr>
      </w:pPr>
      <w:proofErr w:type="spellStart"/>
      <w:r w:rsidRPr="00342FA4">
        <w:rPr>
          <w:rFonts w:ascii="Calibri" w:eastAsia="Consolas" w:hAnsi="Calibri" w:cs="Consolas"/>
        </w:rPr>
        <w:t>pwcTicker</w:t>
      </w:r>
      <w:proofErr w:type="spellEnd"/>
      <w:r w:rsidRPr="00342FA4">
        <w:rPr>
          <w:rFonts w:ascii="Calibri" w:eastAsia="Consolas" w:hAnsi="Calibri" w:cs="Consolas"/>
        </w:rPr>
        <w:t xml:space="preserve"> = ‘PETR4</w:t>
      </w:r>
      <w:proofErr w:type="gramStart"/>
      <w:r w:rsidRPr="00342FA4">
        <w:rPr>
          <w:rFonts w:ascii="Calibri" w:eastAsia="Consolas" w:hAnsi="Calibri" w:cs="Consolas"/>
        </w:rPr>
        <w:t>’;</w:t>
      </w:r>
      <w:proofErr w:type="gramEnd"/>
      <w:r w:rsidRPr="00342FA4">
        <w:rPr>
          <w:rFonts w:ascii="Calibri" w:eastAsia="Consolas" w:hAnsi="Calibri" w:cs="Consolas"/>
        </w:rPr>
        <w:t xml:space="preserve"> </w:t>
      </w:r>
    </w:p>
    <w:p w14:paraId="42F16892" w14:textId="77777777" w:rsidR="00342FA4" w:rsidRPr="00342FA4" w:rsidRDefault="00000000" w:rsidP="00342FA4">
      <w:pPr>
        <w:pStyle w:val="Standard"/>
        <w:widowControl/>
        <w:numPr>
          <w:ilvl w:val="2"/>
          <w:numId w:val="3"/>
        </w:numPr>
        <w:rPr>
          <w:rFonts w:ascii="Calibri" w:eastAsia="Consolas" w:hAnsi="Calibri" w:cs="Consolas"/>
          <w:lang w:val="pt-BR"/>
        </w:rPr>
      </w:pPr>
      <w:proofErr w:type="spellStart"/>
      <w:r w:rsidRPr="00342FA4">
        <w:rPr>
          <w:rFonts w:ascii="Calibri" w:eastAsia="Consolas" w:hAnsi="Calibri" w:cs="Consolas"/>
        </w:rPr>
        <w:t>dtDateStart</w:t>
      </w:r>
      <w:proofErr w:type="spellEnd"/>
      <w:r w:rsidRPr="00342FA4">
        <w:rPr>
          <w:rFonts w:ascii="Calibri" w:eastAsia="Consolas" w:hAnsi="Calibri" w:cs="Consolas"/>
        </w:rPr>
        <w:t xml:space="preserve"> = ‘06/08/2018 10:01:54</w:t>
      </w:r>
      <w:proofErr w:type="gramStart"/>
      <w:r w:rsidRPr="00342FA4">
        <w:rPr>
          <w:rFonts w:ascii="Calibri" w:eastAsia="Consolas" w:hAnsi="Calibri" w:cs="Consolas"/>
        </w:rPr>
        <w:t>’;</w:t>
      </w:r>
      <w:proofErr w:type="gramEnd"/>
      <w:r w:rsidRPr="00342FA4">
        <w:rPr>
          <w:rFonts w:ascii="Calibri" w:eastAsia="Consolas" w:hAnsi="Calibri" w:cs="Consolas"/>
          <w:b/>
          <w:color w:val="660066"/>
        </w:rPr>
        <w:t xml:space="preserve"> </w:t>
      </w:r>
    </w:p>
    <w:p w14:paraId="7DACBB13" w14:textId="77777777" w:rsidR="00342FA4" w:rsidRPr="00342FA4" w:rsidRDefault="00000000" w:rsidP="00342FA4">
      <w:pPr>
        <w:pStyle w:val="Standard"/>
        <w:widowControl/>
        <w:numPr>
          <w:ilvl w:val="2"/>
          <w:numId w:val="3"/>
        </w:numPr>
        <w:rPr>
          <w:rFonts w:ascii="Calibri" w:eastAsia="Consolas" w:hAnsi="Calibri" w:cs="Consolas"/>
          <w:lang w:val="pt-BR"/>
        </w:rPr>
      </w:pPr>
      <w:proofErr w:type="spellStart"/>
      <w:r w:rsidRPr="00342FA4">
        <w:rPr>
          <w:rFonts w:ascii="Calibri" w:eastAsia="Consolas" w:hAnsi="Calibri" w:cs="Consolas"/>
        </w:rPr>
        <w:t>dtDateEnd</w:t>
      </w:r>
      <w:proofErr w:type="spellEnd"/>
      <w:r w:rsidRPr="00342FA4">
        <w:rPr>
          <w:rFonts w:ascii="Calibri" w:eastAsia="Consolas" w:hAnsi="Calibri" w:cs="Consolas"/>
        </w:rPr>
        <w:t xml:space="preserve">= ‘06/08/2018 11:37:42’, </w:t>
      </w:r>
    </w:p>
    <w:p w14:paraId="793D814D" w14:textId="77777777" w:rsidR="00342FA4" w:rsidRPr="00342FA4" w:rsidRDefault="00000000" w:rsidP="00342FA4">
      <w:pPr>
        <w:pStyle w:val="Standard"/>
        <w:widowControl/>
        <w:numPr>
          <w:ilvl w:val="2"/>
          <w:numId w:val="3"/>
        </w:numPr>
        <w:rPr>
          <w:rFonts w:ascii="Calibri" w:eastAsia="Consolas" w:hAnsi="Calibri" w:cs="Consolas"/>
          <w:lang w:val="pt-BR"/>
        </w:rPr>
      </w:pPr>
      <w:proofErr w:type="spellStart"/>
      <w:r w:rsidRPr="00342FA4">
        <w:rPr>
          <w:rFonts w:ascii="Calibri" w:eastAsia="Consolas" w:hAnsi="Calibri" w:cs="Consolas"/>
        </w:rPr>
        <w:t>nQuoteNumberStart</w:t>
      </w:r>
      <w:proofErr w:type="spellEnd"/>
      <w:r w:rsidRPr="00342FA4">
        <w:rPr>
          <w:rFonts w:ascii="Calibri" w:eastAsia="Consolas" w:hAnsi="Calibri" w:cs="Consolas"/>
        </w:rPr>
        <w:t xml:space="preserve"> = 10, </w:t>
      </w:r>
    </w:p>
    <w:p w14:paraId="70265956" w14:textId="77777777" w:rsidR="00342FA4" w:rsidRPr="00342FA4" w:rsidRDefault="00000000" w:rsidP="00342FA4">
      <w:pPr>
        <w:pStyle w:val="Standard"/>
        <w:widowControl/>
        <w:numPr>
          <w:ilvl w:val="2"/>
          <w:numId w:val="3"/>
        </w:numPr>
        <w:rPr>
          <w:rFonts w:ascii="Calibri" w:eastAsia="Consolas" w:hAnsi="Calibri" w:cs="Consolas"/>
          <w:lang w:val="pt-BR"/>
        </w:rPr>
      </w:pPr>
      <w:proofErr w:type="spellStart"/>
      <w:r w:rsidRPr="00342FA4">
        <w:rPr>
          <w:rFonts w:ascii="Calibri" w:eastAsia="Consolas" w:hAnsi="Calibri" w:cs="Consolas"/>
        </w:rPr>
        <w:t>nQuoteNumberEnd</w:t>
      </w:r>
      <w:proofErr w:type="spellEnd"/>
      <w:r w:rsidRPr="00342FA4">
        <w:rPr>
          <w:rFonts w:ascii="Calibri" w:eastAsia="Consolas" w:hAnsi="Calibri" w:cs="Consolas"/>
        </w:rPr>
        <w:t xml:space="preserve"> = 15420</w:t>
      </w:r>
      <w:proofErr w:type="gramStart"/>
      <w:r w:rsidRPr="00342FA4">
        <w:rPr>
          <w:rFonts w:ascii="Calibri" w:eastAsia="Consolas" w:hAnsi="Calibri" w:cs="Consolas"/>
        </w:rPr>
        <w:t>) .</w:t>
      </w:r>
      <w:proofErr w:type="gramEnd"/>
      <w:r w:rsidRPr="00342FA4">
        <w:rPr>
          <w:rFonts w:ascii="Calibri" w:eastAsia="Consolas" w:hAnsi="Calibri" w:cs="Consolas"/>
        </w:rPr>
        <w:t xml:space="preserve"> </w:t>
      </w:r>
    </w:p>
    <w:p w14:paraId="0DAF7A45" w14:textId="77777777" w:rsidR="00342FA4" w:rsidRDefault="00000000" w:rsidP="00342FA4">
      <w:pPr>
        <w:pStyle w:val="Standard"/>
        <w:widowControl/>
        <w:numPr>
          <w:ilvl w:val="2"/>
          <w:numId w:val="3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O </w:t>
      </w:r>
      <w:proofErr w:type="spellStart"/>
      <w:r>
        <w:rPr>
          <w:rFonts w:ascii="Calibri" w:eastAsia="Consolas" w:hAnsi="Calibri" w:cs="Consolas"/>
          <w:lang w:val="pt-BR"/>
        </w:rPr>
        <w:t>QuoteNumber</w:t>
      </w:r>
      <w:proofErr w:type="spellEnd"/>
      <w:r>
        <w:rPr>
          <w:rFonts w:ascii="Calibri" w:eastAsia="Consolas" w:hAnsi="Calibri" w:cs="Consolas"/>
          <w:lang w:val="pt-BR"/>
        </w:rPr>
        <w:t xml:space="preserve"> é resetado a cada, começando em 10, e aumenta em incrementos de 10.</w:t>
      </w:r>
    </w:p>
    <w:p w14:paraId="2EB2BF3B" w14:textId="77777777" w:rsidR="00342FA4" w:rsidRDefault="00000000" w:rsidP="00342FA4">
      <w:pPr>
        <w:pStyle w:val="Standard"/>
        <w:widowControl/>
        <w:numPr>
          <w:ilvl w:val="2"/>
          <w:numId w:val="3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 Retorno será dado na função de </w:t>
      </w:r>
      <w:proofErr w:type="spellStart"/>
      <w:r>
        <w:rPr>
          <w:rFonts w:ascii="Calibri" w:eastAsia="Consolas" w:hAnsi="Calibri" w:cs="Consolas"/>
          <w:lang w:val="pt-BR"/>
        </w:rPr>
        <w:t>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ThistoryTradeCallBack</w:t>
      </w:r>
      <w:proofErr w:type="spellEnd"/>
      <w:r>
        <w:rPr>
          <w:rFonts w:ascii="Calibri" w:eastAsia="Consolas" w:hAnsi="Calibri" w:cs="Consolas"/>
          <w:lang w:val="pt-BR"/>
        </w:rPr>
        <w:t xml:space="preserve">. </w:t>
      </w:r>
    </w:p>
    <w:p w14:paraId="35B583DF" w14:textId="1FF254FA" w:rsidR="002E21D5" w:rsidRDefault="00000000" w:rsidP="00342FA4">
      <w:pPr>
        <w:pStyle w:val="Standard"/>
        <w:widowControl/>
        <w:numPr>
          <w:ilvl w:val="2"/>
          <w:numId w:val="3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Em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TProgressCallBack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>o será retornado o progresso de Download (1 até 100</w:t>
      </w:r>
      <w:proofErr w:type="gramStart"/>
      <w:r>
        <w:rPr>
          <w:rFonts w:ascii="Calibri" w:eastAsia="Consolas" w:hAnsi="Calibri" w:cs="Consolas"/>
          <w:lang w:val="pt-BR"/>
        </w:rPr>
        <w:t>),  quando</w:t>
      </w:r>
      <w:proofErr w:type="gramEnd"/>
      <w:r>
        <w:rPr>
          <w:rFonts w:ascii="Calibri" w:eastAsia="Consolas" w:hAnsi="Calibri" w:cs="Consolas"/>
          <w:lang w:val="pt-BR"/>
        </w:rPr>
        <w:t xml:space="preserve"> o progresso for igual a 1000 significa que todos trades foram enviadas para a aplicação.</w:t>
      </w:r>
    </w:p>
    <w:p w14:paraId="43A827DC" w14:textId="77777777" w:rsidR="002E21D5" w:rsidRDefault="002E21D5">
      <w:pPr>
        <w:pStyle w:val="Standard"/>
        <w:widowControl/>
        <w:rPr>
          <w:rFonts w:ascii="Calibri" w:eastAsia="Consolas" w:hAnsi="Calibri" w:cs="Consolas"/>
          <w:b/>
          <w:color w:val="660066"/>
          <w:lang w:val="pt-BR"/>
        </w:rPr>
      </w:pPr>
    </w:p>
    <w:p w14:paraId="250DEFA7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SetChangeCotationCallback</w:t>
      </w:r>
      <w:proofErr w:type="spellEnd"/>
      <w:r>
        <w:rPr>
          <w:rFonts w:ascii="Calibri" w:eastAsia="Consolas" w:hAnsi="Calibri" w:cs="Consolas"/>
          <w:lang w:val="pt-BR"/>
        </w:rPr>
        <w:t xml:space="preserve"> pode ser usado para definir uma função de </w:t>
      </w:r>
      <w:proofErr w:type="spellStart"/>
      <w:r>
        <w:rPr>
          <w:rFonts w:ascii="Calibri" w:eastAsia="Consolas" w:hAnsi="Calibri" w:cs="Consolas"/>
          <w:lang w:val="pt-BR"/>
        </w:rPr>
        <w:t>callback</w:t>
      </w:r>
      <w:proofErr w:type="spellEnd"/>
      <w:r>
        <w:rPr>
          <w:rFonts w:ascii="Calibri" w:eastAsia="Consolas" w:hAnsi="Calibri" w:cs="Consolas"/>
          <w:lang w:val="pt-BR"/>
        </w:rPr>
        <w:t xml:space="preserve"> do tipo </w:t>
      </w:r>
      <w:proofErr w:type="spellStart"/>
      <w:r>
        <w:rPr>
          <w:rFonts w:ascii="Calibri" w:eastAsia="Consolas" w:hAnsi="Calibri" w:cs="Consolas"/>
          <w:lang w:val="pt-BR"/>
        </w:rPr>
        <w:t>TChangeCotation</w:t>
      </w:r>
      <w:proofErr w:type="spellEnd"/>
      <w:r>
        <w:rPr>
          <w:rFonts w:ascii="Calibri" w:eastAsia="Consolas" w:hAnsi="Calibri" w:cs="Consolas"/>
          <w:lang w:val="pt-BR"/>
        </w:rPr>
        <w:t>, esta função notifica sempre que o ativo sofrer modificação no preço.</w:t>
      </w:r>
    </w:p>
    <w:p w14:paraId="22AF8D25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43C6961D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SetAssetListCallback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pode ser usado para definir uma função de </w:t>
      </w:r>
      <w:proofErr w:type="spellStart"/>
      <w:r>
        <w:rPr>
          <w:rFonts w:ascii="Calibri" w:eastAsia="Consolas" w:hAnsi="Calibri" w:cs="Consolas"/>
          <w:lang w:val="pt-BR"/>
        </w:rPr>
        <w:t>callback</w:t>
      </w:r>
      <w:proofErr w:type="spellEnd"/>
      <w:r>
        <w:rPr>
          <w:rFonts w:ascii="Calibri" w:eastAsia="Consolas" w:hAnsi="Calibri" w:cs="Consolas"/>
          <w:lang w:val="pt-BR"/>
        </w:rPr>
        <w:t xml:space="preserve"> do tipo </w:t>
      </w:r>
      <w:proofErr w:type="spellStart"/>
      <w:r>
        <w:rPr>
          <w:rFonts w:ascii="Calibri" w:eastAsia="Consolas" w:hAnsi="Calibri" w:cs="Consolas"/>
          <w:lang w:val="pt-BR"/>
        </w:rPr>
        <w:t>TAssetListCallback</w:t>
      </w:r>
      <w:proofErr w:type="spellEnd"/>
      <w:r>
        <w:rPr>
          <w:rFonts w:ascii="Calibri" w:eastAsia="Consolas" w:hAnsi="Calibri" w:cs="Consolas"/>
          <w:lang w:val="pt-BR"/>
        </w:rPr>
        <w:t xml:space="preserve">, responsável pelo retorno </w:t>
      </w:r>
      <w:proofErr w:type="gramStart"/>
      <w:r>
        <w:rPr>
          <w:rFonts w:ascii="Calibri" w:eastAsia="Consolas" w:hAnsi="Calibri" w:cs="Consolas"/>
          <w:lang w:val="pt-BR"/>
        </w:rPr>
        <w:t>da informações</w:t>
      </w:r>
      <w:proofErr w:type="gramEnd"/>
      <w:r>
        <w:rPr>
          <w:rFonts w:ascii="Calibri" w:eastAsia="Consolas" w:hAnsi="Calibri" w:cs="Consolas"/>
          <w:lang w:val="pt-BR"/>
        </w:rPr>
        <w:t xml:space="preserve"> de ativos.</w:t>
      </w:r>
    </w:p>
    <w:p w14:paraId="3479AFED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3B5EE553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SetAssetListInfoCallback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pode ser usado para definir uma função de </w:t>
      </w:r>
      <w:proofErr w:type="spellStart"/>
      <w:r>
        <w:rPr>
          <w:rFonts w:ascii="Calibri" w:eastAsia="Consolas" w:hAnsi="Calibri" w:cs="Consolas"/>
          <w:lang w:val="pt-BR"/>
        </w:rPr>
        <w:t>callback</w:t>
      </w:r>
      <w:proofErr w:type="spellEnd"/>
      <w:r>
        <w:rPr>
          <w:rFonts w:ascii="Calibri" w:eastAsia="Consolas" w:hAnsi="Calibri" w:cs="Consolas"/>
          <w:lang w:val="pt-BR"/>
        </w:rPr>
        <w:t xml:space="preserve"> do tipo </w:t>
      </w:r>
      <w:proofErr w:type="spellStart"/>
      <w:r>
        <w:rPr>
          <w:rFonts w:ascii="Calibri" w:eastAsia="Consolas" w:hAnsi="Calibri" w:cs="Consolas"/>
          <w:lang w:val="pt-BR"/>
        </w:rPr>
        <w:t>TAssetListInfoCallback</w:t>
      </w:r>
      <w:proofErr w:type="spellEnd"/>
      <w:r>
        <w:rPr>
          <w:rFonts w:ascii="Calibri" w:eastAsia="Consolas" w:hAnsi="Calibri" w:cs="Consolas"/>
          <w:lang w:val="pt-BR"/>
        </w:rPr>
        <w:t xml:space="preserve">, responsável pelo retorno </w:t>
      </w:r>
      <w:proofErr w:type="gramStart"/>
      <w:r>
        <w:rPr>
          <w:rFonts w:ascii="Calibri" w:eastAsia="Consolas" w:hAnsi="Calibri" w:cs="Consolas"/>
          <w:lang w:val="pt-BR"/>
        </w:rPr>
        <w:t>da informações</w:t>
      </w:r>
      <w:proofErr w:type="gramEnd"/>
      <w:r>
        <w:rPr>
          <w:rFonts w:ascii="Calibri" w:eastAsia="Consolas" w:hAnsi="Calibri" w:cs="Consolas"/>
          <w:lang w:val="pt-BR"/>
        </w:rPr>
        <w:t xml:space="preserve"> de ativos, retorna informações adicionais comparada a </w:t>
      </w:r>
      <w:proofErr w:type="spellStart"/>
      <w:r>
        <w:rPr>
          <w:rFonts w:ascii="Calibri" w:eastAsia="Consolas" w:hAnsi="Calibri" w:cs="Consolas"/>
          <w:lang w:val="pt-BR"/>
        </w:rPr>
        <w:t>AssetListCallback</w:t>
      </w:r>
      <w:proofErr w:type="spellEnd"/>
      <w:r>
        <w:rPr>
          <w:rFonts w:ascii="Calibri" w:eastAsia="Consolas" w:hAnsi="Calibri" w:cs="Consolas"/>
          <w:lang w:val="pt-BR"/>
        </w:rPr>
        <w:t>.</w:t>
      </w:r>
    </w:p>
    <w:p w14:paraId="42906CE8" w14:textId="77777777" w:rsidR="002E21D5" w:rsidRPr="0036588C" w:rsidRDefault="002E21D5">
      <w:pPr>
        <w:pStyle w:val="Standard"/>
        <w:widowControl/>
        <w:rPr>
          <w:lang w:val="pt-BR"/>
        </w:rPr>
      </w:pPr>
    </w:p>
    <w:p w14:paraId="39AECC42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r>
        <w:rPr>
          <w:rFonts w:ascii="Calibri" w:eastAsia="Consolas" w:hAnsi="Calibri" w:cs="Consolas"/>
          <w:b/>
          <w:color w:val="660066"/>
          <w:lang w:val="pt-BR"/>
        </w:rPr>
        <w:t xml:space="preserve">SetAssetListInfoCallbackV2 </w:t>
      </w:r>
      <w:r>
        <w:rPr>
          <w:rFonts w:ascii="Calibri" w:eastAsia="Consolas" w:hAnsi="Calibri" w:cs="Consolas"/>
          <w:lang w:val="pt-BR"/>
        </w:rPr>
        <w:t xml:space="preserve">semelhante a </w:t>
      </w:r>
      <w:proofErr w:type="spellStart"/>
      <w:r>
        <w:rPr>
          <w:rFonts w:ascii="Calibri" w:eastAsia="Consolas" w:hAnsi="Calibri" w:cs="Consolas"/>
          <w:lang w:val="pt-BR"/>
        </w:rPr>
        <w:t>SetAssetListInfoCallback</w:t>
      </w:r>
      <w:proofErr w:type="spellEnd"/>
      <w:r>
        <w:rPr>
          <w:rFonts w:ascii="Calibri" w:eastAsia="Consolas" w:hAnsi="Calibri" w:cs="Consolas"/>
          <w:lang w:val="pt-BR"/>
        </w:rPr>
        <w:t>, porém retorna informações de setor, subsetor e segmento.</w:t>
      </w:r>
    </w:p>
    <w:p w14:paraId="01DEE0DD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6188251E" w14:textId="77777777" w:rsidR="00342FA4" w:rsidRPr="00342FA4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SetEnabledLogToDebug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pode ser usado para definir uma se a DLL deve salvar logs para debug. </w:t>
      </w:r>
    </w:p>
    <w:p w14:paraId="3F04DB92" w14:textId="77777777" w:rsidR="00342FA4" w:rsidRDefault="00342FA4" w:rsidP="00342FA4">
      <w:pPr>
        <w:pStyle w:val="PargrafodaLista"/>
        <w:rPr>
          <w:rFonts w:ascii="Calibri" w:eastAsia="Consolas" w:hAnsi="Calibri" w:cs="Consolas"/>
          <w:lang w:val="pt-BR"/>
        </w:rPr>
      </w:pPr>
    </w:p>
    <w:p w14:paraId="1400ED40" w14:textId="029A648E" w:rsidR="00342FA4" w:rsidRPr="00342FA4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1 = salvar  </w:t>
      </w:r>
    </w:p>
    <w:p w14:paraId="5E652C71" w14:textId="38684A8E" w:rsidR="002E21D5" w:rsidRPr="0036588C" w:rsidRDefault="00000000" w:rsidP="00342FA4">
      <w:pPr>
        <w:pStyle w:val="Standard"/>
        <w:widowControl/>
        <w:numPr>
          <w:ilvl w:val="1"/>
          <w:numId w:val="3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0 = Não salvar.</w:t>
      </w:r>
    </w:p>
    <w:p w14:paraId="6A66C0B2" w14:textId="77777777" w:rsidR="002E21D5" w:rsidRPr="0036588C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02FB4EC0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bCs/>
          <w:color w:val="660066"/>
          <w:lang w:val="pt-BR"/>
        </w:rPr>
        <w:t>RequestTickerInfo</w:t>
      </w:r>
      <w:proofErr w:type="spellEnd"/>
      <w:r>
        <w:rPr>
          <w:rFonts w:ascii="Calibri" w:eastAsia="Consolas" w:hAnsi="Calibri" w:cs="Consolas"/>
          <w:lang w:val="pt-BR"/>
        </w:rPr>
        <w:t xml:space="preserve"> é utilizado para buscar novas informações do ativo (</w:t>
      </w:r>
      <w:proofErr w:type="spellStart"/>
      <w:r>
        <w:rPr>
          <w:rFonts w:ascii="Calibri" w:eastAsia="Consolas" w:hAnsi="Calibri" w:cs="Consolas"/>
          <w:lang w:val="pt-BR"/>
        </w:rPr>
        <w:t>eg</w:t>
      </w:r>
      <w:proofErr w:type="spellEnd"/>
      <w:r>
        <w:rPr>
          <w:rFonts w:ascii="Calibri" w:eastAsia="Consolas" w:hAnsi="Calibri" w:cs="Consolas"/>
          <w:lang w:val="pt-BR"/>
        </w:rPr>
        <w:t xml:space="preserve">. ISIN). A reposta acontece pelo </w:t>
      </w:r>
      <w:proofErr w:type="spellStart"/>
      <w:r w:rsidRPr="0036588C">
        <w:rPr>
          <w:rFonts w:ascii="Calibri" w:eastAsia="Consolas" w:hAnsi="Calibri" w:cs="Consolas"/>
          <w:b/>
          <w:color w:val="660066"/>
          <w:lang w:val="pt-BR"/>
        </w:rPr>
        <w:t>TassetListInfoCallback</w:t>
      </w:r>
      <w:proofErr w:type="spellEnd"/>
      <w:r w:rsidRPr="0036588C">
        <w:rPr>
          <w:rFonts w:ascii="Calibri" w:eastAsia="Consolas" w:hAnsi="Calibri" w:cs="Consolas"/>
          <w:b/>
          <w:color w:val="660066"/>
          <w:lang w:val="pt-BR"/>
        </w:rPr>
        <w:t xml:space="preserve">, TAssetListInfoCallbackV2 </w:t>
      </w:r>
      <w:r w:rsidRPr="0036588C">
        <w:rPr>
          <w:rFonts w:ascii="Calibri" w:eastAsia="Consolas" w:hAnsi="Calibri" w:cs="Consolas"/>
          <w:bCs/>
          <w:lang w:val="pt-BR"/>
        </w:rPr>
        <w:t>e</w:t>
      </w:r>
      <w:r w:rsidRPr="0036588C">
        <w:rPr>
          <w:rFonts w:ascii="Calibri" w:eastAsia="Consolas" w:hAnsi="Calibri" w:cs="Consolas"/>
          <w:b/>
          <w:lang w:val="pt-BR"/>
        </w:rPr>
        <w:t xml:space="preserve"> </w:t>
      </w:r>
      <w:proofErr w:type="spellStart"/>
      <w:r w:rsidRPr="0036588C">
        <w:rPr>
          <w:rFonts w:ascii="Calibri" w:eastAsia="Consolas" w:hAnsi="Calibri" w:cs="Consolas"/>
          <w:b/>
          <w:color w:val="660066"/>
          <w:lang w:val="pt-BR"/>
        </w:rPr>
        <w:t>TAssetListCallback</w:t>
      </w:r>
      <w:proofErr w:type="spellEnd"/>
      <w:r w:rsidRPr="0036588C">
        <w:rPr>
          <w:rFonts w:ascii="Calibri" w:eastAsia="Consolas" w:hAnsi="Calibri" w:cs="Consolas"/>
          <w:bCs/>
          <w:lang w:val="pt-BR"/>
        </w:rPr>
        <w:t>.</w:t>
      </w:r>
    </w:p>
    <w:p w14:paraId="7E08C64E" w14:textId="77777777" w:rsidR="002E21D5" w:rsidRDefault="002E21D5">
      <w:pPr>
        <w:pStyle w:val="Standard"/>
        <w:widowControl/>
        <w:rPr>
          <w:lang w:val="pt-BR"/>
        </w:rPr>
      </w:pPr>
    </w:p>
    <w:p w14:paraId="2379B8B7" w14:textId="77777777" w:rsidR="00342FA4" w:rsidRPr="00342FA4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GetAllTicker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é utilizado para solicitação de informações de ativos de uma bolsa </w:t>
      </w:r>
    </w:p>
    <w:p w14:paraId="0FB0078B" w14:textId="77777777" w:rsidR="00342FA4" w:rsidRDefault="00342FA4" w:rsidP="00342FA4">
      <w:pPr>
        <w:pStyle w:val="PargrafodaLista"/>
        <w:rPr>
          <w:rFonts w:ascii="Calibri" w:eastAsia="Consolas" w:hAnsi="Calibri" w:cs="Consolas"/>
          <w:lang w:val="pt-BR"/>
        </w:rPr>
      </w:pPr>
    </w:p>
    <w:p w14:paraId="730F267E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</w:pPr>
      <w:r w:rsidRPr="00342FA4">
        <w:rPr>
          <w:rFonts w:ascii="Calibri" w:eastAsia="Consolas" w:hAnsi="Calibri" w:cs="Consolas"/>
        </w:rPr>
        <w:t>{B=</w:t>
      </w:r>
      <w:proofErr w:type="spellStart"/>
      <w:r w:rsidRPr="00342FA4">
        <w:rPr>
          <w:rFonts w:ascii="Calibri" w:eastAsia="Consolas" w:hAnsi="Calibri" w:cs="Consolas"/>
        </w:rPr>
        <w:t>Bovespa</w:t>
      </w:r>
      <w:proofErr w:type="spellEnd"/>
      <w:r w:rsidRPr="00342FA4">
        <w:rPr>
          <w:rFonts w:ascii="Calibri" w:eastAsia="Consolas" w:hAnsi="Calibri" w:cs="Consolas"/>
        </w:rPr>
        <w:t xml:space="preserve">, </w:t>
      </w:r>
    </w:p>
    <w:p w14:paraId="0F932D6B" w14:textId="77777777" w:rsidR="00342FA4" w:rsidRPr="00342FA4" w:rsidRDefault="00000000" w:rsidP="00342FA4">
      <w:pPr>
        <w:pStyle w:val="Standard"/>
        <w:widowControl/>
        <w:numPr>
          <w:ilvl w:val="1"/>
          <w:numId w:val="3"/>
        </w:numPr>
      </w:pPr>
      <w:r w:rsidRPr="00342FA4">
        <w:rPr>
          <w:rFonts w:ascii="Calibri" w:eastAsia="Consolas" w:hAnsi="Calibri" w:cs="Consolas"/>
        </w:rPr>
        <w:t xml:space="preserve">F=BMF, </w:t>
      </w:r>
    </w:p>
    <w:p w14:paraId="31ACA523" w14:textId="2744A5A3" w:rsidR="002E21D5" w:rsidRPr="00342FA4" w:rsidRDefault="00000000" w:rsidP="00342FA4">
      <w:pPr>
        <w:pStyle w:val="Standard"/>
        <w:widowControl/>
        <w:numPr>
          <w:ilvl w:val="1"/>
          <w:numId w:val="3"/>
        </w:numPr>
      </w:pPr>
      <w:r w:rsidRPr="00342FA4">
        <w:rPr>
          <w:rFonts w:ascii="Calibri" w:eastAsia="Consolas" w:hAnsi="Calibri" w:cs="Consolas"/>
        </w:rPr>
        <w:t>‘’=TODAS}.</w:t>
      </w:r>
    </w:p>
    <w:p w14:paraId="4747F16D" w14:textId="77777777" w:rsidR="002E21D5" w:rsidRPr="00342FA4" w:rsidRDefault="002E21D5">
      <w:pPr>
        <w:pStyle w:val="Standard"/>
        <w:widowControl/>
        <w:rPr>
          <w:rFonts w:ascii="Calibri" w:eastAsia="Consolas" w:hAnsi="Calibri" w:cs="Consolas"/>
          <w:b/>
          <w:color w:val="660066"/>
        </w:rPr>
      </w:pPr>
    </w:p>
    <w:p w14:paraId="2E05C7E7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SetChangeStateTickerCallback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é utilizado para definir o </w:t>
      </w:r>
      <w:proofErr w:type="spellStart"/>
      <w:r>
        <w:rPr>
          <w:rFonts w:ascii="Calibri" w:eastAsia="Consolas" w:hAnsi="Calibri" w:cs="Consolas"/>
          <w:lang w:val="pt-BR"/>
        </w:rPr>
        <w:t>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TchangeStateTicker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que informa as modificações do estado do </w:t>
      </w:r>
      <w:proofErr w:type="spellStart"/>
      <w:r>
        <w:rPr>
          <w:rFonts w:ascii="Calibri" w:eastAsia="Consolas" w:hAnsi="Calibri" w:cs="Consolas"/>
          <w:lang w:val="pt-BR"/>
        </w:rPr>
        <w:t>ticker</w:t>
      </w:r>
      <w:proofErr w:type="spellEnd"/>
      <w:r>
        <w:rPr>
          <w:rFonts w:ascii="Calibri" w:eastAsia="Consolas" w:hAnsi="Calibri" w:cs="Consolas"/>
          <w:lang w:val="pt-BR"/>
        </w:rPr>
        <w:t xml:space="preserve">. </w:t>
      </w:r>
      <w:r>
        <w:rPr>
          <w:rFonts w:ascii="Calibri" w:eastAsia="Consolas" w:hAnsi="Calibri" w:cs="Consolas"/>
          <w:b/>
          <w:lang w:val="pt-BR"/>
        </w:rPr>
        <w:t xml:space="preserve"> </w:t>
      </w:r>
    </w:p>
    <w:p w14:paraId="2ED2B293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64197A15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SubscribeAdjustHistory</w:t>
      </w:r>
      <w:proofErr w:type="spellEnd"/>
      <w:r>
        <w:rPr>
          <w:rFonts w:ascii="Calibri" w:eastAsia="Consolas" w:hAnsi="Calibri" w:cs="Consolas"/>
          <w:lang w:val="pt-BR"/>
        </w:rPr>
        <w:t xml:space="preserve"> é utilizado para receber histórico de ajustes do </w:t>
      </w:r>
      <w:proofErr w:type="gramStart"/>
      <w:r>
        <w:rPr>
          <w:rFonts w:ascii="Calibri" w:eastAsia="Consolas" w:hAnsi="Calibri" w:cs="Consolas"/>
          <w:lang w:val="pt-BR"/>
        </w:rPr>
        <w:t>ativo  determinado</w:t>
      </w:r>
      <w:proofErr w:type="gramEnd"/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ticker</w:t>
      </w:r>
      <w:proofErr w:type="spellEnd"/>
      <w:r>
        <w:rPr>
          <w:rFonts w:ascii="Calibri" w:eastAsia="Consolas" w:hAnsi="Calibri" w:cs="Consolas"/>
          <w:lang w:val="pt-BR"/>
        </w:rPr>
        <w:t>.</w:t>
      </w:r>
    </w:p>
    <w:p w14:paraId="406D58D0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3DF4ED98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b/>
          <w:color w:val="660066"/>
          <w:lang w:val="pt-BR"/>
        </w:rPr>
        <w:t>UnsubscribeAdjustHistory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 é</w:t>
      </w:r>
      <w:proofErr w:type="gramEnd"/>
      <w:r>
        <w:rPr>
          <w:rFonts w:ascii="Calibri" w:eastAsia="Consolas" w:hAnsi="Calibri" w:cs="Consolas"/>
          <w:lang w:val="pt-BR"/>
        </w:rPr>
        <w:t xml:space="preserve"> utilizado para desativar o recebimento de histórico de ajustes de determinado </w:t>
      </w:r>
      <w:proofErr w:type="spellStart"/>
      <w:r>
        <w:rPr>
          <w:rFonts w:ascii="Calibri" w:eastAsia="Consolas" w:hAnsi="Calibri" w:cs="Consolas"/>
          <w:lang w:val="pt-BR"/>
        </w:rPr>
        <w:t>ticker</w:t>
      </w:r>
      <w:proofErr w:type="spellEnd"/>
      <w:r>
        <w:rPr>
          <w:rFonts w:ascii="Calibri" w:eastAsia="Consolas" w:hAnsi="Calibri" w:cs="Consolas"/>
          <w:lang w:val="pt-BR"/>
        </w:rPr>
        <w:t>.</w:t>
      </w:r>
    </w:p>
    <w:p w14:paraId="784BA560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091446D2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SetAdjustHistoryCallback</w:t>
      </w:r>
      <w:proofErr w:type="spellEnd"/>
      <w:r>
        <w:rPr>
          <w:rFonts w:ascii="Calibri" w:eastAsia="Consolas" w:hAnsi="Calibri" w:cs="Consolas"/>
          <w:b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é utilizado para definir o </w:t>
      </w:r>
      <w:proofErr w:type="spellStart"/>
      <w:r>
        <w:rPr>
          <w:rFonts w:ascii="Calibri" w:eastAsia="Consolas" w:hAnsi="Calibri" w:cs="Consolas"/>
          <w:lang w:val="pt-BR"/>
        </w:rPr>
        <w:t>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TAdjustHistoryCallback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que informa o histórico de ajustes do </w:t>
      </w:r>
      <w:proofErr w:type="spellStart"/>
      <w:r>
        <w:rPr>
          <w:rFonts w:ascii="Calibri" w:eastAsia="Consolas" w:hAnsi="Calibri" w:cs="Consolas"/>
          <w:lang w:val="pt-BR"/>
        </w:rPr>
        <w:t>ticker</w:t>
      </w:r>
      <w:proofErr w:type="spellEnd"/>
      <w:r>
        <w:rPr>
          <w:rFonts w:ascii="Calibri" w:eastAsia="Consolas" w:hAnsi="Calibri" w:cs="Consolas"/>
          <w:b/>
          <w:lang w:val="pt-BR"/>
        </w:rPr>
        <w:t>.</w:t>
      </w:r>
    </w:p>
    <w:p w14:paraId="69ED8BFA" w14:textId="77777777" w:rsidR="002E21D5" w:rsidRPr="0036588C" w:rsidRDefault="002E21D5">
      <w:pPr>
        <w:pStyle w:val="Standard"/>
        <w:widowControl/>
        <w:rPr>
          <w:lang w:val="pt-BR"/>
        </w:rPr>
      </w:pPr>
    </w:p>
    <w:p w14:paraId="591FDDAB" w14:textId="77777777" w:rsidR="002E21D5" w:rsidRPr="0036588C" w:rsidRDefault="00000000" w:rsidP="008F3BC5">
      <w:pPr>
        <w:pStyle w:val="Standard"/>
        <w:widowControl/>
        <w:numPr>
          <w:ilvl w:val="0"/>
          <w:numId w:val="3"/>
        </w:numPr>
        <w:rPr>
          <w:lang w:val="pt-BR"/>
        </w:rPr>
      </w:pPr>
      <w:r>
        <w:rPr>
          <w:rFonts w:ascii="Calibri" w:eastAsia="Consolas" w:hAnsi="Calibri" w:cs="Consolas"/>
          <w:b/>
          <w:color w:val="660066"/>
          <w:lang w:val="pt-BR"/>
        </w:rPr>
        <w:t>SetAdjustHistoryCallbackV2</w:t>
      </w:r>
      <w:r>
        <w:rPr>
          <w:rFonts w:ascii="Calibri" w:eastAsia="Consolas" w:hAnsi="Calibri" w:cs="Consolas"/>
          <w:b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é utilizado para definir o </w:t>
      </w:r>
      <w:proofErr w:type="spellStart"/>
      <w:r>
        <w:rPr>
          <w:rFonts w:ascii="Calibri" w:eastAsia="Consolas" w:hAnsi="Calibri" w:cs="Consolas"/>
          <w:lang w:val="pt-BR"/>
        </w:rPr>
        <w:t>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r>
        <w:rPr>
          <w:rFonts w:ascii="Calibri" w:eastAsia="Consolas" w:hAnsi="Calibri" w:cs="Consolas"/>
          <w:b/>
          <w:bCs/>
          <w:color w:val="660066"/>
          <w:lang w:val="pt-BR"/>
        </w:rPr>
        <w:t>TAdjustHistoryCallbackV2</w:t>
      </w:r>
      <w:r>
        <w:rPr>
          <w:rFonts w:ascii="Calibri" w:eastAsia="Consolas" w:hAnsi="Calibri" w:cs="Consolas"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que informa o histórico de ajustes do </w:t>
      </w:r>
      <w:proofErr w:type="spellStart"/>
      <w:r>
        <w:rPr>
          <w:rFonts w:ascii="Calibri" w:eastAsia="Consolas" w:hAnsi="Calibri" w:cs="Consolas"/>
          <w:lang w:val="pt-BR"/>
        </w:rPr>
        <w:t>ticker</w:t>
      </w:r>
      <w:proofErr w:type="spellEnd"/>
      <w:r>
        <w:rPr>
          <w:rFonts w:ascii="Calibri" w:eastAsia="Consolas" w:hAnsi="Calibri" w:cs="Consolas"/>
          <w:lang w:val="pt-BR"/>
        </w:rPr>
        <w:t>.</w:t>
      </w:r>
    </w:p>
    <w:p w14:paraId="3687DFE2" w14:textId="03E56583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1274082B" w14:textId="086A083B" w:rsidR="008F3BC5" w:rsidRDefault="008F3BC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66CA7228" w14:textId="7F8A679B" w:rsidR="008F3BC5" w:rsidRDefault="008F3BC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7BB5A7E8" w14:textId="77777777" w:rsidR="008F3BC5" w:rsidRDefault="008F3BC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15A4B71F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772DE7C0" w14:textId="77777777" w:rsidR="008F3BC5" w:rsidRDefault="008F3BC5" w:rsidP="00C62B6C">
      <w:pPr>
        <w:pStyle w:val="Ttulo"/>
        <w:rPr>
          <w:sz w:val="40"/>
          <w:szCs w:val="40"/>
          <w:u w:val="single"/>
          <w:lang w:val="pt-BR"/>
        </w:rPr>
      </w:pPr>
    </w:p>
    <w:p w14:paraId="6479B716" w14:textId="1C421520" w:rsidR="008F3BC5" w:rsidRDefault="008F3BC5" w:rsidP="00C62B6C">
      <w:pPr>
        <w:pStyle w:val="Ttulo"/>
        <w:rPr>
          <w:sz w:val="40"/>
          <w:szCs w:val="40"/>
          <w:u w:val="single"/>
          <w:lang w:val="pt-BR"/>
        </w:rPr>
      </w:pPr>
    </w:p>
    <w:p w14:paraId="2E312965" w14:textId="2F0DC715" w:rsidR="00342FA4" w:rsidRDefault="00342FA4" w:rsidP="00342FA4">
      <w:pPr>
        <w:pStyle w:val="Standard"/>
        <w:rPr>
          <w:lang w:val="pt-BR"/>
        </w:rPr>
      </w:pPr>
    </w:p>
    <w:p w14:paraId="3E9B3DBB" w14:textId="649C0540" w:rsidR="00342FA4" w:rsidRDefault="00342FA4" w:rsidP="00342FA4">
      <w:pPr>
        <w:pStyle w:val="Standard"/>
        <w:rPr>
          <w:lang w:val="pt-BR"/>
        </w:rPr>
      </w:pPr>
    </w:p>
    <w:p w14:paraId="50824BAE" w14:textId="319E2D7A" w:rsidR="00342FA4" w:rsidRDefault="00342FA4" w:rsidP="00342FA4">
      <w:pPr>
        <w:pStyle w:val="Standard"/>
        <w:rPr>
          <w:lang w:val="pt-BR"/>
        </w:rPr>
      </w:pPr>
    </w:p>
    <w:p w14:paraId="1C435DF1" w14:textId="5F779800" w:rsidR="00342FA4" w:rsidRDefault="00342FA4" w:rsidP="00342FA4">
      <w:pPr>
        <w:pStyle w:val="Standard"/>
        <w:rPr>
          <w:lang w:val="pt-BR"/>
        </w:rPr>
      </w:pPr>
    </w:p>
    <w:p w14:paraId="0A0F33B6" w14:textId="043F7C53" w:rsidR="00342FA4" w:rsidRDefault="00342FA4" w:rsidP="00342FA4">
      <w:pPr>
        <w:pStyle w:val="Standard"/>
        <w:rPr>
          <w:lang w:val="pt-BR"/>
        </w:rPr>
      </w:pPr>
    </w:p>
    <w:p w14:paraId="12914044" w14:textId="695B2873" w:rsidR="00342FA4" w:rsidRDefault="00342FA4" w:rsidP="00342FA4">
      <w:pPr>
        <w:pStyle w:val="Standard"/>
        <w:rPr>
          <w:lang w:val="pt-BR"/>
        </w:rPr>
      </w:pPr>
    </w:p>
    <w:p w14:paraId="692BA302" w14:textId="4A197EC2" w:rsidR="00342FA4" w:rsidRDefault="00342FA4" w:rsidP="00342FA4">
      <w:pPr>
        <w:pStyle w:val="Standard"/>
        <w:rPr>
          <w:lang w:val="pt-BR"/>
        </w:rPr>
      </w:pPr>
    </w:p>
    <w:p w14:paraId="4F20BC0E" w14:textId="35DB4E49" w:rsidR="00342FA4" w:rsidRDefault="00342FA4" w:rsidP="00342FA4">
      <w:pPr>
        <w:pStyle w:val="Standard"/>
        <w:rPr>
          <w:lang w:val="pt-BR"/>
        </w:rPr>
      </w:pPr>
    </w:p>
    <w:p w14:paraId="39572142" w14:textId="5EA3B98A" w:rsidR="00342FA4" w:rsidRDefault="00342FA4" w:rsidP="00342FA4">
      <w:pPr>
        <w:pStyle w:val="Standard"/>
        <w:rPr>
          <w:lang w:val="pt-BR"/>
        </w:rPr>
      </w:pPr>
    </w:p>
    <w:p w14:paraId="4A11D7CC" w14:textId="29907FD5" w:rsidR="00342FA4" w:rsidRDefault="00342FA4" w:rsidP="00342FA4">
      <w:pPr>
        <w:pStyle w:val="Standard"/>
        <w:rPr>
          <w:lang w:val="pt-BR"/>
        </w:rPr>
      </w:pPr>
    </w:p>
    <w:p w14:paraId="2784D63D" w14:textId="2E1B9D0E" w:rsidR="00342FA4" w:rsidRDefault="00342FA4" w:rsidP="00342FA4">
      <w:pPr>
        <w:pStyle w:val="Standard"/>
        <w:rPr>
          <w:lang w:val="pt-BR"/>
        </w:rPr>
      </w:pPr>
    </w:p>
    <w:p w14:paraId="7464F315" w14:textId="5FCE5407" w:rsidR="00342FA4" w:rsidRDefault="00342FA4" w:rsidP="00342FA4">
      <w:pPr>
        <w:pStyle w:val="Standard"/>
        <w:rPr>
          <w:lang w:val="pt-BR"/>
        </w:rPr>
      </w:pPr>
    </w:p>
    <w:p w14:paraId="097A83DC" w14:textId="3C21574E" w:rsidR="00342FA4" w:rsidRDefault="00342FA4" w:rsidP="00342FA4">
      <w:pPr>
        <w:pStyle w:val="Standard"/>
        <w:rPr>
          <w:lang w:val="pt-BR"/>
        </w:rPr>
      </w:pPr>
    </w:p>
    <w:p w14:paraId="661F10A5" w14:textId="50CE6474" w:rsidR="00342FA4" w:rsidRDefault="00342FA4" w:rsidP="00342FA4">
      <w:pPr>
        <w:pStyle w:val="Standard"/>
        <w:rPr>
          <w:lang w:val="pt-BR"/>
        </w:rPr>
      </w:pPr>
    </w:p>
    <w:p w14:paraId="18F0A02B" w14:textId="623D45EB" w:rsidR="00342FA4" w:rsidRDefault="00342FA4" w:rsidP="00342FA4">
      <w:pPr>
        <w:pStyle w:val="Standard"/>
        <w:rPr>
          <w:lang w:val="pt-BR"/>
        </w:rPr>
      </w:pPr>
    </w:p>
    <w:p w14:paraId="63B04054" w14:textId="7BA0CF4C" w:rsidR="00342FA4" w:rsidRDefault="00342FA4" w:rsidP="00342FA4">
      <w:pPr>
        <w:pStyle w:val="Standard"/>
        <w:rPr>
          <w:lang w:val="pt-BR"/>
        </w:rPr>
      </w:pPr>
    </w:p>
    <w:p w14:paraId="633D8F51" w14:textId="4BB0083E" w:rsidR="00342FA4" w:rsidRDefault="00342FA4" w:rsidP="00342FA4">
      <w:pPr>
        <w:pStyle w:val="Standard"/>
        <w:rPr>
          <w:lang w:val="pt-BR"/>
        </w:rPr>
      </w:pPr>
    </w:p>
    <w:p w14:paraId="3B3908FE" w14:textId="161AC348" w:rsidR="00342FA4" w:rsidRDefault="00342FA4" w:rsidP="00342FA4">
      <w:pPr>
        <w:pStyle w:val="Standard"/>
        <w:rPr>
          <w:lang w:val="pt-BR"/>
        </w:rPr>
      </w:pPr>
    </w:p>
    <w:p w14:paraId="1BC24DD1" w14:textId="77777777" w:rsidR="00342FA4" w:rsidRPr="00342FA4" w:rsidRDefault="00342FA4" w:rsidP="00342FA4">
      <w:pPr>
        <w:pStyle w:val="Standard"/>
        <w:rPr>
          <w:lang w:val="pt-BR"/>
        </w:rPr>
      </w:pPr>
    </w:p>
    <w:p w14:paraId="3634AF56" w14:textId="1E374CDD" w:rsidR="008F3BC5" w:rsidRDefault="008F3BC5" w:rsidP="008F3BC5">
      <w:pPr>
        <w:pStyle w:val="Standard"/>
        <w:rPr>
          <w:lang w:val="pt-BR"/>
        </w:rPr>
      </w:pPr>
    </w:p>
    <w:p w14:paraId="4A8C6CDD" w14:textId="77777777" w:rsidR="008F3BC5" w:rsidRPr="008F3BC5" w:rsidRDefault="008F3BC5" w:rsidP="008F3BC5">
      <w:pPr>
        <w:pStyle w:val="Standard"/>
        <w:rPr>
          <w:lang w:val="pt-BR"/>
        </w:rPr>
      </w:pPr>
    </w:p>
    <w:p w14:paraId="38E51F22" w14:textId="07E12CA0" w:rsidR="002E21D5" w:rsidRPr="00C62B6C" w:rsidRDefault="00000000" w:rsidP="00C62B6C">
      <w:pPr>
        <w:pStyle w:val="Ttulo"/>
        <w:rPr>
          <w:sz w:val="40"/>
          <w:szCs w:val="40"/>
          <w:u w:val="single"/>
          <w:lang w:val="pt-BR"/>
        </w:rPr>
      </w:pPr>
      <w:r w:rsidRPr="00C62B6C">
        <w:rPr>
          <w:sz w:val="40"/>
          <w:szCs w:val="40"/>
          <w:u w:val="single"/>
          <w:lang w:val="pt-BR"/>
        </w:rPr>
        <w:lastRenderedPageBreak/>
        <w:t xml:space="preserve">Abaixo estão as funções presentes apenas ao utilizara inicialização da DLL com roteamento, a </w:t>
      </w:r>
      <w:proofErr w:type="spellStart"/>
      <w:r w:rsidRPr="00C62B6C">
        <w:rPr>
          <w:b/>
          <w:color w:val="660066"/>
          <w:sz w:val="40"/>
          <w:szCs w:val="40"/>
          <w:u w:val="single"/>
          <w:lang w:val="pt-BR"/>
        </w:rPr>
        <w:t>DLLInitialize</w:t>
      </w:r>
      <w:proofErr w:type="spellEnd"/>
      <w:r w:rsidRPr="00C62B6C">
        <w:rPr>
          <w:b/>
          <w:color w:val="660066"/>
          <w:sz w:val="40"/>
          <w:szCs w:val="40"/>
          <w:u w:val="single"/>
          <w:lang w:val="pt-BR"/>
        </w:rPr>
        <w:t>:</w:t>
      </w:r>
    </w:p>
    <w:p w14:paraId="76C650BE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05CC393D" w14:textId="63BCC098" w:rsidR="002E21D5" w:rsidRDefault="00000000" w:rsidP="008F3BC5">
      <w:pPr>
        <w:pStyle w:val="Standard"/>
        <w:numPr>
          <w:ilvl w:val="0"/>
          <w:numId w:val="4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GetAccount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lang w:val="pt-BR"/>
        </w:rPr>
        <w:t xml:space="preserve">função que retorna contas, retorno por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callback</w:t>
      </w:r>
      <w:proofErr w:type="spellEnd"/>
      <w:r>
        <w:rPr>
          <w:rFonts w:ascii="Calibri" w:eastAsia="Consolas" w:hAnsi="Calibri" w:cs="Consolas"/>
          <w:lang w:val="pt-BR"/>
        </w:rPr>
        <w:t>(</w:t>
      </w:r>
      <w:proofErr w:type="spellStart"/>
      <w:proofErr w:type="gramEnd"/>
      <w:r>
        <w:rPr>
          <w:rFonts w:ascii="Calibri" w:eastAsia="Consolas" w:hAnsi="Calibri" w:cs="Consolas"/>
          <w:b/>
          <w:color w:val="660066"/>
          <w:lang w:val="pt-BR"/>
        </w:rPr>
        <w:t>AccountCallback</w:t>
      </w:r>
      <w:proofErr w:type="spellEnd"/>
      <w:r>
        <w:rPr>
          <w:rFonts w:ascii="Calibri" w:eastAsia="Consolas" w:hAnsi="Calibri" w:cs="Consolas"/>
          <w:lang w:val="pt-BR"/>
        </w:rPr>
        <w:t>).</w:t>
      </w:r>
    </w:p>
    <w:p w14:paraId="31683ADD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35BAF605" w14:textId="77777777" w:rsidR="00342FA4" w:rsidRPr="00342FA4" w:rsidRDefault="00000000" w:rsidP="008F3BC5">
      <w:pPr>
        <w:pStyle w:val="Standard"/>
        <w:widowControl/>
        <w:numPr>
          <w:ilvl w:val="0"/>
          <w:numId w:val="4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SetEnabledHistOrder</w:t>
      </w:r>
      <w:proofErr w:type="spellEnd"/>
      <w:r>
        <w:rPr>
          <w:rFonts w:ascii="Calibri" w:eastAsia="Consolas" w:hAnsi="Calibri" w:cs="Consolas"/>
          <w:lang w:val="pt-BR"/>
        </w:rPr>
        <w:t xml:space="preserve"> pode ser usado para desativar o histórico e update automático de ordens ao iniciar a aplicação. </w:t>
      </w:r>
    </w:p>
    <w:p w14:paraId="607CF050" w14:textId="77777777" w:rsidR="00342FA4" w:rsidRDefault="00342FA4" w:rsidP="00342FA4">
      <w:pPr>
        <w:pStyle w:val="PargrafodaLista"/>
        <w:rPr>
          <w:rFonts w:ascii="Calibri" w:eastAsia="Consolas" w:hAnsi="Calibri" w:cs="Consolas"/>
          <w:lang w:val="pt-BR"/>
        </w:rPr>
      </w:pPr>
    </w:p>
    <w:p w14:paraId="322D7E7F" w14:textId="77777777" w:rsidR="00342FA4" w:rsidRPr="00342FA4" w:rsidRDefault="00000000" w:rsidP="00342FA4">
      <w:pPr>
        <w:pStyle w:val="Standard"/>
        <w:widowControl/>
        <w:numPr>
          <w:ilvl w:val="1"/>
          <w:numId w:val="4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1 = Ativar /</w:t>
      </w:r>
    </w:p>
    <w:p w14:paraId="2D6CA4B2" w14:textId="77777777" w:rsidR="00342FA4" w:rsidRPr="00342FA4" w:rsidRDefault="00000000" w:rsidP="00342FA4">
      <w:pPr>
        <w:pStyle w:val="Standard"/>
        <w:widowControl/>
        <w:numPr>
          <w:ilvl w:val="1"/>
          <w:numId w:val="4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0 = Desativar.  </w:t>
      </w:r>
    </w:p>
    <w:p w14:paraId="0D962885" w14:textId="77777777" w:rsidR="00342FA4" w:rsidRPr="00342FA4" w:rsidRDefault="00000000" w:rsidP="00342FA4">
      <w:pPr>
        <w:pStyle w:val="Standard"/>
        <w:widowControl/>
        <w:numPr>
          <w:ilvl w:val="1"/>
          <w:numId w:val="4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Ao desativar o histórico, a aplicação não recebe os dados de ordens automaticamente ao inicializar, e por isso chamadas como </w:t>
      </w:r>
      <w:proofErr w:type="spellStart"/>
      <w:r>
        <w:rPr>
          <w:rFonts w:ascii="Calibri" w:eastAsia="Consolas" w:hAnsi="Calibri" w:cs="Consolas"/>
          <w:lang w:val="pt-BR"/>
        </w:rPr>
        <w:t>GetPosition</w:t>
      </w:r>
      <w:proofErr w:type="spellEnd"/>
      <w:r>
        <w:rPr>
          <w:rFonts w:ascii="Calibri" w:eastAsia="Consolas" w:hAnsi="Calibri" w:cs="Consolas"/>
          <w:lang w:val="pt-BR"/>
        </w:rPr>
        <w:t xml:space="preserve">, onde é preciso montar a posição utilizando as operações não retornarão resultados válidos. </w:t>
      </w:r>
    </w:p>
    <w:p w14:paraId="2B704CE5" w14:textId="77777777" w:rsidR="00342FA4" w:rsidRPr="00342FA4" w:rsidRDefault="00000000" w:rsidP="00342FA4">
      <w:pPr>
        <w:pStyle w:val="Standard"/>
        <w:widowControl/>
        <w:numPr>
          <w:ilvl w:val="1"/>
          <w:numId w:val="4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Para desativar o update automático utilizar esta função logo após a chamada de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DLLInitialize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. </w:t>
      </w:r>
    </w:p>
    <w:p w14:paraId="06A6ECC2" w14:textId="549D23B9" w:rsidR="002E21D5" w:rsidRPr="0036588C" w:rsidRDefault="00000000" w:rsidP="00342FA4">
      <w:pPr>
        <w:pStyle w:val="Standard"/>
        <w:widowControl/>
        <w:numPr>
          <w:ilvl w:val="1"/>
          <w:numId w:val="4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(Usuário deve estar ciente que desativando o histórico seu controle de posição não será calculado corretamente pela plataforma. Além disso, as funcionalidades de zeragem e status da ordem podem ficar comprometidas).</w:t>
      </w:r>
    </w:p>
    <w:p w14:paraId="4CD571FE" w14:textId="77777777" w:rsidR="002E21D5" w:rsidRPr="0036588C" w:rsidRDefault="002E21D5">
      <w:pPr>
        <w:pStyle w:val="Standard"/>
        <w:widowControl/>
        <w:rPr>
          <w:lang w:val="pt-BR"/>
        </w:rPr>
      </w:pPr>
    </w:p>
    <w:p w14:paraId="42DE9EBE" w14:textId="102611B9" w:rsidR="002E21D5" w:rsidRPr="008F3BC5" w:rsidRDefault="00000000" w:rsidP="008F3BC5">
      <w:pPr>
        <w:pStyle w:val="Standard"/>
        <w:widowControl/>
        <w:numPr>
          <w:ilvl w:val="0"/>
          <w:numId w:val="4"/>
        </w:numPr>
        <w:spacing w:before="200"/>
        <w:rPr>
          <w:rFonts w:ascii="Calibri" w:eastAsia="Calibri" w:hAnsi="Calibri" w:cs="Calibri"/>
          <w:b/>
          <w:lang w:val="pt-BR"/>
        </w:rPr>
      </w:pPr>
      <w:proofErr w:type="spellStart"/>
      <w:r w:rsidRPr="008F3BC5">
        <w:rPr>
          <w:rFonts w:ascii="Calibri" w:eastAsia="Consolas" w:hAnsi="Calibri" w:cs="Consolas"/>
          <w:b/>
          <w:color w:val="660066"/>
          <w:lang w:val="pt-BR"/>
        </w:rPr>
        <w:t>SetTheoreticalPriceCallback</w:t>
      </w:r>
      <w:proofErr w:type="spellEnd"/>
      <w:r w:rsidRPr="008F3BC5"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 w:rsidRPr="008F3BC5">
        <w:rPr>
          <w:rFonts w:ascii="Calibri" w:eastAsia="Consolas" w:hAnsi="Calibri" w:cs="Consolas"/>
          <w:color w:val="000000"/>
          <w:lang w:val="pt-BR"/>
        </w:rPr>
        <w:t xml:space="preserve">pode ser usado para definir a função de </w:t>
      </w:r>
      <w:proofErr w:type="spellStart"/>
      <w:r w:rsidRPr="008F3BC5">
        <w:rPr>
          <w:rFonts w:ascii="Calibri" w:eastAsia="Consolas" w:hAnsi="Calibri" w:cs="Consolas"/>
          <w:color w:val="000000"/>
          <w:lang w:val="pt-BR"/>
        </w:rPr>
        <w:t>callback</w:t>
      </w:r>
      <w:proofErr w:type="spellEnd"/>
      <w:r w:rsidRPr="008F3BC5">
        <w:rPr>
          <w:rFonts w:ascii="Calibri" w:eastAsia="Consolas" w:hAnsi="Calibri" w:cs="Consolas"/>
          <w:color w:val="000000"/>
          <w:lang w:val="pt-BR"/>
        </w:rPr>
        <w:t xml:space="preserve"> do </w:t>
      </w:r>
      <w:proofErr w:type="gramStart"/>
      <w:r w:rsidRPr="008F3BC5">
        <w:rPr>
          <w:rFonts w:ascii="Calibri" w:eastAsia="Consolas" w:hAnsi="Calibri" w:cs="Consolas"/>
          <w:color w:val="000000"/>
          <w:lang w:val="pt-BR"/>
        </w:rPr>
        <w:t xml:space="preserve">tipo  </w:t>
      </w:r>
      <w:proofErr w:type="spellStart"/>
      <w:r w:rsidRPr="008F3BC5">
        <w:rPr>
          <w:rFonts w:ascii="Calibri" w:eastAsia="Consolas" w:hAnsi="Calibri" w:cs="Consolas"/>
          <w:color w:val="000000"/>
          <w:lang w:val="pt-BR"/>
        </w:rPr>
        <w:t>TTheoreticalPriceCallback</w:t>
      </w:r>
      <w:proofErr w:type="spellEnd"/>
      <w:proofErr w:type="gramEnd"/>
      <w:r w:rsidRPr="008F3BC5">
        <w:rPr>
          <w:rFonts w:ascii="Calibri" w:eastAsia="Consolas" w:hAnsi="Calibri" w:cs="Consolas"/>
          <w:color w:val="000000"/>
          <w:lang w:val="pt-BR"/>
        </w:rPr>
        <w:t>, usado para receber o preço e quantidades teóricas durante o leilão.</w:t>
      </w:r>
    </w:p>
    <w:p w14:paraId="6FA507E0" w14:textId="77777777" w:rsidR="008F3BC5" w:rsidRDefault="008F3BC5" w:rsidP="008F3BC5">
      <w:pPr>
        <w:pStyle w:val="PargrafodaLista"/>
        <w:rPr>
          <w:rFonts w:ascii="Calibri" w:eastAsia="Calibri" w:hAnsi="Calibri" w:cs="Calibri"/>
          <w:b/>
          <w:lang w:val="pt-BR"/>
        </w:rPr>
      </w:pPr>
    </w:p>
    <w:p w14:paraId="18717835" w14:textId="34ECA721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75D47D31" w14:textId="77777777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030E2852" w14:textId="512D91A1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5C389E0A" w14:textId="0313BA3B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26DC1FAF" w14:textId="65B84388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6903A9C5" w14:textId="4C94E3F3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06F9C503" w14:textId="3707AE80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3CBE36FF" w14:textId="6850ADF3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7A2E30E5" w14:textId="5916B76D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5787C2B6" w14:textId="0E45B276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22DC1363" w14:textId="6FE0917B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153A17B1" w14:textId="70ABAC74" w:rsid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0503BF1A" w14:textId="77777777" w:rsidR="008F3BC5" w:rsidRPr="008F3BC5" w:rsidRDefault="008F3BC5" w:rsidP="008F3BC5">
      <w:pPr>
        <w:pStyle w:val="Standard"/>
        <w:widowControl/>
        <w:spacing w:before="200"/>
        <w:rPr>
          <w:rFonts w:ascii="Calibri" w:eastAsia="Calibri" w:hAnsi="Calibri" w:cs="Calibri"/>
          <w:b/>
          <w:lang w:val="pt-BR"/>
        </w:rPr>
      </w:pPr>
    </w:p>
    <w:p w14:paraId="093AEEED" w14:textId="73D3C9B1" w:rsidR="008F3BC5" w:rsidRDefault="008F3BC5" w:rsidP="008F3BC5">
      <w:pPr>
        <w:pStyle w:val="Ttulo"/>
        <w:rPr>
          <w:sz w:val="40"/>
          <w:szCs w:val="40"/>
          <w:u w:val="single"/>
          <w:lang w:val="pt-BR"/>
        </w:rPr>
      </w:pPr>
    </w:p>
    <w:p w14:paraId="1EED861C" w14:textId="193EAEED" w:rsidR="008F3BC5" w:rsidRDefault="008F3BC5" w:rsidP="008F3BC5">
      <w:pPr>
        <w:pStyle w:val="Standard"/>
        <w:rPr>
          <w:lang w:val="pt-BR"/>
        </w:rPr>
      </w:pPr>
    </w:p>
    <w:p w14:paraId="39B7BBD4" w14:textId="77777777" w:rsidR="008F3BC5" w:rsidRPr="008F3BC5" w:rsidRDefault="008F3BC5" w:rsidP="008F3BC5">
      <w:pPr>
        <w:pStyle w:val="Standard"/>
        <w:rPr>
          <w:lang w:val="pt-BR"/>
        </w:rPr>
      </w:pPr>
    </w:p>
    <w:p w14:paraId="717CAA2C" w14:textId="3986F392" w:rsidR="002E21D5" w:rsidRPr="008F3BC5" w:rsidRDefault="00000000" w:rsidP="008F3BC5">
      <w:pPr>
        <w:pStyle w:val="Ttulo"/>
        <w:rPr>
          <w:sz w:val="40"/>
          <w:szCs w:val="40"/>
          <w:u w:val="single"/>
          <w:lang w:val="pt-BR"/>
        </w:rPr>
      </w:pPr>
      <w:r w:rsidRPr="008F3BC5">
        <w:rPr>
          <w:sz w:val="40"/>
          <w:szCs w:val="40"/>
          <w:u w:val="single"/>
          <w:lang w:val="pt-BR"/>
        </w:rPr>
        <w:t xml:space="preserve">Funções </w:t>
      </w:r>
      <w:proofErr w:type="spellStart"/>
      <w:r w:rsidRPr="008F3BC5">
        <w:rPr>
          <w:sz w:val="40"/>
          <w:szCs w:val="40"/>
          <w:u w:val="single"/>
          <w:lang w:val="pt-BR"/>
        </w:rPr>
        <w:t>callback</w:t>
      </w:r>
      <w:proofErr w:type="spellEnd"/>
    </w:p>
    <w:p w14:paraId="5699614E" w14:textId="77777777" w:rsidR="002E21D5" w:rsidRDefault="00000000">
      <w:pPr>
        <w:pStyle w:val="Standard"/>
        <w:spacing w:after="160" w:line="247" w:lineRule="auto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WARNING: Não utilizar funções da </w:t>
      </w:r>
      <w:proofErr w:type="spellStart"/>
      <w:r>
        <w:rPr>
          <w:rFonts w:ascii="Calibri" w:eastAsia="Calibri" w:hAnsi="Calibri" w:cs="Calibri"/>
          <w:lang w:val="pt-BR"/>
        </w:rPr>
        <w:t>dll</w:t>
      </w:r>
      <w:proofErr w:type="spellEnd"/>
      <w:r>
        <w:rPr>
          <w:rFonts w:ascii="Calibri" w:eastAsia="Calibri" w:hAnsi="Calibri" w:cs="Calibri"/>
          <w:lang w:val="pt-BR"/>
        </w:rPr>
        <w:t xml:space="preserve"> dentro das funções de CALLBACK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E21D5" w14:paraId="6E5E950D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36C8F9" w14:textId="6AC83630" w:rsidR="002E21D5" w:rsidRDefault="00000000">
            <w:pPr>
              <w:pStyle w:val="Standard"/>
              <w:spacing w:line="240" w:lineRule="auto"/>
              <w:rPr>
                <w:rFonts w:ascii="Calibri" w:eastAsia="Calibri" w:hAnsi="Calibri" w:cs="Calibri"/>
                <w:u w:val="single"/>
              </w:rPr>
            </w:pPr>
            <w:r w:rsidRPr="008F3BC5">
              <w:rPr>
                <w:rFonts w:ascii="Calibri" w:eastAsia="Calibri" w:hAnsi="Calibri" w:cs="Calibri"/>
                <w:u w:val="single"/>
              </w:rPr>
              <w:t>Delphi</w:t>
            </w:r>
          </w:p>
          <w:p w14:paraId="1DD3B890" w14:textId="77777777" w:rsidR="008F3BC5" w:rsidRPr="008F3BC5" w:rsidRDefault="008F3BC5">
            <w:pPr>
              <w:pStyle w:val="Standard"/>
              <w:spacing w:line="240" w:lineRule="auto"/>
              <w:rPr>
                <w:rFonts w:ascii="Calibri" w:eastAsia="Calibri" w:hAnsi="Calibri" w:cs="Calibri"/>
                <w:u w:val="single"/>
              </w:rPr>
            </w:pPr>
          </w:p>
          <w:p w14:paraId="31C8D7EB" w14:textId="212D7065" w:rsidR="002E21D5" w:rsidRPr="008F3BC5" w:rsidRDefault="00000000" w:rsidP="008F3BC5">
            <w:pPr>
              <w:pStyle w:val="Standard"/>
              <w:numPr>
                <w:ilvl w:val="0"/>
                <w:numId w:val="6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TStateCallBack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=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gramStart"/>
            <w:r>
              <w:rPr>
                <w:rFonts w:ascii="Calibri" w:eastAsia="Consolas" w:hAnsi="Calibri" w:cs="Consolas"/>
                <w:b/>
              </w:rPr>
              <w:t>procedure</w:t>
            </w:r>
            <w:r>
              <w:rPr>
                <w:rFonts w:ascii="Calibri" w:eastAsia="Consolas" w:hAnsi="Calibri" w:cs="Consolas"/>
                <w:color w:val="666600"/>
              </w:rPr>
              <w:t>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nConnStateType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nResult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  <w:color w:val="666600"/>
              </w:rPr>
              <w:t>)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73D856A" w14:textId="77777777" w:rsidR="008F3BC5" w:rsidRDefault="008F3BC5" w:rsidP="008F3BC5">
            <w:pPr>
              <w:pStyle w:val="Standard"/>
              <w:ind w:left="720"/>
            </w:pPr>
          </w:p>
          <w:p w14:paraId="01101596" w14:textId="77777777" w:rsidR="002E21D5" w:rsidRDefault="00000000" w:rsidP="008F3BC5">
            <w:pPr>
              <w:pStyle w:val="Standard"/>
              <w:numPr>
                <w:ilvl w:val="0"/>
                <w:numId w:val="6"/>
              </w:numPr>
            </w:pPr>
            <w:r>
              <w:rPr>
                <w:rFonts w:ascii="Calibri" w:eastAsia="Consolas" w:hAnsi="Calibri" w:cs="Consolas"/>
              </w:rPr>
              <w:br/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TNewTradeCallback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=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gramStart"/>
            <w:r>
              <w:rPr>
                <w:rFonts w:ascii="Calibri" w:eastAsia="Consolas" w:hAnsi="Calibri" w:cs="Consolas"/>
                <w:b/>
              </w:rPr>
              <w:t>procedure</w:t>
            </w:r>
            <w:r>
              <w:rPr>
                <w:rFonts w:ascii="Calibri" w:eastAsia="Consolas" w:hAnsi="Calibri" w:cs="Consolas"/>
                <w:color w:val="666600"/>
              </w:rPr>
              <w:t xml:space="preserve">(  </w:t>
            </w:r>
            <w:proofErr w:type="gramEnd"/>
            <w:r>
              <w:rPr>
                <w:rFonts w:ascii="Calibri" w:eastAsia="Consolas" w:hAnsi="Calibri" w:cs="Consolas"/>
                <w:color w:val="666600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;</w:t>
            </w:r>
            <w:r>
              <w:rPr>
                <w:rFonts w:ascii="Calibri" w:eastAsia="Consolas" w:hAnsi="Calibri" w:cs="Consolas"/>
              </w:rPr>
              <w:br/>
              <w:t xml:space="preserve">       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pwcDate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;</w:t>
            </w:r>
          </w:p>
          <w:p w14:paraId="6118CC58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nTradeNumber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Cardinal;</w:t>
            </w:r>
            <w:r>
              <w:rPr>
                <w:rFonts w:ascii="Calibri" w:eastAsia="Consolas" w:hAnsi="Calibri" w:cs="Consolas"/>
              </w:rPr>
              <w:br/>
              <w:t xml:space="preserve">  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sPrice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,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sVol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  <w:color w:val="666600"/>
              </w:rPr>
              <w:t>;</w:t>
            </w:r>
          </w:p>
          <w:p w14:paraId="0F64364C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</w:t>
            </w:r>
            <w:proofErr w:type="spellStart"/>
            <w:r>
              <w:rPr>
                <w:rFonts w:ascii="Calibri" w:eastAsia="Consolas" w:hAnsi="Calibri" w:cs="Consolas"/>
              </w:rPr>
              <w:t>nQtd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nBuyAgent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,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nSellAgent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,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nTradeType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  <w:color w:val="666600"/>
              </w:rPr>
              <w:t>;</w:t>
            </w:r>
          </w:p>
          <w:p w14:paraId="1283B6E3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  <w:color w:val="666600"/>
              </w:rPr>
              <w:t xml:space="preserve">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bEdit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  <w:color w:val="666600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Char</w:t>
            </w:r>
            <w:r>
              <w:rPr>
                <w:rFonts w:ascii="Calibri" w:eastAsia="Consolas" w:hAnsi="Calibri" w:cs="Consolas"/>
                <w:color w:val="666600"/>
              </w:rPr>
              <w:t>)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20BDB8F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7BF2E685" w14:textId="77777777" w:rsidR="002E21D5" w:rsidRDefault="00000000" w:rsidP="008F3BC5">
            <w:pPr>
              <w:pStyle w:val="Standard"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TNewDailyCallback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= </w:t>
            </w:r>
            <w:proofErr w:type="gramStart"/>
            <w:r>
              <w:rPr>
                <w:rFonts w:ascii="Calibri" w:eastAsia="Consolas" w:hAnsi="Calibri" w:cs="Consolas"/>
                <w:b/>
              </w:rPr>
              <w:t>procedure</w:t>
            </w:r>
            <w:r>
              <w:rPr>
                <w:rFonts w:ascii="Calibri" w:eastAsia="Consolas" w:hAnsi="Calibri" w:cs="Consolas"/>
              </w:rPr>
              <w:t xml:space="preserve">(  </w:t>
            </w:r>
            <w:proofErr w:type="gramEnd"/>
            <w:r>
              <w:rPr>
                <w:rFonts w:ascii="Calibri" w:eastAsia="Consolas" w:hAnsi="Calibri" w:cs="Consolas"/>
              </w:rPr>
              <w:t xml:space="preserve">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color w:val="666600"/>
              </w:rPr>
              <w:t>: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  <w:color w:val="666600"/>
              </w:rPr>
              <w:t>;</w:t>
            </w:r>
          </w:p>
          <w:p w14:paraId="308279E6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pwcDate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88B3084" w14:textId="77777777" w:rsidR="002E21D5" w:rsidRDefault="00000000">
            <w:pPr>
              <w:pStyle w:val="Standard"/>
              <w:rPr>
                <w:rFonts w:ascii="Calibri" w:eastAsia="Consolas" w:hAnsi="Calibri" w:cs="Consolas"/>
              </w:rPr>
            </w:pPr>
            <w:r>
              <w:rPr>
                <w:rFonts w:ascii="Calibri" w:eastAsia="Consolas" w:hAnsi="Calibri" w:cs="Consolas"/>
              </w:rPr>
              <w:t xml:space="preserve">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sOpen</w:t>
            </w:r>
            <w:proofErr w:type="spellEnd"/>
            <w:r>
              <w:rPr>
                <w:rFonts w:ascii="Calibri" w:eastAsia="Consolas" w:hAnsi="Calibri" w:cs="Consolas"/>
              </w:rPr>
              <w:t xml:space="preserve">,  </w:t>
            </w:r>
            <w:proofErr w:type="spellStart"/>
            <w:r>
              <w:rPr>
                <w:rFonts w:ascii="Calibri" w:eastAsia="Consolas" w:hAnsi="Calibri" w:cs="Consolas"/>
              </w:rPr>
              <w:t>sHigh</w:t>
            </w:r>
            <w:proofErr w:type="spellEnd"/>
            <w:proofErr w:type="gram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sLow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sClose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sVol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sAjuste</w:t>
            </w:r>
            <w:proofErr w:type="spellEnd"/>
            <w:r>
              <w:rPr>
                <w:rFonts w:ascii="Calibri" w:eastAsia="Consolas" w:hAnsi="Calibri" w:cs="Consolas"/>
              </w:rPr>
              <w:t>,</w:t>
            </w:r>
          </w:p>
          <w:p w14:paraId="2ED10821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</w:t>
            </w:r>
            <w:proofErr w:type="spellStart"/>
            <w:r>
              <w:rPr>
                <w:rFonts w:ascii="Calibri" w:eastAsia="Consolas" w:hAnsi="Calibri" w:cs="Consolas"/>
              </w:rPr>
              <w:t>sMaxLimit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sMinLimit</w:t>
            </w:r>
            <w:proofErr w:type="spellEnd"/>
            <w:r>
              <w:rPr>
                <w:rFonts w:ascii="Calibri" w:eastAsia="Consolas" w:hAnsi="Calibri" w:cs="Consolas"/>
              </w:rPr>
              <w:t xml:space="preserve">,  </w:t>
            </w:r>
            <w:proofErr w:type="spellStart"/>
            <w:r>
              <w:rPr>
                <w:rFonts w:ascii="Calibri" w:eastAsia="Consolas" w:hAnsi="Calibri" w:cs="Consolas"/>
              </w:rPr>
              <w:t>sVolBuyer</w:t>
            </w:r>
            <w:proofErr w:type="spellEnd"/>
            <w:proofErr w:type="gram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sVolSeller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24319B1A" w14:textId="77777777" w:rsidR="002E21D5" w:rsidRDefault="00000000">
            <w:pPr>
              <w:pStyle w:val="Standard"/>
              <w:rPr>
                <w:rFonts w:ascii="Calibri" w:eastAsia="Consolas" w:hAnsi="Calibri" w:cs="Consolas"/>
              </w:rPr>
            </w:pPr>
            <w:r>
              <w:rPr>
                <w:rFonts w:ascii="Calibri" w:eastAsia="Consolas" w:hAnsi="Calibri" w:cs="Consolas"/>
              </w:rPr>
              <w:t xml:space="preserve">                 </w:t>
            </w:r>
            <w:proofErr w:type="spellStart"/>
            <w:r>
              <w:rPr>
                <w:rFonts w:ascii="Calibri" w:eastAsia="Consolas" w:hAnsi="Calibri" w:cs="Consolas"/>
              </w:rPr>
              <w:t>nQtd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nNegocios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nContratosOpen</w:t>
            </w:r>
            <w:proofErr w:type="spellEnd"/>
            <w:r>
              <w:rPr>
                <w:rFonts w:ascii="Calibri" w:eastAsia="Consolas" w:hAnsi="Calibri" w:cs="Consolas"/>
              </w:rPr>
              <w:t>,</w:t>
            </w:r>
          </w:p>
          <w:p w14:paraId="1E18085E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</w:t>
            </w:r>
            <w:proofErr w:type="spellStart"/>
            <w:r>
              <w:rPr>
                <w:rFonts w:ascii="Calibri" w:eastAsia="Consolas" w:hAnsi="Calibri" w:cs="Consolas"/>
              </w:rPr>
              <w:t>nQtdBuyer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nQtdSeller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nNegBuyer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nNegSeller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B05C269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46FFFBD4" w14:textId="77777777" w:rsidR="002E21D5" w:rsidRDefault="00000000" w:rsidP="008F3BC5">
            <w:pPr>
              <w:pStyle w:val="Standard"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TPriceBookCallback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=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proofErr w:type="gramStart"/>
            <w:r>
              <w:rPr>
                <w:rFonts w:ascii="Calibri" w:eastAsia="Consolas" w:hAnsi="Calibri" w:cs="Consolas"/>
              </w:rPr>
              <w:t xml:space="preserve">(  </w:t>
            </w:r>
            <w:proofErr w:type="gramEnd"/>
            <w:r>
              <w:rPr>
                <w:rFonts w:ascii="Calibri" w:eastAsia="Consolas" w:hAnsi="Calibri" w:cs="Consolas"/>
              </w:rPr>
              <w:t xml:space="preserve">                 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 xml:space="preserve"> ;</w:t>
            </w:r>
          </w:p>
          <w:p w14:paraId="656CCB01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nAction</w:t>
            </w:r>
            <w:proofErr w:type="spellEnd"/>
            <w:r>
              <w:rPr>
                <w:rFonts w:ascii="Calibri" w:eastAsia="Consolas" w:hAnsi="Calibri" w:cs="Consolas"/>
              </w:rPr>
              <w:t xml:space="preserve"> ,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nPosition</w:t>
            </w:r>
            <w:proofErr w:type="spellEnd"/>
            <w:r>
              <w:rPr>
                <w:rFonts w:ascii="Calibri" w:eastAsia="Consolas" w:hAnsi="Calibri" w:cs="Consolas"/>
              </w:rPr>
              <w:t xml:space="preserve">, Side, </w:t>
            </w:r>
            <w:proofErr w:type="spellStart"/>
            <w:r>
              <w:rPr>
                <w:rFonts w:ascii="Calibri" w:eastAsia="Consolas" w:hAnsi="Calibri" w:cs="Consolas"/>
              </w:rPr>
              <w:t>nQtds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nCount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19B4E126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4B2E24FA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pArraySell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pArrayBuy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Pointer</w:t>
            </w:r>
            <w:r>
              <w:rPr>
                <w:rFonts w:ascii="Calibri" w:eastAsia="Consolas" w:hAnsi="Calibri" w:cs="Consolas"/>
              </w:rPr>
              <w:t xml:space="preserve">) 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44D712C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69FB8377" w14:textId="77777777" w:rsidR="002E21D5" w:rsidRDefault="00000000" w:rsidP="008F3BC5">
            <w:pPr>
              <w:pStyle w:val="Standard"/>
              <w:widowControl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TOfferBookCallback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 xml:space="preserve">=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proofErr w:type="gramStart"/>
            <w:r>
              <w:rPr>
                <w:rFonts w:ascii="Calibri" w:eastAsia="Consolas" w:hAnsi="Calibri" w:cs="Consolas"/>
              </w:rPr>
              <w:t xml:space="preserve">(  </w:t>
            </w:r>
            <w:proofErr w:type="gramEnd"/>
            <w:r>
              <w:rPr>
                <w:rFonts w:ascii="Calibri" w:eastAsia="Consolas" w:hAnsi="Calibri" w:cs="Consolas"/>
              </w:rPr>
              <w:t xml:space="preserve">                 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 xml:space="preserve"> ;</w:t>
            </w:r>
          </w:p>
          <w:p w14:paraId="70EF6E4E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nAction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nPosition</w:t>
            </w:r>
            <w:proofErr w:type="spellEnd"/>
            <w:r>
              <w:rPr>
                <w:rFonts w:ascii="Calibri" w:eastAsia="Consolas" w:hAnsi="Calibri" w:cs="Consolas"/>
              </w:rPr>
              <w:t xml:space="preserve">, Side, </w:t>
            </w:r>
            <w:proofErr w:type="spellStart"/>
            <w:r>
              <w:rPr>
                <w:rFonts w:ascii="Calibri" w:eastAsia="Consolas" w:hAnsi="Calibri" w:cs="Consolas"/>
              </w:rPr>
              <w:t>nQtd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nAgent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2C678CC4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nOfferID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Int64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1B8FFA5F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7D84C6B4" w14:textId="77777777" w:rsidR="002E21D5" w:rsidRDefault="00000000">
            <w:pPr>
              <w:pStyle w:val="Standard"/>
              <w:rPr>
                <w:rFonts w:ascii="Calibri" w:eastAsia="Consolas" w:hAnsi="Calibri" w:cs="Consolas"/>
              </w:rPr>
            </w:pPr>
            <w:r>
              <w:rPr>
                <w:rFonts w:ascii="Calibri" w:eastAsia="Consolas" w:hAnsi="Calibri" w:cs="Consolas"/>
              </w:rPr>
              <w:t xml:space="preserve">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bHasPrice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bHasQtd</w:t>
            </w:r>
            <w:proofErr w:type="spellEnd"/>
            <w:r>
              <w:rPr>
                <w:rFonts w:ascii="Calibri" w:eastAsia="Consolas" w:hAnsi="Calibri" w:cs="Consolas"/>
              </w:rPr>
              <w:t>,</w:t>
            </w:r>
          </w:p>
          <w:p w14:paraId="69C7F06F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bHasDate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bHasOfferID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bHasAgent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Char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365FB4B5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pwcDate</w:t>
            </w:r>
            <w:proofErr w:type="spellEnd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0A44A31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pArraySell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pArrayBuy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Pointer</w:t>
            </w:r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09BEE364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7B261F88" w14:textId="77777777" w:rsidR="002E21D5" w:rsidRDefault="00000000" w:rsidP="008F3BC5">
            <w:pPr>
              <w:pStyle w:val="Standard"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TAccountCallback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=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proofErr w:type="gramStart"/>
            <w:r>
              <w:rPr>
                <w:rFonts w:ascii="Calibri" w:eastAsia="Consolas" w:hAnsi="Calibri" w:cs="Consolas"/>
              </w:rPr>
              <w:t xml:space="preserve">(  </w:t>
            </w:r>
            <w:proofErr w:type="gramEnd"/>
            <w:r>
              <w:rPr>
                <w:rFonts w:ascii="Calibri" w:eastAsia="Consolas" w:hAnsi="Calibri" w:cs="Consolas"/>
              </w:rPr>
              <w:t xml:space="preserve">                </w:t>
            </w:r>
            <w:proofErr w:type="spellStart"/>
            <w:r>
              <w:rPr>
                <w:rFonts w:ascii="Calibri" w:eastAsia="Consolas" w:hAnsi="Calibri" w:cs="Consolas"/>
              </w:rPr>
              <w:t>nCorretora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6272FB4B" w14:textId="2BF895AE" w:rsidR="002E21D5" w:rsidRDefault="00000000">
            <w:pPr>
              <w:pStyle w:val="Standard"/>
              <w:rPr>
                <w:rFonts w:ascii="Calibri" w:eastAsia="Consolas" w:hAnsi="Calibri" w:cs="Consolas"/>
              </w:rPr>
            </w:pPr>
            <w:r>
              <w:rPr>
                <w:rFonts w:ascii="Calibri" w:eastAsia="Consolas" w:hAnsi="Calibri" w:cs="Consolas"/>
              </w:rPr>
              <w:t xml:space="preserve">    </w:t>
            </w:r>
            <w:proofErr w:type="spellStart"/>
            <w:r>
              <w:rPr>
                <w:rFonts w:ascii="Calibri" w:eastAsia="Consolas" w:hAnsi="Calibri" w:cs="Consolas"/>
              </w:rPr>
              <w:t>CorretoraNomeCompleto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AccountID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NomeTitular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 forward;</w:t>
            </w:r>
          </w:p>
          <w:p w14:paraId="398F485F" w14:textId="5B356F38" w:rsidR="002E21D5" w:rsidRDefault="002E21D5">
            <w:pPr>
              <w:pStyle w:val="Standard"/>
            </w:pPr>
          </w:p>
          <w:p w14:paraId="48D831C3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28F9EA18" w14:textId="77777777" w:rsidR="002E21D5" w:rsidRDefault="00000000" w:rsidP="008F3BC5">
            <w:pPr>
              <w:pStyle w:val="Standard"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THistoryCallBack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 xml:space="preserve">=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proofErr w:type="gramStart"/>
            <w:r>
              <w:rPr>
                <w:rFonts w:ascii="Calibri" w:eastAsia="Consolas" w:hAnsi="Calibri" w:cs="Consolas"/>
              </w:rPr>
              <w:t xml:space="preserve">(  </w:t>
            </w:r>
            <w:proofErr w:type="gramEnd"/>
            <w:r>
              <w:rPr>
                <w:rFonts w:ascii="Calibri" w:eastAsia="Consolas" w:hAnsi="Calibri" w:cs="Consolas"/>
              </w:rPr>
              <w:t xml:space="preserve">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69675E9" w14:textId="77777777" w:rsidR="002E21D5" w:rsidRPr="0036588C" w:rsidRDefault="00000000">
            <w:pPr>
              <w:pStyle w:val="Standard"/>
              <w:rPr>
                <w:lang w:val="pt-BR"/>
              </w:rPr>
            </w:pPr>
            <w:r>
              <w:rPr>
                <w:rFonts w:ascii="Calibri" w:eastAsia="Consolas" w:hAnsi="Calibri" w:cs="Consolas"/>
              </w:rPr>
              <w:t xml:space="preserve">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  <w:lang w:val="pt-BR"/>
              </w:rPr>
              <w:t>nCorretora</w:t>
            </w:r>
            <w:proofErr w:type="spellEnd"/>
            <w:r>
              <w:rPr>
                <w:rFonts w:ascii="Calibri" w:eastAsia="Consolas" w:hAnsi="Calibri" w:cs="Consolas"/>
                <w:lang w:val="pt-BR"/>
              </w:rPr>
              <w:t xml:space="preserve"> ,</w:t>
            </w:r>
            <w:proofErr w:type="gramEnd"/>
            <w:r>
              <w:rPr>
                <w:rFonts w:ascii="Calibri" w:eastAsia="Consolas" w:hAnsi="Calibri" w:cs="Consolas"/>
                <w:lang w:val="pt-BR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lang w:val="pt-BR"/>
              </w:rPr>
              <w:t>nQtd</w:t>
            </w:r>
            <w:proofErr w:type="spellEnd"/>
            <w:r>
              <w:rPr>
                <w:rFonts w:ascii="Calibri" w:eastAsia="Consolas" w:hAnsi="Calibri" w:cs="Consolas"/>
                <w:lang w:val="pt-BR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lang w:val="pt-BR"/>
              </w:rPr>
              <w:t>nTradedQtd</w:t>
            </w:r>
            <w:proofErr w:type="spellEnd"/>
            <w:r>
              <w:rPr>
                <w:rFonts w:ascii="Calibri" w:eastAsia="Consolas" w:hAnsi="Calibri" w:cs="Consolas"/>
                <w:lang w:val="pt-BR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lang w:val="pt-BR"/>
              </w:rPr>
              <w:t>nLeavesQtd</w:t>
            </w:r>
            <w:proofErr w:type="spellEnd"/>
            <w:r>
              <w:rPr>
                <w:rFonts w:ascii="Calibri" w:eastAsia="Consolas" w:hAnsi="Calibri" w:cs="Consolas"/>
                <w:lang w:val="pt-BR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lang w:val="pt-BR"/>
              </w:rPr>
              <w:t>nSide</w:t>
            </w:r>
            <w:proofErr w:type="spellEnd"/>
            <w:r>
              <w:rPr>
                <w:rFonts w:ascii="Calibri" w:eastAsia="Consolas" w:hAnsi="Calibri" w:cs="Consolas"/>
                <w:lang w:val="pt-BR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  <w:lang w:val="pt-BR"/>
              </w:rPr>
              <w:t>Integer</w:t>
            </w:r>
            <w:proofErr w:type="spellEnd"/>
            <w:r>
              <w:rPr>
                <w:rFonts w:ascii="Calibri" w:eastAsia="Consolas" w:hAnsi="Calibri" w:cs="Consolas"/>
                <w:lang w:val="pt-BR"/>
              </w:rPr>
              <w:t>;</w:t>
            </w:r>
          </w:p>
          <w:p w14:paraId="2536214C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  <w:lang w:val="pt-BR"/>
              </w:rPr>
              <w:t xml:space="preserve">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sPrice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sStopPrice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sAvgPrice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28A8162F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nProfitID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Int64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5367DE0B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</w:t>
            </w:r>
            <w:proofErr w:type="spellStart"/>
            <w:r>
              <w:rPr>
                <w:rFonts w:ascii="Calibri" w:eastAsia="Consolas" w:hAnsi="Calibri" w:cs="Consolas"/>
              </w:rPr>
              <w:t>TipoOrdem</w:t>
            </w:r>
            <w:proofErr w:type="spellEnd"/>
            <w:r>
              <w:rPr>
                <w:rFonts w:ascii="Calibri" w:eastAsia="Consolas" w:hAnsi="Calibri" w:cs="Consolas"/>
              </w:rPr>
              <w:t xml:space="preserve">, Conta, Titular, </w:t>
            </w:r>
            <w:proofErr w:type="spellStart"/>
            <w:r>
              <w:rPr>
                <w:rFonts w:ascii="Calibri" w:eastAsia="Consolas" w:hAnsi="Calibri" w:cs="Consolas"/>
              </w:rPr>
              <w:t>ClOrdID</w:t>
            </w:r>
            <w:proofErr w:type="spellEnd"/>
            <w:r>
              <w:rPr>
                <w:rFonts w:ascii="Calibri" w:eastAsia="Consolas" w:hAnsi="Calibri" w:cs="Consolas"/>
              </w:rPr>
              <w:t xml:space="preserve">, Status, </w:t>
            </w:r>
            <w:proofErr w:type="gramStart"/>
            <w:r>
              <w:rPr>
                <w:rFonts w:ascii="Calibri" w:eastAsia="Consolas" w:hAnsi="Calibri" w:cs="Consolas"/>
              </w:rPr>
              <w:t>Date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52BE2516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63A195B5" w14:textId="77777777" w:rsidR="002E21D5" w:rsidRDefault="00000000" w:rsidP="008F3BC5">
            <w:pPr>
              <w:pStyle w:val="Standard"/>
              <w:widowControl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THistoryTradeCallBack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=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proofErr w:type="gramStart"/>
            <w:r>
              <w:rPr>
                <w:rFonts w:ascii="Calibri" w:eastAsia="Consolas" w:hAnsi="Calibri" w:cs="Consolas"/>
              </w:rPr>
              <w:t xml:space="preserve">( 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proofErr w:type="gramEnd"/>
            <w:r>
              <w:rPr>
                <w:rFonts w:ascii="Calibri" w:eastAsia="Consolas" w:hAnsi="Calibri" w:cs="Consolas"/>
              </w:rPr>
              <w:t xml:space="preserve"> 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8F91CFE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pwcDate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7DA06C1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nTradeNumber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Cardinal;</w:t>
            </w:r>
          </w:p>
          <w:p w14:paraId="2241E2B9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sPrice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sVol</w:t>
            </w:r>
            <w:proofErr w:type="spellEnd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54A3870E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</w:t>
            </w:r>
            <w:proofErr w:type="spellStart"/>
            <w:r>
              <w:rPr>
                <w:rFonts w:ascii="Calibri" w:eastAsia="Consolas" w:hAnsi="Calibri" w:cs="Consolas"/>
              </w:rPr>
              <w:t>nQtd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nBuyAgent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nSellAgent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nTradeType</w:t>
            </w:r>
            <w:proofErr w:type="spellEnd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081189A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139990BC" w14:textId="77777777" w:rsidR="002E21D5" w:rsidRDefault="00000000" w:rsidP="008F3BC5">
            <w:pPr>
              <w:pStyle w:val="Standard"/>
              <w:numPr>
                <w:ilvl w:val="0"/>
                <w:numId w:val="7"/>
              </w:numPr>
            </w:pPr>
            <w:proofErr w:type="spellStart"/>
            <w:proofErr w:type="gramStart"/>
            <w:r>
              <w:rPr>
                <w:rFonts w:ascii="Calibri" w:eastAsia="Consolas" w:hAnsi="Calibri" w:cs="Consolas"/>
                <w:b/>
                <w:color w:val="660066"/>
              </w:rPr>
              <w:t>TProgressCallBack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</w:t>
            </w:r>
            <w:r>
              <w:rPr>
                <w:rFonts w:ascii="Calibri" w:eastAsia="Consolas" w:hAnsi="Calibri" w:cs="Consolas"/>
                <w:b/>
                <w:color w:val="660066"/>
              </w:rPr>
              <w:t>=</w:t>
            </w:r>
            <w:proofErr w:type="gram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r>
              <w:rPr>
                <w:rFonts w:ascii="Calibri" w:eastAsia="Consolas" w:hAnsi="Calibri" w:cs="Consolas"/>
              </w:rPr>
              <w:t>(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05522609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nProgress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3B89E16A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3399778D" w14:textId="77777777" w:rsidR="002E21D5" w:rsidRDefault="00000000" w:rsidP="008F3BC5">
            <w:pPr>
              <w:pStyle w:val="Standard"/>
              <w:widowControl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TTinyBookCallBack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=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18C201C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sPrice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17B89B61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nQtd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nSide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02D9D79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10FEFE81" w14:textId="77777777" w:rsidR="002E21D5" w:rsidRDefault="00000000" w:rsidP="008F3BC5">
            <w:pPr>
              <w:pStyle w:val="Standard"/>
              <w:widowControl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TAssetListCallback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=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217662A6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pwcName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55B32E3B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5601628D" w14:textId="77777777" w:rsidR="002E21D5" w:rsidRDefault="00000000" w:rsidP="008F3BC5">
            <w:pPr>
              <w:pStyle w:val="Standard"/>
              <w:widowControl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TAssetListInfoCallback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=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0E2EA241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pwcName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pwcDescription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2E1341B9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  <w:b/>
                <w:color w:val="660066"/>
              </w:rPr>
              <w:t xml:space="preserve">   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nMinOrderQtd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nMaxOrderQtd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  <w:color w:val="000000"/>
              </w:rPr>
              <w:t>nLote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stSecurityType</w:t>
            </w:r>
            <w:proofErr w:type="spellEnd"/>
            <w:proofErr w:type="gram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ssSecuritySubType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 :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  <w:color w:val="000000"/>
              </w:rPr>
              <w:t>;</w:t>
            </w:r>
          </w:p>
          <w:p w14:paraId="33CD3332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  <w:color w:val="000000"/>
              </w:rPr>
              <w:t xml:space="preserve">        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sMinPriceIncrement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  <w:color w:val="000000"/>
              </w:rPr>
              <w:t>sContractMultiplier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  <w:color w:val="000000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  <w:color w:val="000000"/>
              </w:rPr>
              <w:t>;</w:t>
            </w:r>
          </w:p>
          <w:p w14:paraId="6231C899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  <w:color w:val="000000"/>
              </w:rPr>
              <w:t xml:space="preserve">                                             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strValidDate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  <w:color w:val="000000"/>
              </w:rPr>
              <w:t>strISIN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  <w:color w:val="000000"/>
              </w:rPr>
              <w:t xml:space="preserve"> 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>;</w:t>
            </w:r>
          </w:p>
          <w:p w14:paraId="2AE981B5" w14:textId="77777777" w:rsidR="002E21D5" w:rsidRDefault="00000000">
            <w:pPr>
              <w:pStyle w:val="Standard"/>
              <w:widowControl/>
              <w:rPr>
                <w:rFonts w:ascii="Calibri" w:eastAsia="Consolas" w:hAnsi="Calibri" w:cs="Consolas"/>
              </w:rPr>
            </w:pPr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  <w:proofErr w:type="gramEnd"/>
          </w:p>
          <w:p w14:paraId="5B21B459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3710B1FE" w14:textId="77777777" w:rsidR="002E21D5" w:rsidRDefault="00000000" w:rsidP="008F3BC5">
            <w:pPr>
              <w:pStyle w:val="Standard"/>
              <w:widowControl/>
              <w:numPr>
                <w:ilvl w:val="0"/>
                <w:numId w:val="7"/>
              </w:numPr>
            </w:pPr>
            <w:r>
              <w:rPr>
                <w:rFonts w:ascii="Calibri" w:eastAsia="Consolas" w:hAnsi="Calibri" w:cs="Consolas"/>
                <w:b/>
                <w:color w:val="660066"/>
              </w:rPr>
              <w:t>TAssetListInfoCallbackV2</w:t>
            </w:r>
            <w:r>
              <w:rPr>
                <w:rFonts w:ascii="Calibri" w:eastAsia="Consolas" w:hAnsi="Calibri" w:cs="Consolas"/>
              </w:rPr>
              <w:t xml:space="preserve"> = </w:t>
            </w:r>
            <w:r>
              <w:rPr>
                <w:rFonts w:ascii="Calibri" w:eastAsia="Consolas" w:hAnsi="Calibri" w:cs="Consolas"/>
                <w:b/>
              </w:rPr>
              <w:t xml:space="preserve">procedure </w:t>
            </w:r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6893A30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pwcName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pwcDescription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2989FFE8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  <w:b/>
                <w:color w:val="660066"/>
              </w:rPr>
              <w:t xml:space="preserve">   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nMinOrderQtd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nMaxOrderQtd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  <w:color w:val="000000"/>
              </w:rPr>
              <w:t>nLote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stSecurityType</w:t>
            </w:r>
            <w:proofErr w:type="spellEnd"/>
            <w:proofErr w:type="gram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ssSecuritySubType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 :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  <w:color w:val="000000"/>
              </w:rPr>
              <w:t>;</w:t>
            </w:r>
          </w:p>
          <w:p w14:paraId="2E2B3129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  <w:color w:val="000000"/>
              </w:rPr>
              <w:t xml:space="preserve">        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sMinPriceIncrement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  <w:color w:val="000000"/>
              </w:rPr>
              <w:t>sContractMultiplier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  <w:color w:val="000000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  <w:color w:val="000000"/>
              </w:rPr>
              <w:t>;</w:t>
            </w:r>
          </w:p>
          <w:p w14:paraId="4A09CF7B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  <w:color w:val="000000"/>
              </w:rPr>
              <w:t xml:space="preserve">                                    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strValidDate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strISIN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strSetor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  <w:color w:val="000000"/>
              </w:rPr>
              <w:t>strSubSetor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  <w:color w:val="000000"/>
              </w:rPr>
              <w:t>strSegmento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  <w:color w:val="000000"/>
              </w:rPr>
              <w:t xml:space="preserve"> 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>;</w:t>
            </w:r>
          </w:p>
          <w:p w14:paraId="75697680" w14:textId="77777777" w:rsidR="002E21D5" w:rsidRDefault="00000000">
            <w:pPr>
              <w:pStyle w:val="Standard"/>
              <w:widowControl/>
              <w:rPr>
                <w:rFonts w:ascii="Calibri" w:eastAsia="Consolas" w:hAnsi="Calibri" w:cs="Consolas"/>
              </w:rPr>
            </w:pPr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  <w:proofErr w:type="gramEnd"/>
          </w:p>
          <w:p w14:paraId="69F3FE04" w14:textId="77777777" w:rsidR="002E21D5" w:rsidRDefault="002E21D5">
            <w:pPr>
              <w:pStyle w:val="Standard"/>
              <w:widowControl/>
              <w:rPr>
                <w:rFonts w:ascii="Calibri" w:eastAsia="Consolas" w:hAnsi="Calibri" w:cs="Consolas"/>
              </w:rPr>
            </w:pPr>
          </w:p>
          <w:p w14:paraId="5064C07C" w14:textId="77777777" w:rsidR="002E21D5" w:rsidRDefault="00000000" w:rsidP="008F3BC5">
            <w:pPr>
              <w:pStyle w:val="Standard"/>
              <w:widowControl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TChangeStateTicker</w:t>
            </w:r>
            <w:proofErr w:type="spellEnd"/>
            <w:r>
              <w:rPr>
                <w:rFonts w:ascii="Calibri" w:eastAsia="Consolas" w:hAnsi="Calibri" w:cs="Consolas"/>
              </w:rPr>
              <w:t xml:space="preserve">       = </w:t>
            </w:r>
            <w:proofErr w:type="gramStart"/>
            <w:r>
              <w:rPr>
                <w:rFonts w:ascii="Calibri" w:eastAsia="Consolas" w:hAnsi="Calibri" w:cs="Consolas"/>
                <w:b/>
              </w:rPr>
              <w:t>procedure</w:t>
            </w:r>
            <w:r>
              <w:rPr>
                <w:rFonts w:ascii="Calibri" w:eastAsia="Consolas" w:hAnsi="Calibri" w:cs="Consolas"/>
              </w:rPr>
              <w:t>(</w:t>
            </w:r>
            <w:proofErr w:type="spellStart"/>
            <w:proofErr w:type="gramEnd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 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4393781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pwcDate</w:t>
            </w:r>
            <w:proofErr w:type="spellEnd"/>
            <w:r>
              <w:rPr>
                <w:rFonts w:ascii="Calibri" w:eastAsia="Consolas" w:hAnsi="Calibri" w:cs="Consolas"/>
              </w:rPr>
              <w:t xml:space="preserve">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2131D43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nState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Integer</w:t>
            </w:r>
            <w:r>
              <w:rPr>
                <w:rFonts w:ascii="Calibri" w:eastAsia="Consolas" w:hAnsi="Calibri" w:cs="Consolas"/>
              </w:rPr>
              <w:t xml:space="preserve">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12568589" w14:textId="77777777" w:rsidR="002E21D5" w:rsidRDefault="002E21D5">
            <w:pPr>
              <w:pStyle w:val="Standard"/>
              <w:rPr>
                <w:rFonts w:ascii="Calibri" w:eastAsia="Consolas" w:hAnsi="Calibri" w:cs="Consolas"/>
              </w:rPr>
            </w:pPr>
          </w:p>
          <w:p w14:paraId="1C4D855B" w14:textId="168D7F9E" w:rsidR="002E21D5" w:rsidRDefault="00000000" w:rsidP="008F3BC5">
            <w:pPr>
              <w:pStyle w:val="Standard"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TAdjustHistoryCallback</w:t>
            </w:r>
            <w:proofErr w:type="spellEnd"/>
            <w:r>
              <w:rPr>
                <w:rFonts w:ascii="Calibri" w:eastAsia="Consolas" w:hAnsi="Calibri" w:cs="Consolas"/>
              </w:rPr>
              <w:t xml:space="preserve">   = </w:t>
            </w:r>
            <w:proofErr w:type="gramStart"/>
            <w:r>
              <w:rPr>
                <w:rFonts w:ascii="Calibri" w:eastAsia="Consolas" w:hAnsi="Calibri" w:cs="Consolas"/>
                <w:b/>
              </w:rPr>
              <w:t>procedure</w:t>
            </w:r>
            <w:r>
              <w:rPr>
                <w:rFonts w:ascii="Calibri" w:eastAsia="Consolas" w:hAnsi="Calibri" w:cs="Consolas"/>
              </w:rPr>
              <w:t xml:space="preserve">(  </w:t>
            </w:r>
            <w:proofErr w:type="gramEnd"/>
            <w:r>
              <w:rPr>
                <w:rFonts w:ascii="Calibri" w:eastAsia="Consolas" w:hAnsi="Calibri" w:cs="Consolas"/>
              </w:rPr>
              <w:t xml:space="preserve">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501AA74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sValue</w:t>
            </w:r>
            <w:proofErr w:type="spellEnd"/>
            <w:r>
              <w:rPr>
                <w:rFonts w:ascii="Calibri" w:eastAsia="Consolas" w:hAnsi="Calibri" w:cs="Consolas"/>
              </w:rPr>
              <w:t xml:space="preserve">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0BF51F67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lastRenderedPageBreak/>
              <w:t xml:space="preserve">      </w:t>
            </w:r>
            <w:proofErr w:type="spellStart"/>
            <w:r>
              <w:rPr>
                <w:rFonts w:ascii="Calibri" w:eastAsia="Consolas" w:hAnsi="Calibri" w:cs="Consolas"/>
              </w:rPr>
              <w:t>strAdjustType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strObserv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dtAjuste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dtDeliber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dtPagamento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55C25E2D" w14:textId="2372FC38" w:rsidR="002E21D5" w:rsidRDefault="00000000">
            <w:pPr>
              <w:pStyle w:val="Standard"/>
              <w:rPr>
                <w:rFonts w:ascii="Calibri" w:eastAsia="Consolas" w:hAnsi="Calibri" w:cs="Consolas"/>
              </w:rPr>
            </w:pPr>
            <w:r>
              <w:rPr>
                <w:rFonts w:ascii="Calibri" w:eastAsia="Consolas" w:hAnsi="Calibri" w:cs="Consolas"/>
                <w:b/>
                <w:color w:val="660066"/>
              </w:rPr>
              <w:t xml:space="preserve">                                                                                          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nAffectPrice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:</w:t>
            </w:r>
            <w:proofErr w:type="gramEnd"/>
            <w:r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-Bold" w:hAnsi="Calibri-Bold"/>
                <w:b/>
                <w:color w:val="660066"/>
              </w:rPr>
              <w:t>Integer</w:t>
            </w:r>
            <w:r>
              <w:rPr>
                <w:rFonts w:ascii="Calibri" w:hAnsi="Calibri"/>
                <w:color w:val="000000"/>
              </w:rPr>
              <w:t>)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0D42AE8A" w14:textId="522E8E77" w:rsidR="008F3BC5" w:rsidRDefault="008F3BC5">
            <w:pPr>
              <w:pStyle w:val="Standard"/>
              <w:rPr>
                <w:rFonts w:ascii="Calibri" w:eastAsia="Consolas" w:hAnsi="Calibri" w:cs="Consolas"/>
              </w:rPr>
            </w:pPr>
          </w:p>
          <w:p w14:paraId="5F1C5D1F" w14:textId="5E2D4BB2" w:rsidR="008F3BC5" w:rsidRDefault="008F3BC5">
            <w:pPr>
              <w:pStyle w:val="Standard"/>
              <w:rPr>
                <w:rFonts w:ascii="Calibri" w:eastAsia="Consolas" w:hAnsi="Calibri" w:cs="Consolas"/>
              </w:rPr>
            </w:pPr>
          </w:p>
          <w:p w14:paraId="0ABDD8EA" w14:textId="3037360A" w:rsidR="008F3BC5" w:rsidRDefault="008F3BC5">
            <w:pPr>
              <w:pStyle w:val="Standard"/>
              <w:rPr>
                <w:rFonts w:ascii="Calibri" w:eastAsia="Consolas" w:hAnsi="Calibri" w:cs="Consolas"/>
              </w:rPr>
            </w:pPr>
          </w:p>
          <w:p w14:paraId="5120FDD7" w14:textId="77777777" w:rsidR="008F3BC5" w:rsidRDefault="008F3BC5">
            <w:pPr>
              <w:pStyle w:val="Standard"/>
            </w:pPr>
          </w:p>
          <w:p w14:paraId="1CA3C130" w14:textId="77777777" w:rsidR="002E21D5" w:rsidRDefault="002E21D5">
            <w:pPr>
              <w:pStyle w:val="Standard"/>
            </w:pPr>
          </w:p>
          <w:p w14:paraId="513703F0" w14:textId="09EF5639" w:rsidR="002E21D5" w:rsidRDefault="00000000" w:rsidP="008F3BC5">
            <w:pPr>
              <w:pStyle w:val="Standard"/>
              <w:numPr>
                <w:ilvl w:val="0"/>
                <w:numId w:val="7"/>
              </w:numPr>
            </w:pPr>
            <w:r>
              <w:rPr>
                <w:rFonts w:ascii="Calibri" w:eastAsia="Consolas" w:hAnsi="Calibri" w:cs="Consolas"/>
                <w:b/>
                <w:color w:val="660066"/>
              </w:rPr>
              <w:t>TAdjustHistoryCallbackV2</w:t>
            </w:r>
            <w:r>
              <w:rPr>
                <w:rFonts w:ascii="Calibri" w:eastAsia="Consolas" w:hAnsi="Calibri" w:cs="Consolas"/>
              </w:rPr>
              <w:t xml:space="preserve">   = </w:t>
            </w:r>
            <w:proofErr w:type="gramStart"/>
            <w:r>
              <w:rPr>
                <w:rFonts w:ascii="Calibri" w:eastAsia="Consolas" w:hAnsi="Calibri" w:cs="Consolas"/>
                <w:b/>
              </w:rPr>
              <w:t>procedure</w:t>
            </w:r>
            <w:r>
              <w:rPr>
                <w:rFonts w:ascii="Calibri" w:eastAsia="Consolas" w:hAnsi="Calibri" w:cs="Consolas"/>
              </w:rPr>
              <w:t xml:space="preserve">(  </w:t>
            </w:r>
            <w:proofErr w:type="gramEnd"/>
            <w:r>
              <w:rPr>
                <w:rFonts w:ascii="Calibri" w:eastAsia="Consolas" w:hAnsi="Calibri" w:cs="Consolas"/>
              </w:rPr>
              <w:t xml:space="preserve">                   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 :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69EDC30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                        </w:t>
            </w:r>
            <w:proofErr w:type="spellStart"/>
            <w:r>
              <w:rPr>
                <w:rFonts w:ascii="Calibri" w:eastAsia="Consolas" w:hAnsi="Calibri" w:cs="Consolas"/>
              </w:rPr>
              <w:t>dValue</w:t>
            </w:r>
            <w:proofErr w:type="spellEnd"/>
            <w:r>
              <w:rPr>
                <w:rFonts w:ascii="Calibri" w:eastAsia="Consolas" w:hAnsi="Calibri" w:cs="Consolas"/>
              </w:rPr>
              <w:t xml:space="preserve">  </w:t>
            </w:r>
            <w:proofErr w:type="gramStart"/>
            <w:r>
              <w:rPr>
                <w:rFonts w:ascii="Calibri" w:eastAsia="Consolas" w:hAnsi="Calibri" w:cs="Consolas"/>
              </w:rPr>
              <w:t xml:space="preserve"> 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r>
              <w:rPr>
                <w:rFonts w:ascii="Calibri" w:eastAsia="Consolas" w:hAnsi="Calibri" w:cs="Consolas"/>
                <w:b/>
                <w:color w:val="660066"/>
              </w:rPr>
              <w:t>Double</w:t>
            </w:r>
            <w:r>
              <w:rPr>
                <w:rFonts w:ascii="Calibri" w:eastAsia="Consolas" w:hAnsi="Calibri" w:cs="Consolas"/>
              </w:rPr>
              <w:t>;</w:t>
            </w:r>
          </w:p>
          <w:p w14:paraId="5771FAA6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</w:rPr>
              <w:t xml:space="preserve">      </w:t>
            </w:r>
            <w:proofErr w:type="spellStart"/>
            <w:r>
              <w:rPr>
                <w:rFonts w:ascii="Calibri" w:eastAsia="Consolas" w:hAnsi="Calibri" w:cs="Consolas"/>
              </w:rPr>
              <w:t>strAdjustType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strObserv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dtAjuste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r>
              <w:rPr>
                <w:rFonts w:ascii="Calibri" w:eastAsia="Consolas" w:hAnsi="Calibri" w:cs="Consolas"/>
              </w:rPr>
              <w:t>dtDeliber</w:t>
            </w:r>
            <w:proofErr w:type="spellEnd"/>
            <w:r>
              <w:rPr>
                <w:rFonts w:ascii="Calibri" w:eastAsia="Consolas" w:hAnsi="Calibri" w:cs="Consolas"/>
              </w:rPr>
              <w:t xml:space="preserve">,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dtPagamento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PwideChar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>;</w:t>
            </w:r>
          </w:p>
          <w:p w14:paraId="4AA98AA5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  <w:b/>
                <w:color w:val="660066"/>
              </w:rPr>
              <w:t xml:space="preserve">                              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  <w:color w:val="000000"/>
              </w:rPr>
              <w:t>nFlags</w:t>
            </w:r>
            <w:proofErr w:type="spellEnd"/>
            <w:r>
              <w:rPr>
                <w:rFonts w:ascii="Calibri" w:eastAsia="Consolas" w:hAnsi="Calibri" w:cs="Consolas"/>
                <w:color w:val="000000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  <w:color w:val="000000"/>
              </w:rPr>
              <w:t xml:space="preserve"> </w:t>
            </w:r>
            <w:r>
              <w:rPr>
                <w:rFonts w:ascii="Calibri-Bold" w:eastAsia="Consolas" w:hAnsi="Calibri-Bold" w:cs="Consolas"/>
                <w:b/>
                <w:color w:val="660066"/>
              </w:rPr>
              <w:t>Cardinal;</w:t>
            </w:r>
          </w:p>
          <w:p w14:paraId="6538BBB3" w14:textId="77777777" w:rsidR="002E21D5" w:rsidRDefault="00000000">
            <w:pPr>
              <w:pStyle w:val="Standard"/>
            </w:pPr>
            <w:r>
              <w:rPr>
                <w:rFonts w:ascii="Calibri" w:eastAsia="Consolas" w:hAnsi="Calibri" w:cs="Consolas"/>
                <w:color w:val="000000"/>
              </w:rPr>
              <w:t xml:space="preserve"> </w:t>
            </w:r>
            <w:r>
              <w:rPr>
                <w:rFonts w:ascii="Calibri-Bold" w:eastAsia="Consolas" w:hAnsi="Calibri-Bold" w:cs="Consolas"/>
                <w:b/>
                <w:color w:val="660066"/>
              </w:rPr>
              <w:t xml:space="preserve">                                                                                                      </w:t>
            </w:r>
            <w:proofErr w:type="spellStart"/>
            <w:proofErr w:type="gramStart"/>
            <w:r>
              <w:rPr>
                <w:rFonts w:ascii="Calibri-Bold" w:eastAsia="Consolas" w:hAnsi="Calibri-Bold" w:cs="Consolas"/>
                <w:color w:val="000000"/>
              </w:rPr>
              <w:t>dMult</w:t>
            </w:r>
            <w:proofErr w:type="spellEnd"/>
            <w:r>
              <w:rPr>
                <w:rFonts w:ascii="Calibri-Bold" w:eastAsia="Consolas" w:hAnsi="Calibri-Bold" w:cs="Consolas"/>
                <w:color w:val="000000"/>
              </w:rPr>
              <w:t xml:space="preserve"> :</w:t>
            </w:r>
            <w:proofErr w:type="gramEnd"/>
            <w:r>
              <w:rPr>
                <w:rFonts w:ascii="Calibri-Bold" w:eastAsia="Consolas" w:hAnsi="Calibri-Bold" w:cs="Consolas"/>
                <w:b/>
                <w:color w:val="660066"/>
              </w:rPr>
              <w:t xml:space="preserve"> Double</w:t>
            </w:r>
            <w:r>
              <w:rPr>
                <w:rFonts w:ascii="Calibri" w:eastAsia="Consolas" w:hAnsi="Calibri" w:cs="Consolas"/>
                <w:color w:val="000000"/>
              </w:rPr>
              <w:t>)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4C85A11C" w14:textId="77777777" w:rsidR="002E21D5" w:rsidRDefault="002E21D5">
            <w:pPr>
              <w:pStyle w:val="Standard"/>
            </w:pPr>
          </w:p>
          <w:p w14:paraId="3D829C45" w14:textId="6A218332" w:rsidR="002E21D5" w:rsidRDefault="00000000" w:rsidP="008F3BC5">
            <w:pPr>
              <w:pStyle w:val="Standard"/>
              <w:widowControl/>
              <w:numPr>
                <w:ilvl w:val="0"/>
                <w:numId w:val="7"/>
              </w:numPr>
            </w:pPr>
            <w:proofErr w:type="spellStart"/>
            <w:r>
              <w:rPr>
                <w:rFonts w:ascii="Calibri" w:eastAsia="Consolas" w:hAnsi="Calibri" w:cs="Consolas"/>
                <w:b/>
                <w:color w:val="660066"/>
              </w:rPr>
              <w:t>TTheoreticalPriceCallback</w:t>
            </w:r>
            <w:proofErr w:type="spellEnd"/>
            <w:r>
              <w:rPr>
                <w:rFonts w:ascii="Calibri" w:eastAsia="Consolas" w:hAnsi="Calibri" w:cs="Consolas"/>
                <w:b/>
                <w:color w:val="660066"/>
              </w:rPr>
              <w:t xml:space="preserve"> </w:t>
            </w:r>
            <w:r>
              <w:rPr>
                <w:rFonts w:ascii="Calibri" w:eastAsia="Consolas" w:hAnsi="Calibri" w:cs="Consolas"/>
              </w:rPr>
              <w:t xml:space="preserve">= </w:t>
            </w:r>
            <w:r>
              <w:rPr>
                <w:rFonts w:ascii="Calibri" w:eastAsia="Consolas" w:hAnsi="Calibri" w:cs="Consolas"/>
                <w:b/>
              </w:rPr>
              <w:t>procedure</w:t>
            </w:r>
            <w:r>
              <w:rPr>
                <w:rFonts w:ascii="Calibri" w:eastAsia="Consolas" w:hAnsi="Calibri" w:cs="Consolas"/>
              </w:rPr>
              <w:t xml:space="preserve"> </w:t>
            </w:r>
            <w:proofErr w:type="gramStart"/>
            <w:r>
              <w:rPr>
                <w:rFonts w:ascii="Calibri" w:eastAsia="Consolas" w:hAnsi="Calibri" w:cs="Consolas"/>
              </w:rPr>
              <w:t xml:space="preserve">(  </w:t>
            </w:r>
            <w:proofErr w:type="gramEnd"/>
            <w:r>
              <w:rPr>
                <w:rFonts w:ascii="Calibri" w:eastAsia="Consolas" w:hAnsi="Calibri" w:cs="Consolas"/>
              </w:rPr>
              <w:t xml:space="preserve">              </w:t>
            </w:r>
            <w:proofErr w:type="spellStart"/>
            <w:r>
              <w:rPr>
                <w:rFonts w:ascii="Calibri" w:eastAsia="Consolas" w:hAnsi="Calibri" w:cs="Consolas"/>
              </w:rPr>
              <w:t>rAssetID</w:t>
            </w:r>
            <w:proofErr w:type="spellEnd"/>
            <w:r>
              <w:rPr>
                <w:rFonts w:ascii="Calibri" w:eastAsia="Consolas" w:hAnsi="Calibri" w:cs="Consolas"/>
              </w:rPr>
              <w:t xml:space="preserve"> : </w:t>
            </w:r>
            <w:proofErr w:type="spellStart"/>
            <w:r>
              <w:rPr>
                <w:rFonts w:ascii="Calibri" w:eastAsia="Consolas" w:hAnsi="Calibri" w:cs="Consolas"/>
              </w:rPr>
              <w:t>TAssetIDRec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56B1C886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sTheoreticalPrice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Double;</w:t>
            </w:r>
          </w:p>
          <w:p w14:paraId="7D66A520" w14:textId="77777777" w:rsidR="002E21D5" w:rsidRDefault="00000000">
            <w:pPr>
              <w:pStyle w:val="Standard"/>
              <w:widowControl/>
            </w:pPr>
            <w:r>
              <w:rPr>
                <w:rFonts w:ascii="Calibri" w:eastAsia="Consolas" w:hAnsi="Calibri" w:cs="Consolas"/>
              </w:rPr>
              <w:t xml:space="preserve">                                                                           </w:t>
            </w:r>
            <w:proofErr w:type="spellStart"/>
            <w:proofErr w:type="gramStart"/>
            <w:r>
              <w:rPr>
                <w:rFonts w:ascii="Calibri" w:eastAsia="Consolas" w:hAnsi="Calibri" w:cs="Consolas"/>
              </w:rPr>
              <w:t>nTheoreticalQtd</w:t>
            </w:r>
            <w:proofErr w:type="spellEnd"/>
            <w:r>
              <w:rPr>
                <w:rFonts w:ascii="Calibri" w:eastAsia="Consolas" w:hAnsi="Calibri" w:cs="Consolas"/>
              </w:rPr>
              <w:t xml:space="preserve"> :</w:t>
            </w:r>
            <w:proofErr w:type="gramEnd"/>
            <w:r>
              <w:rPr>
                <w:rFonts w:ascii="Calibri" w:eastAsia="Consolas" w:hAnsi="Calibri" w:cs="Consolas"/>
              </w:rPr>
              <w:t xml:space="preserve"> Int64) </w:t>
            </w:r>
            <w:proofErr w:type="spellStart"/>
            <w:r>
              <w:rPr>
                <w:rFonts w:ascii="Calibri" w:eastAsia="Consolas" w:hAnsi="Calibri" w:cs="Consolas"/>
              </w:rPr>
              <w:t>stdcall</w:t>
            </w:r>
            <w:proofErr w:type="spellEnd"/>
            <w:r>
              <w:rPr>
                <w:rFonts w:ascii="Calibri" w:eastAsia="Consolas" w:hAnsi="Calibri" w:cs="Consolas"/>
              </w:rPr>
              <w:t>;</w:t>
            </w:r>
          </w:p>
          <w:p w14:paraId="65D9C4C5" w14:textId="77777777" w:rsidR="002E21D5" w:rsidRDefault="002E21D5">
            <w:pPr>
              <w:pStyle w:val="Standard"/>
              <w:rPr>
                <w:rFonts w:ascii="Calibri" w:eastAsia="Consolas" w:hAnsi="Calibri" w:cs="Consolas"/>
                <w:b/>
                <w:color w:val="660066"/>
              </w:rPr>
            </w:pPr>
          </w:p>
        </w:tc>
      </w:tr>
    </w:tbl>
    <w:p w14:paraId="26C59490" w14:textId="77777777" w:rsidR="008F3BC5" w:rsidRDefault="008F3BC5">
      <w:pPr>
        <w:pStyle w:val="Standard"/>
        <w:spacing w:after="160" w:line="247" w:lineRule="auto"/>
        <w:jc w:val="both"/>
        <w:rPr>
          <w:rFonts w:ascii="Calibri" w:eastAsia="Consolas" w:hAnsi="Calibri" w:cs="Consolas"/>
          <w:b/>
          <w:color w:val="660066"/>
          <w:lang w:val="pt-BR"/>
        </w:rPr>
      </w:pPr>
    </w:p>
    <w:p w14:paraId="3D890B9C" w14:textId="44846939" w:rsidR="002E21D5" w:rsidRPr="0036588C" w:rsidRDefault="00000000" w:rsidP="008F3BC5">
      <w:pPr>
        <w:pStyle w:val="Standard"/>
        <w:numPr>
          <w:ilvl w:val="0"/>
          <w:numId w:val="7"/>
        </w:numPr>
        <w:spacing w:after="160" w:line="247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TStateCallBack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para informar o estado de login, de conexão, de roteamento e de ativação do produto. De acordo com o tipo de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nConnStateType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>informado, sendo eles:</w:t>
      </w:r>
      <w:r>
        <w:rPr>
          <w:rFonts w:ascii="Calibri" w:eastAsia="Calibri" w:hAnsi="Calibri" w:cs="Calibri"/>
          <w:lang w:val="pt-BR"/>
        </w:rPr>
        <w:tab/>
      </w:r>
      <w:proofErr w:type="gramStart"/>
      <w:r>
        <w:rPr>
          <w:rFonts w:ascii="Calibri" w:eastAsia="Calibri" w:hAnsi="Calibri" w:cs="Calibri"/>
          <w:lang w:val="pt-BR"/>
        </w:rPr>
        <w:t>0 :</w:t>
      </w:r>
      <w:proofErr w:type="gramEnd"/>
      <w:r>
        <w:rPr>
          <w:rFonts w:ascii="Calibri" w:eastAsia="Calibri" w:hAnsi="Calibri" w:cs="Calibri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lang w:val="pt-BR"/>
        </w:rPr>
        <w:t>connStLogin</w:t>
      </w:r>
      <w:proofErr w:type="spellEnd"/>
      <w:r>
        <w:rPr>
          <w:rFonts w:ascii="Calibri" w:eastAsia="Calibri" w:hAnsi="Calibri" w:cs="Calibri"/>
          <w:lang w:val="pt-BR"/>
        </w:rPr>
        <w:t xml:space="preserve">     (</w:t>
      </w:r>
      <w:proofErr w:type="spellStart"/>
      <w:r>
        <w:rPr>
          <w:rFonts w:ascii="Calibri" w:eastAsia="Calibri" w:hAnsi="Calibri" w:cs="Calibri"/>
          <w:lang w:val="pt-BR"/>
        </w:rPr>
        <w:t>Notify</w:t>
      </w:r>
      <w:proofErr w:type="spellEnd"/>
      <w:r>
        <w:rPr>
          <w:rFonts w:ascii="Calibri" w:eastAsia="Calibri" w:hAnsi="Calibri" w:cs="Calibri"/>
          <w:lang w:val="pt-BR"/>
        </w:rPr>
        <w:t xml:space="preserve"> Login </w:t>
      </w:r>
      <w:proofErr w:type="spellStart"/>
      <w:r>
        <w:rPr>
          <w:rFonts w:ascii="Calibri" w:eastAsia="Calibri" w:hAnsi="Calibri" w:cs="Calibri"/>
          <w:lang w:val="pt-BR"/>
        </w:rPr>
        <w:t>Change</w:t>
      </w:r>
      <w:proofErr w:type="spellEnd"/>
      <w:r>
        <w:rPr>
          <w:rFonts w:ascii="Calibri" w:eastAsia="Calibri" w:hAnsi="Calibri" w:cs="Calibri"/>
          <w:lang w:val="pt-BR"/>
        </w:rPr>
        <w:t xml:space="preserve">)  </w:t>
      </w:r>
    </w:p>
    <w:p w14:paraId="4D8F2B20" w14:textId="0893E413" w:rsidR="002E21D5" w:rsidRDefault="00000000" w:rsidP="008F3BC5">
      <w:pPr>
        <w:pStyle w:val="Standard"/>
        <w:numPr>
          <w:ilvl w:val="1"/>
          <w:numId w:val="7"/>
        </w:numPr>
        <w:spacing w:after="160" w:line="240" w:lineRule="auto"/>
        <w:jc w:val="both"/>
      </w:pPr>
      <w:proofErr w:type="gramStart"/>
      <w:r>
        <w:rPr>
          <w:rFonts w:ascii="Calibri" w:eastAsia="Calibri" w:hAnsi="Calibri" w:cs="Calibri"/>
        </w:rPr>
        <w:t>1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connStBroker</w:t>
      </w:r>
      <w:proofErr w:type="spellEnd"/>
      <w:r>
        <w:rPr>
          <w:rFonts w:ascii="Calibri" w:eastAsia="Calibri" w:hAnsi="Calibri" w:cs="Calibri"/>
        </w:rPr>
        <w:t xml:space="preserve">   (Notify Broker Change)</w:t>
      </w:r>
    </w:p>
    <w:p w14:paraId="08764119" w14:textId="2CA156A4" w:rsidR="002E21D5" w:rsidRDefault="00000000" w:rsidP="008F3BC5">
      <w:pPr>
        <w:pStyle w:val="Standard"/>
        <w:numPr>
          <w:ilvl w:val="1"/>
          <w:numId w:val="7"/>
        </w:numPr>
        <w:spacing w:after="16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connStMarket</w:t>
      </w:r>
      <w:proofErr w:type="spellEnd"/>
      <w:r>
        <w:rPr>
          <w:rFonts w:ascii="Calibri" w:eastAsia="Calibri" w:hAnsi="Calibri" w:cs="Calibri"/>
        </w:rPr>
        <w:t xml:space="preserve">  (Notify Mercury Change)</w:t>
      </w:r>
    </w:p>
    <w:p w14:paraId="3BAC00B9" w14:textId="44858BB9" w:rsidR="002E21D5" w:rsidRDefault="00000000" w:rsidP="008F3BC5">
      <w:pPr>
        <w:pStyle w:val="Standard"/>
        <w:numPr>
          <w:ilvl w:val="1"/>
          <w:numId w:val="7"/>
        </w:numPr>
        <w:spacing w:after="16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connStActv</w:t>
      </w:r>
      <w:proofErr w:type="spellEnd"/>
      <w:r>
        <w:rPr>
          <w:rFonts w:ascii="Calibri" w:eastAsia="Calibri" w:hAnsi="Calibri" w:cs="Calibri"/>
        </w:rPr>
        <w:t xml:space="preserve">       (Notify </w:t>
      </w:r>
      <w:proofErr w:type="spellStart"/>
      <w:r>
        <w:rPr>
          <w:rFonts w:ascii="Calibri" w:eastAsia="Calibri" w:hAnsi="Calibri" w:cs="Calibri"/>
        </w:rPr>
        <w:t>Atctivation</w:t>
      </w:r>
      <w:proofErr w:type="spellEnd"/>
      <w:r>
        <w:rPr>
          <w:rFonts w:ascii="Calibri" w:eastAsia="Calibri" w:hAnsi="Calibri" w:cs="Calibri"/>
        </w:rPr>
        <w:t xml:space="preserve"> do Profit)</w:t>
      </w:r>
    </w:p>
    <w:p w14:paraId="50A48C3A" w14:textId="77777777" w:rsidR="002E21D5" w:rsidRPr="0036588C" w:rsidRDefault="00000000" w:rsidP="008F3BC5">
      <w:pPr>
        <w:pStyle w:val="Standard"/>
        <w:spacing w:after="160" w:line="240" w:lineRule="auto"/>
        <w:ind w:left="720"/>
        <w:jc w:val="both"/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Já a entrada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nResult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>recebe diferentes entradas de acordo com o tipo de conexão:</w:t>
      </w:r>
    </w:p>
    <w:p w14:paraId="53A470CD" w14:textId="524E103F" w:rsidR="002E21D5" w:rsidRDefault="00000000" w:rsidP="008F3BC5">
      <w:pPr>
        <w:pStyle w:val="Standard"/>
        <w:numPr>
          <w:ilvl w:val="1"/>
          <w:numId w:val="7"/>
        </w:numPr>
        <w:spacing w:after="160" w:line="240" w:lineRule="auto"/>
        <w:jc w:val="both"/>
      </w:pPr>
      <w:proofErr w:type="spellStart"/>
      <w:proofErr w:type="gramStart"/>
      <w:r>
        <w:rPr>
          <w:rFonts w:ascii="Calibri" w:eastAsia="Calibri" w:hAnsi="Calibri" w:cs="Calibri"/>
          <w:b/>
        </w:rPr>
        <w:t>connStMarket</w:t>
      </w:r>
      <w:proofErr w:type="spellEnd"/>
      <w:r>
        <w:rPr>
          <w:rFonts w:ascii="Calibri" w:eastAsia="Calibri" w:hAnsi="Calibri" w:cs="Calibri"/>
          <w:b/>
        </w:rPr>
        <w:t xml:space="preserve"> 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TConnMarketDataState</w:t>
      </w:r>
      <w:proofErr w:type="spellEnd"/>
      <w:r>
        <w:rPr>
          <w:rFonts w:ascii="Calibri" w:eastAsia="Calibri" w:hAnsi="Calibri" w:cs="Calibri"/>
        </w:rPr>
        <w:t xml:space="preserve"> ( </w:t>
      </w:r>
      <w:proofErr w:type="spellStart"/>
      <w:r>
        <w:rPr>
          <w:rFonts w:ascii="Calibri" w:eastAsia="Calibri" w:hAnsi="Calibri" w:cs="Calibri"/>
        </w:rPr>
        <w:t>conncsDisconnected</w:t>
      </w:r>
      <w:proofErr w:type="spellEnd"/>
      <w:r>
        <w:rPr>
          <w:rFonts w:ascii="Calibri" w:eastAsia="Calibri" w:hAnsi="Calibri" w:cs="Calibri"/>
        </w:rPr>
        <w:t xml:space="preserve">  = 0, </w:t>
      </w:r>
      <w:proofErr w:type="spellStart"/>
      <w:r>
        <w:rPr>
          <w:rFonts w:ascii="Calibri" w:eastAsia="Calibri" w:hAnsi="Calibri" w:cs="Calibri"/>
        </w:rPr>
        <w:t>conncsConnecting</w:t>
      </w:r>
      <w:proofErr w:type="spellEnd"/>
      <w:r>
        <w:rPr>
          <w:rFonts w:ascii="Calibri" w:eastAsia="Calibri" w:hAnsi="Calibri" w:cs="Calibri"/>
        </w:rPr>
        <w:t xml:space="preserve"> = 1, </w:t>
      </w:r>
      <w:proofErr w:type="spellStart"/>
      <w:r>
        <w:rPr>
          <w:rFonts w:ascii="Calibri" w:eastAsia="Calibri" w:hAnsi="Calibri" w:cs="Calibri"/>
        </w:rPr>
        <w:t>conncsConnectedWaiting</w:t>
      </w:r>
      <w:proofErr w:type="spellEnd"/>
      <w:r>
        <w:rPr>
          <w:rFonts w:ascii="Calibri" w:eastAsia="Calibri" w:hAnsi="Calibri" w:cs="Calibri"/>
        </w:rPr>
        <w:t xml:space="preserve">   = 2, </w:t>
      </w:r>
      <w:proofErr w:type="spellStart"/>
      <w:r>
        <w:rPr>
          <w:rFonts w:ascii="Calibri" w:eastAsia="Calibri" w:hAnsi="Calibri" w:cs="Calibri"/>
        </w:rPr>
        <w:t>conncsConnectedNotLogged</w:t>
      </w:r>
      <w:proofErr w:type="spellEnd"/>
      <w:r>
        <w:rPr>
          <w:rFonts w:ascii="Calibri" w:eastAsia="Calibri" w:hAnsi="Calibri" w:cs="Calibri"/>
        </w:rPr>
        <w:t xml:space="preserve"> = 3, </w:t>
      </w:r>
      <w:proofErr w:type="spellStart"/>
      <w:r>
        <w:rPr>
          <w:rFonts w:ascii="Calibri" w:eastAsia="Calibri" w:hAnsi="Calibri" w:cs="Calibri"/>
        </w:rPr>
        <w:t>conncsConnectedLogged</w:t>
      </w:r>
      <w:proofErr w:type="spellEnd"/>
      <w:r>
        <w:rPr>
          <w:rFonts w:ascii="Calibri" w:eastAsia="Calibri" w:hAnsi="Calibri" w:cs="Calibri"/>
        </w:rPr>
        <w:t xml:space="preserve">    = 4 );</w:t>
      </w:r>
    </w:p>
    <w:p w14:paraId="6688393E" w14:textId="17D22B23" w:rsidR="002E21D5" w:rsidRDefault="00000000" w:rsidP="008F3BC5">
      <w:pPr>
        <w:pStyle w:val="Standard"/>
        <w:numPr>
          <w:ilvl w:val="1"/>
          <w:numId w:val="7"/>
        </w:numPr>
        <w:spacing w:after="160" w:line="240" w:lineRule="auto"/>
        <w:jc w:val="both"/>
      </w:pPr>
      <w:proofErr w:type="spellStart"/>
      <w:proofErr w:type="gramStart"/>
      <w:r>
        <w:rPr>
          <w:rFonts w:ascii="Calibri" w:eastAsia="Calibri" w:hAnsi="Calibri" w:cs="Calibri"/>
          <w:b/>
        </w:rPr>
        <w:t>connStLogin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TConnAuthenticationResult</w:t>
      </w:r>
      <w:proofErr w:type="spellEnd"/>
      <w:r>
        <w:rPr>
          <w:rFonts w:ascii="Calibri" w:eastAsia="Calibri" w:hAnsi="Calibri" w:cs="Calibri"/>
        </w:rPr>
        <w:t xml:space="preserve"> ( </w:t>
      </w:r>
      <w:proofErr w:type="spellStart"/>
      <w:r>
        <w:rPr>
          <w:rFonts w:ascii="Calibri" w:eastAsia="Calibri" w:hAnsi="Calibri" w:cs="Calibri"/>
        </w:rPr>
        <w:t>connArSuccess</w:t>
      </w:r>
      <w:proofErr w:type="spellEnd"/>
      <w:r>
        <w:rPr>
          <w:rFonts w:ascii="Calibri" w:eastAsia="Calibri" w:hAnsi="Calibri" w:cs="Calibri"/>
        </w:rPr>
        <w:t xml:space="preserve"> = 0, </w:t>
      </w:r>
      <w:proofErr w:type="spellStart"/>
      <w:r>
        <w:rPr>
          <w:rFonts w:ascii="Calibri" w:eastAsia="Calibri" w:hAnsi="Calibri" w:cs="Calibri"/>
        </w:rPr>
        <w:t>connArLoginInvalid</w:t>
      </w:r>
      <w:proofErr w:type="spellEnd"/>
      <w:r>
        <w:rPr>
          <w:rFonts w:ascii="Calibri" w:eastAsia="Calibri" w:hAnsi="Calibri" w:cs="Calibri"/>
        </w:rPr>
        <w:t xml:space="preserve"> = 1, </w:t>
      </w:r>
      <w:proofErr w:type="spellStart"/>
      <w:r>
        <w:rPr>
          <w:rFonts w:ascii="Calibri" w:eastAsia="Calibri" w:hAnsi="Calibri" w:cs="Calibri"/>
        </w:rPr>
        <w:t>connArPasswordInvalid</w:t>
      </w:r>
      <w:proofErr w:type="spellEnd"/>
      <w:r>
        <w:rPr>
          <w:rFonts w:ascii="Calibri" w:eastAsia="Calibri" w:hAnsi="Calibri" w:cs="Calibri"/>
        </w:rPr>
        <w:t xml:space="preserve"> = 2, </w:t>
      </w:r>
      <w:proofErr w:type="spellStart"/>
      <w:r>
        <w:rPr>
          <w:rFonts w:ascii="Calibri" w:eastAsia="Calibri" w:hAnsi="Calibri" w:cs="Calibri"/>
        </w:rPr>
        <w:t>connArPasswordBlocked</w:t>
      </w:r>
      <w:proofErr w:type="spellEnd"/>
      <w:r>
        <w:rPr>
          <w:rFonts w:ascii="Calibri" w:eastAsia="Calibri" w:hAnsi="Calibri" w:cs="Calibri"/>
        </w:rPr>
        <w:t xml:space="preserve"> = 3, </w:t>
      </w:r>
      <w:proofErr w:type="spellStart"/>
      <w:r>
        <w:rPr>
          <w:rFonts w:ascii="Calibri" w:eastAsia="Calibri" w:hAnsi="Calibri" w:cs="Calibri"/>
        </w:rPr>
        <w:t>connArPasswordExpired</w:t>
      </w:r>
      <w:proofErr w:type="spellEnd"/>
      <w:r>
        <w:rPr>
          <w:rFonts w:ascii="Calibri" w:eastAsia="Calibri" w:hAnsi="Calibri" w:cs="Calibri"/>
        </w:rPr>
        <w:t xml:space="preserve"> = 4, </w:t>
      </w:r>
      <w:proofErr w:type="spellStart"/>
      <w:r>
        <w:rPr>
          <w:rFonts w:ascii="Calibri" w:eastAsia="Calibri" w:hAnsi="Calibri" w:cs="Calibri"/>
        </w:rPr>
        <w:t>connArUnknown</w:t>
      </w:r>
      <w:proofErr w:type="spellEnd"/>
      <w:r>
        <w:rPr>
          <w:rFonts w:ascii="Calibri" w:eastAsia="Calibri" w:hAnsi="Calibri" w:cs="Calibri"/>
        </w:rPr>
        <w:t xml:space="preserve"> = 200);</w:t>
      </w:r>
    </w:p>
    <w:p w14:paraId="1308F863" w14:textId="74CDA6EB" w:rsidR="002E21D5" w:rsidRDefault="00000000" w:rsidP="008F3BC5">
      <w:pPr>
        <w:pStyle w:val="Standard"/>
        <w:numPr>
          <w:ilvl w:val="1"/>
          <w:numId w:val="7"/>
        </w:numPr>
        <w:spacing w:after="160" w:line="240" w:lineRule="auto"/>
        <w:jc w:val="both"/>
      </w:pPr>
      <w:proofErr w:type="spellStart"/>
      <w:proofErr w:type="gramStart"/>
      <w:r>
        <w:rPr>
          <w:rFonts w:ascii="Calibri" w:eastAsia="Calibri" w:hAnsi="Calibri" w:cs="Calibri"/>
          <w:b/>
        </w:rPr>
        <w:t>connStBroker</w:t>
      </w:r>
      <w:proofErr w:type="spellEnd"/>
      <w:r>
        <w:rPr>
          <w:rFonts w:ascii="Calibri" w:eastAsia="Calibri" w:hAnsi="Calibri" w:cs="Calibri"/>
          <w:b/>
        </w:rPr>
        <w:t xml:space="preserve">  :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TConnBrokerConnectionState</w:t>
      </w:r>
      <w:proofErr w:type="spellEnd"/>
      <w:r>
        <w:rPr>
          <w:rFonts w:ascii="Calibri" w:eastAsia="Calibri" w:hAnsi="Calibri" w:cs="Calibri"/>
        </w:rPr>
        <w:t xml:space="preserve"> ( </w:t>
      </w:r>
      <w:proofErr w:type="spellStart"/>
      <w:r>
        <w:rPr>
          <w:rFonts w:ascii="Calibri" w:eastAsia="Calibri" w:hAnsi="Calibri" w:cs="Calibri"/>
        </w:rPr>
        <w:t>connHcsDisconnected</w:t>
      </w:r>
      <w:proofErr w:type="spellEnd"/>
      <w:r>
        <w:rPr>
          <w:rFonts w:ascii="Calibri" w:eastAsia="Calibri" w:hAnsi="Calibri" w:cs="Calibri"/>
        </w:rPr>
        <w:t xml:space="preserve">=0, </w:t>
      </w:r>
      <w:proofErr w:type="spellStart"/>
      <w:r>
        <w:rPr>
          <w:rFonts w:ascii="Calibri" w:eastAsia="Calibri" w:hAnsi="Calibri" w:cs="Calibri"/>
        </w:rPr>
        <w:t>connHcsConnecting</w:t>
      </w:r>
      <w:proofErr w:type="spellEnd"/>
      <w:r>
        <w:rPr>
          <w:rFonts w:ascii="Calibri" w:eastAsia="Calibri" w:hAnsi="Calibri" w:cs="Calibri"/>
        </w:rPr>
        <w:t xml:space="preserve">=1, </w:t>
      </w:r>
      <w:proofErr w:type="spellStart"/>
      <w:r>
        <w:rPr>
          <w:rFonts w:ascii="Calibri" w:eastAsia="Calibri" w:hAnsi="Calibri" w:cs="Calibri"/>
        </w:rPr>
        <w:t>connHcsConnected</w:t>
      </w:r>
      <w:proofErr w:type="spellEnd"/>
      <w:r>
        <w:rPr>
          <w:rFonts w:ascii="Calibri" w:eastAsia="Calibri" w:hAnsi="Calibri" w:cs="Calibri"/>
        </w:rPr>
        <w:t xml:space="preserve">=2, </w:t>
      </w:r>
      <w:proofErr w:type="spellStart"/>
      <w:r>
        <w:rPr>
          <w:rFonts w:ascii="Calibri" w:eastAsia="Calibri" w:hAnsi="Calibri" w:cs="Calibri"/>
        </w:rPr>
        <w:t>connHcsBrokerDisconnected</w:t>
      </w:r>
      <w:proofErr w:type="spellEnd"/>
      <w:r>
        <w:rPr>
          <w:rFonts w:ascii="Calibri" w:eastAsia="Calibri" w:hAnsi="Calibri" w:cs="Calibri"/>
        </w:rPr>
        <w:t xml:space="preserve">=3, </w:t>
      </w:r>
      <w:proofErr w:type="spellStart"/>
      <w:r>
        <w:rPr>
          <w:rFonts w:ascii="Calibri" w:eastAsia="Calibri" w:hAnsi="Calibri" w:cs="Calibri"/>
        </w:rPr>
        <w:t>connHcsBrokerConnecting</w:t>
      </w:r>
      <w:proofErr w:type="spellEnd"/>
      <w:r>
        <w:rPr>
          <w:rFonts w:ascii="Calibri" w:eastAsia="Calibri" w:hAnsi="Calibri" w:cs="Calibri"/>
        </w:rPr>
        <w:t xml:space="preserve">=4, </w:t>
      </w:r>
      <w:proofErr w:type="spellStart"/>
      <w:r>
        <w:rPr>
          <w:rFonts w:ascii="Calibri" w:eastAsia="Calibri" w:hAnsi="Calibri" w:cs="Calibri"/>
        </w:rPr>
        <w:t>connHcsBrokerConnected</w:t>
      </w:r>
      <w:proofErr w:type="spellEnd"/>
      <w:r>
        <w:rPr>
          <w:rFonts w:ascii="Calibri" w:eastAsia="Calibri" w:hAnsi="Calibri" w:cs="Calibri"/>
        </w:rPr>
        <w:t>=5  );</w:t>
      </w:r>
    </w:p>
    <w:p w14:paraId="5A2DA0EA" w14:textId="108970F9" w:rsidR="002E21D5" w:rsidRPr="0036588C" w:rsidRDefault="00000000" w:rsidP="008F3BC5">
      <w:pPr>
        <w:pStyle w:val="Standard"/>
        <w:numPr>
          <w:ilvl w:val="1"/>
          <w:numId w:val="7"/>
        </w:numPr>
        <w:spacing w:after="160" w:line="240" w:lineRule="auto"/>
        <w:jc w:val="both"/>
        <w:rPr>
          <w:lang w:val="pt-BR"/>
        </w:rPr>
      </w:pPr>
      <w:proofErr w:type="spellStart"/>
      <w:proofErr w:type="gramStart"/>
      <w:r>
        <w:rPr>
          <w:rFonts w:ascii="Calibri" w:eastAsia="Calibri" w:hAnsi="Calibri" w:cs="Calibri"/>
          <w:b/>
          <w:lang w:val="pt-BR"/>
        </w:rPr>
        <w:t>connStActv</w:t>
      </w:r>
      <w:proofErr w:type="spellEnd"/>
      <w:r>
        <w:rPr>
          <w:rFonts w:ascii="Calibri" w:eastAsia="Calibri" w:hAnsi="Calibri" w:cs="Calibri"/>
          <w:b/>
          <w:lang w:val="pt-BR"/>
        </w:rPr>
        <w:t xml:space="preserve">  :</w:t>
      </w:r>
      <w:proofErr w:type="gramEnd"/>
      <w:r>
        <w:rPr>
          <w:rFonts w:ascii="Calibri" w:eastAsia="Calibri" w:hAnsi="Calibri" w:cs="Calibri"/>
          <w:b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lang w:val="pt-BR"/>
        </w:rPr>
        <w:t>TConnActivationResult</w:t>
      </w:r>
      <w:proofErr w:type="spellEnd"/>
      <w:r>
        <w:rPr>
          <w:rFonts w:ascii="Calibri" w:eastAsia="Calibri" w:hAnsi="Calibri" w:cs="Calibri"/>
          <w:lang w:val="pt-BR"/>
        </w:rPr>
        <w:t xml:space="preserve">  (  </w:t>
      </w:r>
      <w:proofErr w:type="spellStart"/>
      <w:r>
        <w:rPr>
          <w:rFonts w:ascii="Calibri" w:eastAsia="Calibri" w:hAnsi="Calibri" w:cs="Calibri"/>
          <w:lang w:val="pt-BR"/>
        </w:rPr>
        <w:t>connActivatValid</w:t>
      </w:r>
      <w:proofErr w:type="spellEnd"/>
      <w:r>
        <w:rPr>
          <w:rFonts w:ascii="Calibri" w:eastAsia="Calibri" w:hAnsi="Calibri" w:cs="Calibri"/>
          <w:lang w:val="pt-BR"/>
        </w:rPr>
        <w:t xml:space="preserve"> = 0, </w:t>
      </w:r>
      <w:proofErr w:type="spellStart"/>
      <w:r>
        <w:rPr>
          <w:rFonts w:ascii="Calibri" w:eastAsia="Calibri" w:hAnsi="Calibri" w:cs="Calibri"/>
          <w:lang w:val="pt-BR"/>
        </w:rPr>
        <w:t>connActivatInvalid</w:t>
      </w:r>
      <w:proofErr w:type="spellEnd"/>
      <w:r>
        <w:rPr>
          <w:rFonts w:ascii="Calibri" w:eastAsia="Calibri" w:hAnsi="Calibri" w:cs="Calibri"/>
          <w:lang w:val="pt-BR"/>
        </w:rPr>
        <w:t xml:space="preserve"> =1 );</w:t>
      </w:r>
    </w:p>
    <w:p w14:paraId="4D2E7225" w14:textId="74C00F37" w:rsidR="002E21D5" w:rsidRDefault="00000000" w:rsidP="0036588C">
      <w:pPr>
        <w:pStyle w:val="Standard"/>
        <w:spacing w:after="160" w:line="247" w:lineRule="auto"/>
        <w:jc w:val="both"/>
        <w:rPr>
          <w:lang w:val="pt-BR"/>
        </w:rPr>
      </w:pPr>
      <w:r>
        <w:rPr>
          <w:rFonts w:ascii="Calibri" w:eastAsia="Consolas" w:hAnsi="Calibri" w:cs="Consolas"/>
          <w:b/>
          <w:color w:val="660066"/>
          <w:lang w:val="pt-BR"/>
        </w:rPr>
        <w:br/>
      </w:r>
    </w:p>
    <w:p w14:paraId="6732542D" w14:textId="2516F830" w:rsidR="008F3BC5" w:rsidRPr="0036588C" w:rsidRDefault="008F3BC5">
      <w:pPr>
        <w:pStyle w:val="Standard"/>
        <w:spacing w:after="160" w:line="247" w:lineRule="auto"/>
        <w:rPr>
          <w:lang w:val="pt-BR"/>
        </w:rPr>
      </w:pPr>
      <w:r>
        <w:rPr>
          <w:rFonts w:ascii="Calibri" w:eastAsia="Calibri" w:hAnsi="Calibri" w:cs="Calibri"/>
          <w:b/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C018E" wp14:editId="0DEDB61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4857750" cy="6667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666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D7D31">
                                <a:lumMod val="40000"/>
                                <a:lumOff val="60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D7D31">
                                <a:lumMod val="40000"/>
                                <a:lumOff val="60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D7D31">
                                <a:lumMod val="40000"/>
                                <a:lumOff val="60000"/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A7590" w14:textId="46EB331D" w:rsidR="008F3BC5" w:rsidRPr="008F3BC5" w:rsidRDefault="008F3BC5" w:rsidP="008F3BC5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spacing w:after="160" w:line="247" w:lineRule="auto"/>
                              <w:jc w:val="both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8F3BC5">
                              <w:rPr>
                                <w:rFonts w:ascii="Calibri" w:eastAsia="Consolas" w:hAnsi="Calibri" w:cs="Consolas"/>
                                <w:b/>
                                <w:color w:val="660066"/>
                                <w:lang w:val="pt-BR"/>
                              </w:rPr>
                              <w:t>bEdit</w:t>
                            </w:r>
                            <w:proofErr w:type="spellEnd"/>
                            <w:r w:rsidRPr="008F3BC5">
                              <w:rPr>
                                <w:rFonts w:ascii="Calibri" w:eastAsia="Consolas" w:hAnsi="Calibri" w:cs="Consolas"/>
                                <w:i/>
                                <w:color w:val="666600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8F3BC5">
                              <w:rPr>
                                <w:rFonts w:ascii="Calibri" w:eastAsia="Calibri" w:hAnsi="Calibri" w:cs="Calibri"/>
                                <w:i/>
                                <w:lang w:val="pt-BR"/>
                              </w:rPr>
                              <w:t>é  a</w:t>
                            </w:r>
                            <w:proofErr w:type="gramEnd"/>
                            <w:r w:rsidRPr="008F3BC5">
                              <w:rPr>
                                <w:rFonts w:ascii="Calibri" w:eastAsia="Calibri" w:hAnsi="Calibri" w:cs="Calibri"/>
                                <w:i/>
                                <w:lang w:val="pt-BR"/>
                              </w:rPr>
                              <w:t xml:space="preserve"> informação se o trade que está sendo recebido é uma edição(informação da bolsa) ou um adição de trade, o ID para identificar um trade editado é o </w:t>
                            </w:r>
                            <w:proofErr w:type="spellStart"/>
                            <w:r w:rsidRPr="008F3BC5">
                              <w:rPr>
                                <w:rFonts w:ascii="Calibri" w:eastAsia="Consolas" w:hAnsi="Calibri" w:cs="Consolas"/>
                                <w:i/>
                                <w:color w:val="444444"/>
                                <w:lang w:val="pt-BR"/>
                              </w:rPr>
                              <w:t>pwcDate</w:t>
                            </w:r>
                            <w:proofErr w:type="spellEnd"/>
                            <w:r w:rsidRPr="008F3BC5">
                              <w:rPr>
                                <w:rFonts w:ascii="Calibri" w:eastAsia="Calibri" w:hAnsi="Calibri" w:cs="Calibri"/>
                                <w:i/>
                                <w:lang w:val="pt-BR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018E" id="Caixa de Texto 3" o:spid="_x0000_s1027" type="#_x0000_t202" style="position:absolute;margin-left:0;margin-top:.3pt;width:382.5pt;height:52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" fillcolor="#947560" strokeweight=".5pt">
                <v:fill color2="#fdcaa7" rotate="t" colors="0 #947560;.5 #d5a98c;1 #fdcaa7" focus="100%" type="gradient"/>
                <v:textbox>
                  <w:txbxContent>
                    <w:p w14:paraId="2CBA7590" w14:textId="46EB331D" w:rsidR="008F3BC5" w:rsidRPr="008F3BC5" w:rsidRDefault="008F3BC5" w:rsidP="008F3BC5">
                      <w:pPr>
                        <w:pStyle w:val="Standard"/>
                        <w:numPr>
                          <w:ilvl w:val="0"/>
                          <w:numId w:val="1"/>
                        </w:numPr>
                        <w:spacing w:after="160" w:line="247" w:lineRule="auto"/>
                        <w:jc w:val="both"/>
                        <w:rPr>
                          <w:lang w:val="pt-BR"/>
                        </w:rPr>
                      </w:pPr>
                      <w:proofErr w:type="spellStart"/>
                      <w:r w:rsidRPr="008F3BC5">
                        <w:rPr>
                          <w:rFonts w:ascii="Calibri" w:eastAsia="Consolas" w:hAnsi="Calibri" w:cs="Consolas"/>
                          <w:b/>
                          <w:color w:val="660066"/>
                          <w:lang w:val="pt-BR"/>
                        </w:rPr>
                        <w:t>bEdit</w:t>
                      </w:r>
                      <w:proofErr w:type="spellEnd"/>
                      <w:r w:rsidRPr="008F3BC5">
                        <w:rPr>
                          <w:rFonts w:ascii="Calibri" w:eastAsia="Consolas" w:hAnsi="Calibri" w:cs="Consolas"/>
                          <w:i/>
                          <w:color w:val="666600"/>
                          <w:lang w:val="pt-BR"/>
                        </w:rPr>
                        <w:t xml:space="preserve"> </w:t>
                      </w:r>
                      <w:proofErr w:type="gramStart"/>
                      <w:r w:rsidRPr="008F3BC5">
                        <w:rPr>
                          <w:rFonts w:ascii="Calibri" w:eastAsia="Calibri" w:hAnsi="Calibri" w:cs="Calibri"/>
                          <w:i/>
                          <w:lang w:val="pt-BR"/>
                        </w:rPr>
                        <w:t>é  a</w:t>
                      </w:r>
                      <w:proofErr w:type="gramEnd"/>
                      <w:r w:rsidRPr="008F3BC5">
                        <w:rPr>
                          <w:rFonts w:ascii="Calibri" w:eastAsia="Calibri" w:hAnsi="Calibri" w:cs="Calibri"/>
                          <w:i/>
                          <w:lang w:val="pt-BR"/>
                        </w:rPr>
                        <w:t xml:space="preserve"> informação se o trade que está sendo recebido é uma edição(informação da bolsa) ou um adição de trade, o ID para identificar um trade editado é o </w:t>
                      </w:r>
                      <w:proofErr w:type="spellStart"/>
                      <w:r w:rsidRPr="008F3BC5">
                        <w:rPr>
                          <w:rFonts w:ascii="Calibri" w:eastAsia="Consolas" w:hAnsi="Calibri" w:cs="Consolas"/>
                          <w:i/>
                          <w:color w:val="444444"/>
                          <w:lang w:val="pt-BR"/>
                        </w:rPr>
                        <w:t>pwcDate</w:t>
                      </w:r>
                      <w:proofErr w:type="spellEnd"/>
                      <w:r w:rsidRPr="008F3BC5">
                        <w:rPr>
                          <w:rFonts w:ascii="Calibri" w:eastAsia="Calibri" w:hAnsi="Calibri" w:cs="Calibri"/>
                          <w:i/>
                          <w:lang w:val="pt-BR"/>
                        </w:rPr>
                        <w:t xml:space="preserve">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14424" w14:textId="77777777" w:rsidR="00342FA4" w:rsidRPr="00342FA4" w:rsidRDefault="00000000" w:rsidP="008F3BC5">
      <w:pPr>
        <w:pStyle w:val="Standard"/>
        <w:keepNext/>
        <w:keepLines/>
        <w:numPr>
          <w:ilvl w:val="0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lastRenderedPageBreak/>
        <w:t>TNewDailyCallback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para informar uma nova cotação. </w:t>
      </w:r>
    </w:p>
    <w:p w14:paraId="282B8E85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pwcDate</w:t>
      </w:r>
      <w:proofErr w:type="spellEnd"/>
      <w:r>
        <w:rPr>
          <w:rFonts w:ascii="Calibri" w:eastAsia="Calibri" w:hAnsi="Calibri" w:cs="Calibri"/>
          <w:lang w:val="pt-BR"/>
        </w:rPr>
        <w:t xml:space="preserve"> informa a data do </w:t>
      </w:r>
      <w:r>
        <w:rPr>
          <w:rFonts w:ascii="Calibri" w:eastAsia="Calibri" w:hAnsi="Calibri" w:cs="Calibri"/>
          <w:i/>
          <w:lang w:val="pt-BR"/>
        </w:rPr>
        <w:t>trade</w:t>
      </w:r>
      <w:r>
        <w:rPr>
          <w:rFonts w:ascii="Calibri" w:eastAsia="Calibri" w:hAnsi="Calibri" w:cs="Calibri"/>
          <w:lang w:val="pt-BR"/>
        </w:rPr>
        <w:t xml:space="preserve">, como uma </w:t>
      </w:r>
      <w:proofErr w:type="spellStart"/>
      <w:r>
        <w:rPr>
          <w:rFonts w:ascii="Calibri" w:eastAsia="Calibri" w:hAnsi="Calibri" w:cs="Calibri"/>
          <w:lang w:val="pt-BR"/>
        </w:rPr>
        <w:t>string</w:t>
      </w:r>
      <w:proofErr w:type="spellEnd"/>
      <w:r>
        <w:rPr>
          <w:rFonts w:ascii="Calibri" w:eastAsia="Calibri" w:hAnsi="Calibri" w:cs="Calibri"/>
          <w:lang w:val="pt-BR"/>
        </w:rPr>
        <w:t xml:space="preserve"> segundo o padrão ‘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dd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>/mm/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yyyy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hh:mm:ss.zzz</w:t>
      </w:r>
      <w:proofErr w:type="spellEnd"/>
      <w:r>
        <w:rPr>
          <w:rFonts w:ascii="Calibri" w:eastAsia="Calibri" w:hAnsi="Calibri" w:cs="Calibri"/>
          <w:lang w:val="pt-BR"/>
        </w:rPr>
        <w:t>’.</w:t>
      </w:r>
    </w:p>
    <w:p w14:paraId="73476928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sOpen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indica o preço do </w:t>
      </w:r>
      <w:r>
        <w:rPr>
          <w:rFonts w:ascii="Calibri" w:eastAsia="Calibri" w:hAnsi="Calibri" w:cs="Calibri"/>
          <w:i/>
          <w:lang w:val="pt-BR"/>
        </w:rPr>
        <w:t>trade na abertura do mercado</w:t>
      </w:r>
      <w:r>
        <w:rPr>
          <w:rFonts w:ascii="Calibri" w:eastAsia="Calibri" w:hAnsi="Calibri" w:cs="Calibri"/>
          <w:lang w:val="pt-BR"/>
        </w:rPr>
        <w:t xml:space="preserve">.  </w:t>
      </w:r>
    </w:p>
    <w:p w14:paraId="5165E291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sHigh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indica o maior preço atingido pelo </w:t>
      </w:r>
      <w:r>
        <w:rPr>
          <w:rFonts w:ascii="Calibri" w:eastAsia="Calibri" w:hAnsi="Calibri" w:cs="Calibri"/>
          <w:i/>
          <w:lang w:val="pt-BR"/>
        </w:rPr>
        <w:t xml:space="preserve">trade. </w:t>
      </w:r>
    </w:p>
    <w:p w14:paraId="5766F0CA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sLow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indica o menor preço atingido pelo </w:t>
      </w:r>
      <w:r>
        <w:rPr>
          <w:rFonts w:ascii="Calibri" w:eastAsia="Calibri" w:hAnsi="Calibri" w:cs="Calibri"/>
          <w:i/>
          <w:lang w:val="pt-BR"/>
        </w:rPr>
        <w:t xml:space="preserve">trade. </w:t>
      </w:r>
    </w:p>
    <w:p w14:paraId="0F19F25B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sClose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indica último preço de fechamento de mercado do </w:t>
      </w:r>
      <w:r>
        <w:rPr>
          <w:rFonts w:ascii="Calibri" w:eastAsia="Calibri" w:hAnsi="Calibri" w:cs="Calibri"/>
          <w:i/>
          <w:lang w:val="pt-BR"/>
        </w:rPr>
        <w:t xml:space="preserve">trade. </w:t>
      </w:r>
    </w:p>
    <w:p w14:paraId="70231B0C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sVol</w:t>
      </w:r>
      <w:proofErr w:type="spellEnd"/>
      <w:r>
        <w:rPr>
          <w:rFonts w:ascii="Calibri" w:eastAsia="Calibri" w:hAnsi="Calibri" w:cs="Calibri"/>
          <w:lang w:val="pt-BR"/>
        </w:rPr>
        <w:t xml:space="preserve"> indica o volume do </w:t>
      </w:r>
      <w:r>
        <w:rPr>
          <w:rFonts w:ascii="Calibri" w:eastAsia="Calibri" w:hAnsi="Calibri" w:cs="Calibri"/>
          <w:i/>
          <w:lang w:val="pt-BR"/>
        </w:rPr>
        <w:t>trade</w:t>
      </w:r>
      <w:r>
        <w:rPr>
          <w:rFonts w:ascii="Calibri" w:eastAsia="Calibri" w:hAnsi="Calibri" w:cs="Calibri"/>
          <w:lang w:val="pt-BR"/>
        </w:rPr>
        <w:t xml:space="preserve">.  </w:t>
      </w:r>
    </w:p>
    <w:p w14:paraId="3BD405DF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sAjuste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>indica o ajuste do preço</w:t>
      </w:r>
      <w:r>
        <w:rPr>
          <w:rFonts w:ascii="Calibri" w:eastAsia="Calibri" w:hAnsi="Calibri" w:cs="Calibri"/>
          <w:i/>
          <w:lang w:val="pt-BR"/>
        </w:rPr>
        <w:t>.</w:t>
      </w:r>
    </w:p>
    <w:p w14:paraId="03681380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r w:rsidRPr="00342FA4">
        <w:rPr>
          <w:rFonts w:ascii="Calibri" w:eastAsia="Calibri" w:hAnsi="Calibri" w:cs="Calibri"/>
          <w:i/>
          <w:lang w:val="pt-BR"/>
        </w:rPr>
        <w:t xml:space="preserve"> </w:t>
      </w: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sMaxLimit</w:t>
      </w:r>
      <w:proofErr w:type="spellEnd"/>
      <w:r w:rsidRPr="00342FA4">
        <w:rPr>
          <w:rFonts w:ascii="Calibri" w:eastAsia="Calibri" w:hAnsi="Calibri" w:cs="Calibri"/>
          <w:lang w:val="pt-BR"/>
        </w:rPr>
        <w:t xml:space="preserve"> e</w:t>
      </w:r>
      <w:r w:rsidR="00342FA4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sMinLimit</w:t>
      </w:r>
      <w:proofErr w:type="spellEnd"/>
      <w:r w:rsidRPr="00342FA4">
        <w:rPr>
          <w:rFonts w:ascii="Calibri" w:eastAsia="Consolas" w:hAnsi="Calibri" w:cs="Consolas"/>
          <w:color w:val="444444"/>
          <w:lang w:val="pt-BR"/>
        </w:rPr>
        <w:t xml:space="preserve"> </w:t>
      </w:r>
      <w:r w:rsidRPr="00342FA4">
        <w:rPr>
          <w:rFonts w:ascii="Calibri" w:eastAsia="Calibri" w:hAnsi="Calibri" w:cs="Calibri"/>
          <w:lang w:val="pt-BR"/>
        </w:rPr>
        <w:t xml:space="preserve">são os limites de preço em que há a possibilidade de efetuar um negócio. </w:t>
      </w:r>
    </w:p>
    <w:p w14:paraId="61A00858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r w:rsidRPr="00342FA4">
        <w:rPr>
          <w:rFonts w:ascii="Calibri" w:eastAsia="Calibri" w:hAnsi="Calibri" w:cs="Calibri"/>
          <w:i/>
          <w:lang w:val="pt-BR"/>
        </w:rPr>
        <w:t xml:space="preserve"> </w:t>
      </w: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sVolBuyer</w:t>
      </w:r>
      <w:proofErr w:type="spellEnd"/>
      <w:r w:rsidRPr="00342FA4">
        <w:rPr>
          <w:rFonts w:ascii="Calibri" w:eastAsia="Consolas" w:hAnsi="Calibri" w:cs="Consolas"/>
          <w:color w:val="444444"/>
          <w:lang w:val="pt-BR"/>
        </w:rPr>
        <w:t xml:space="preserve"> </w:t>
      </w:r>
      <w:r w:rsidRPr="00342FA4">
        <w:rPr>
          <w:rFonts w:ascii="Calibri" w:eastAsia="Calibri" w:hAnsi="Calibri" w:cs="Calibri"/>
          <w:lang w:val="pt-BR"/>
        </w:rPr>
        <w:t xml:space="preserve">e </w:t>
      </w: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sVolSeller</w:t>
      </w:r>
      <w:proofErr w:type="spellEnd"/>
      <w:r w:rsidRPr="00342FA4">
        <w:rPr>
          <w:rFonts w:ascii="Calibri" w:eastAsia="Calibri" w:hAnsi="Calibri" w:cs="Calibri"/>
          <w:i/>
          <w:lang w:val="pt-BR"/>
        </w:rPr>
        <w:t xml:space="preserve"> </w:t>
      </w:r>
      <w:r w:rsidRPr="00342FA4">
        <w:rPr>
          <w:rFonts w:ascii="Calibri" w:eastAsia="Calibri" w:hAnsi="Calibri" w:cs="Calibri"/>
          <w:lang w:val="pt-BR"/>
        </w:rPr>
        <w:t xml:space="preserve">são os volumes de compradores e vendedores, respectivamente, do trade. </w:t>
      </w:r>
      <w:r w:rsidRPr="00342FA4">
        <w:rPr>
          <w:rFonts w:ascii="Calibri" w:eastAsia="Calibri" w:hAnsi="Calibri" w:cs="Calibri"/>
          <w:i/>
          <w:lang w:val="pt-BR"/>
        </w:rPr>
        <w:t xml:space="preserve"> </w:t>
      </w:r>
    </w:p>
    <w:p w14:paraId="16CA3543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nQtd</w:t>
      </w:r>
      <w:proofErr w:type="spellEnd"/>
      <w:r w:rsidRPr="00342FA4">
        <w:rPr>
          <w:rFonts w:ascii="Calibri" w:eastAsia="Consolas" w:hAnsi="Calibri" w:cs="Consolas"/>
          <w:color w:val="444444"/>
          <w:lang w:val="pt-BR"/>
        </w:rPr>
        <w:t xml:space="preserve"> </w:t>
      </w:r>
      <w:r w:rsidRPr="00342FA4">
        <w:rPr>
          <w:rFonts w:ascii="Calibri" w:eastAsia="Calibri" w:hAnsi="Calibri" w:cs="Calibri"/>
          <w:lang w:val="pt-BR"/>
        </w:rPr>
        <w:t xml:space="preserve">indica a quantidade do </w:t>
      </w:r>
      <w:r w:rsidRPr="00342FA4">
        <w:rPr>
          <w:rFonts w:ascii="Calibri" w:eastAsia="Calibri" w:hAnsi="Calibri" w:cs="Calibri"/>
          <w:i/>
          <w:lang w:val="pt-BR"/>
        </w:rPr>
        <w:t>trade</w:t>
      </w:r>
      <w:r w:rsidRPr="00342FA4">
        <w:rPr>
          <w:rFonts w:ascii="Calibri" w:eastAsia="Calibri" w:hAnsi="Calibri" w:cs="Calibri"/>
          <w:lang w:val="pt-BR"/>
        </w:rPr>
        <w:t>.</w:t>
      </w:r>
    </w:p>
    <w:p w14:paraId="0A84138F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r w:rsidRPr="00342FA4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nNegocios</w:t>
      </w:r>
      <w:proofErr w:type="spellEnd"/>
      <w:r w:rsidRPr="00342FA4">
        <w:rPr>
          <w:rFonts w:ascii="Calibri" w:eastAsia="Calibri" w:hAnsi="Calibri" w:cs="Calibri"/>
          <w:lang w:val="pt-BR"/>
        </w:rPr>
        <w:t xml:space="preserve"> indica o número de negócios ocorridos. </w:t>
      </w:r>
    </w:p>
    <w:p w14:paraId="79A15E11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nContratosOpen</w:t>
      </w:r>
      <w:proofErr w:type="spellEnd"/>
      <w:r w:rsidRPr="00342FA4">
        <w:rPr>
          <w:rFonts w:ascii="Calibri" w:eastAsia="Consolas" w:hAnsi="Calibri" w:cs="Consolas"/>
          <w:color w:val="444444"/>
          <w:lang w:val="pt-BR"/>
        </w:rPr>
        <w:t xml:space="preserve"> </w:t>
      </w:r>
      <w:r w:rsidRPr="00342FA4">
        <w:rPr>
          <w:rFonts w:ascii="Calibri" w:eastAsia="Calibri" w:hAnsi="Calibri" w:cs="Calibri"/>
          <w:lang w:val="pt-BR"/>
        </w:rPr>
        <w:t>indica o número de contratos abertos.</w:t>
      </w:r>
    </w:p>
    <w:p w14:paraId="00EA38DA" w14:textId="77777777" w:rsidR="00342FA4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r w:rsidRPr="00342FA4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nQtdBuyer</w:t>
      </w:r>
      <w:proofErr w:type="spellEnd"/>
      <w:r w:rsidRPr="00342FA4">
        <w:rPr>
          <w:rFonts w:ascii="Calibri" w:eastAsia="Consolas" w:hAnsi="Calibri" w:cs="Consolas"/>
          <w:color w:val="444444"/>
          <w:lang w:val="pt-BR"/>
        </w:rPr>
        <w:t xml:space="preserve"> </w:t>
      </w:r>
      <w:r w:rsidRPr="00342FA4">
        <w:rPr>
          <w:rFonts w:ascii="Calibri" w:eastAsia="Calibri" w:hAnsi="Calibri" w:cs="Calibri"/>
          <w:lang w:val="pt-BR"/>
        </w:rPr>
        <w:t xml:space="preserve">e </w:t>
      </w: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nQtdSeller</w:t>
      </w:r>
      <w:proofErr w:type="spellEnd"/>
      <w:r w:rsidRPr="00342FA4">
        <w:rPr>
          <w:rFonts w:ascii="Calibri" w:eastAsia="Calibri" w:hAnsi="Calibri" w:cs="Calibri"/>
          <w:i/>
          <w:lang w:val="pt-BR"/>
        </w:rPr>
        <w:t xml:space="preserve"> </w:t>
      </w:r>
      <w:r w:rsidRPr="00342FA4">
        <w:rPr>
          <w:rFonts w:ascii="Calibri" w:eastAsia="Calibri" w:hAnsi="Calibri" w:cs="Calibri"/>
          <w:lang w:val="pt-BR"/>
        </w:rPr>
        <w:t xml:space="preserve">são os números de compradores e vendedores, respectivamente, do trade. </w:t>
      </w:r>
    </w:p>
    <w:p w14:paraId="1BDEE06B" w14:textId="3EA2A6EA" w:rsidR="002E21D5" w:rsidRPr="00342FA4" w:rsidRDefault="00000000" w:rsidP="00342FA4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nNegBuyer</w:t>
      </w:r>
      <w:proofErr w:type="spellEnd"/>
      <w:r w:rsidRPr="00342FA4">
        <w:rPr>
          <w:rFonts w:ascii="Calibri" w:eastAsia="Consolas" w:hAnsi="Calibri" w:cs="Consolas"/>
          <w:color w:val="444444"/>
          <w:lang w:val="pt-BR"/>
        </w:rPr>
        <w:t xml:space="preserve"> </w:t>
      </w:r>
      <w:r w:rsidRPr="00342FA4">
        <w:rPr>
          <w:rFonts w:ascii="Calibri" w:eastAsia="Calibri" w:hAnsi="Calibri" w:cs="Calibri"/>
          <w:lang w:val="pt-BR"/>
        </w:rPr>
        <w:t xml:space="preserve">e </w:t>
      </w:r>
      <w:proofErr w:type="spellStart"/>
      <w:r w:rsidRPr="00342FA4">
        <w:rPr>
          <w:rFonts w:ascii="Calibri" w:eastAsia="Consolas" w:hAnsi="Calibri" w:cs="Consolas"/>
          <w:color w:val="444444"/>
          <w:lang w:val="pt-BR"/>
        </w:rPr>
        <w:t>nNegSeller</w:t>
      </w:r>
      <w:proofErr w:type="spellEnd"/>
      <w:r w:rsidRPr="00342FA4">
        <w:rPr>
          <w:rFonts w:ascii="Calibri" w:eastAsia="Calibri" w:hAnsi="Calibri" w:cs="Calibri"/>
          <w:i/>
          <w:lang w:val="pt-BR"/>
        </w:rPr>
        <w:t xml:space="preserve"> </w:t>
      </w:r>
      <w:r w:rsidRPr="00342FA4">
        <w:rPr>
          <w:rFonts w:ascii="Calibri" w:eastAsia="Calibri" w:hAnsi="Calibri" w:cs="Calibri"/>
          <w:lang w:val="pt-BR"/>
        </w:rPr>
        <w:t>são os números de negócios de compradores e vendedores, respectivamente, no trade.</w:t>
      </w:r>
    </w:p>
    <w:p w14:paraId="50543346" w14:textId="77777777" w:rsidR="002E21D5" w:rsidRPr="0036588C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TPriceBookCallback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para informar uma atualização no livro de preços. Os parâmetros são válidos ou não de acordo com o valor de </w:t>
      </w:r>
      <w:proofErr w:type="spellStart"/>
      <w:r>
        <w:rPr>
          <w:rFonts w:ascii="Calibri" w:eastAsia="Calibri" w:hAnsi="Calibri" w:cs="Calibri"/>
          <w:lang w:val="pt-BR"/>
        </w:rPr>
        <w:t>nAction</w:t>
      </w:r>
      <w:proofErr w:type="spellEnd"/>
      <w:r>
        <w:rPr>
          <w:rFonts w:ascii="Calibri" w:eastAsia="Calibri" w:hAnsi="Calibri" w:cs="Calibri"/>
          <w:lang w:val="pt-BR"/>
        </w:rPr>
        <w:t>, descrito abaixo discriminadamente:</w:t>
      </w:r>
    </w:p>
    <w:p w14:paraId="493FEC6E" w14:textId="77777777" w:rsidR="002E21D5" w:rsidRPr="0036588C" w:rsidRDefault="00000000" w:rsidP="008F3BC5">
      <w:pPr>
        <w:pStyle w:val="Standard"/>
        <w:numPr>
          <w:ilvl w:val="1"/>
          <w:numId w:val="7"/>
        </w:numPr>
        <w:rPr>
          <w:rFonts w:ascii="Calibri" w:eastAsia="Consolas" w:hAnsi="Calibri" w:cs="Consolas"/>
        </w:rPr>
      </w:pPr>
      <w:proofErr w:type="spellStart"/>
      <w:r w:rsidRPr="0036588C">
        <w:rPr>
          <w:rFonts w:ascii="Calibri" w:eastAsia="Consolas" w:hAnsi="Calibri" w:cs="Consolas"/>
        </w:rPr>
        <w:t>rAssetID</w:t>
      </w:r>
      <w:proofErr w:type="spellEnd"/>
      <w:r w:rsidRPr="0036588C">
        <w:rPr>
          <w:rFonts w:ascii="Calibri" w:eastAsia="Consolas" w:hAnsi="Calibri" w:cs="Consolas"/>
        </w:rPr>
        <w:t xml:space="preserve">: </w:t>
      </w:r>
      <w:proofErr w:type="gramStart"/>
      <w:r w:rsidRPr="0036588C">
        <w:rPr>
          <w:rFonts w:ascii="Calibri" w:eastAsia="Consolas" w:hAnsi="Calibri" w:cs="Consolas"/>
        </w:rPr>
        <w:t>Ticker;</w:t>
      </w:r>
      <w:proofErr w:type="gramEnd"/>
    </w:p>
    <w:p w14:paraId="345E164C" w14:textId="77777777" w:rsidR="002E21D5" w:rsidRPr="0036588C" w:rsidRDefault="00000000" w:rsidP="008F3BC5">
      <w:pPr>
        <w:pStyle w:val="Standard"/>
        <w:numPr>
          <w:ilvl w:val="1"/>
          <w:numId w:val="7"/>
        </w:numPr>
        <w:rPr>
          <w:rFonts w:ascii="Calibri" w:eastAsia="Consolas" w:hAnsi="Calibri" w:cs="Consolas"/>
        </w:rPr>
      </w:pPr>
      <w:proofErr w:type="spellStart"/>
      <w:r w:rsidRPr="0036588C">
        <w:rPr>
          <w:rFonts w:ascii="Calibri" w:eastAsia="Consolas" w:hAnsi="Calibri" w:cs="Consolas"/>
        </w:rPr>
        <w:t>nAction</w:t>
      </w:r>
      <w:proofErr w:type="spellEnd"/>
      <w:r w:rsidRPr="0036588C">
        <w:rPr>
          <w:rFonts w:ascii="Calibri" w:eastAsia="Consolas" w:hAnsi="Calibri" w:cs="Consolas"/>
        </w:rPr>
        <w:t>: (</w:t>
      </w:r>
      <w:proofErr w:type="spellStart"/>
      <w:r w:rsidRPr="0036588C">
        <w:rPr>
          <w:rFonts w:ascii="Calibri" w:eastAsia="Consolas" w:hAnsi="Calibri" w:cs="Consolas"/>
        </w:rPr>
        <w:t>atAdd</w:t>
      </w:r>
      <w:proofErr w:type="spellEnd"/>
      <w:r w:rsidRPr="0036588C">
        <w:rPr>
          <w:rFonts w:ascii="Calibri" w:eastAsia="Consolas" w:hAnsi="Calibri" w:cs="Consolas"/>
        </w:rPr>
        <w:t xml:space="preserve"> = 0, </w:t>
      </w:r>
      <w:proofErr w:type="spellStart"/>
      <w:r w:rsidRPr="0036588C">
        <w:rPr>
          <w:rFonts w:ascii="Calibri" w:eastAsia="Consolas" w:hAnsi="Calibri" w:cs="Consolas"/>
        </w:rPr>
        <w:t>atEdit</w:t>
      </w:r>
      <w:proofErr w:type="spellEnd"/>
      <w:r w:rsidRPr="0036588C">
        <w:rPr>
          <w:rFonts w:ascii="Calibri" w:eastAsia="Consolas" w:hAnsi="Calibri" w:cs="Consolas"/>
        </w:rPr>
        <w:t xml:space="preserve"> = 1, </w:t>
      </w:r>
      <w:proofErr w:type="spellStart"/>
      <w:r w:rsidRPr="0036588C">
        <w:rPr>
          <w:rFonts w:ascii="Calibri" w:eastAsia="Consolas" w:hAnsi="Calibri" w:cs="Consolas"/>
        </w:rPr>
        <w:t>atDelete</w:t>
      </w:r>
      <w:proofErr w:type="spellEnd"/>
      <w:r w:rsidRPr="0036588C">
        <w:rPr>
          <w:rFonts w:ascii="Calibri" w:eastAsia="Consolas" w:hAnsi="Calibri" w:cs="Consolas"/>
        </w:rPr>
        <w:t xml:space="preserve"> = 2, </w:t>
      </w:r>
      <w:proofErr w:type="spellStart"/>
      <w:r w:rsidRPr="0036588C">
        <w:rPr>
          <w:rFonts w:ascii="Calibri" w:eastAsia="Consolas" w:hAnsi="Calibri" w:cs="Consolas"/>
        </w:rPr>
        <w:t>atDeleteFrom</w:t>
      </w:r>
      <w:proofErr w:type="spellEnd"/>
      <w:r w:rsidRPr="0036588C">
        <w:rPr>
          <w:rFonts w:ascii="Calibri" w:eastAsia="Consolas" w:hAnsi="Calibri" w:cs="Consolas"/>
        </w:rPr>
        <w:t xml:space="preserve"> = 3, </w:t>
      </w:r>
      <w:proofErr w:type="spellStart"/>
      <w:r w:rsidRPr="0036588C">
        <w:rPr>
          <w:rFonts w:ascii="Calibri" w:eastAsia="Consolas" w:hAnsi="Calibri" w:cs="Consolas"/>
        </w:rPr>
        <w:t>atFullBook</w:t>
      </w:r>
      <w:proofErr w:type="spellEnd"/>
      <w:r w:rsidRPr="0036588C">
        <w:rPr>
          <w:rFonts w:ascii="Calibri" w:eastAsia="Consolas" w:hAnsi="Calibri" w:cs="Consolas"/>
        </w:rPr>
        <w:t xml:space="preserve"> = 4</w:t>
      </w:r>
      <w:proofErr w:type="gramStart"/>
      <w:r w:rsidRPr="0036588C">
        <w:rPr>
          <w:rFonts w:ascii="Calibri" w:eastAsia="Consolas" w:hAnsi="Calibri" w:cs="Consolas"/>
        </w:rPr>
        <w:t>);</w:t>
      </w:r>
      <w:proofErr w:type="gramEnd"/>
    </w:p>
    <w:p w14:paraId="188A2F63" w14:textId="77777777" w:rsidR="002E21D5" w:rsidRDefault="00000000" w:rsidP="008F3BC5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nPosition</w:t>
      </w:r>
      <w:proofErr w:type="spellEnd"/>
      <w:r>
        <w:rPr>
          <w:rFonts w:ascii="Calibri" w:eastAsia="Consolas" w:hAnsi="Calibri" w:cs="Consolas"/>
          <w:lang w:val="pt-BR"/>
        </w:rPr>
        <w:t xml:space="preserve">: Posição no </w:t>
      </w:r>
      <w:proofErr w:type="gramStart"/>
      <w:r>
        <w:rPr>
          <w:rFonts w:ascii="Calibri" w:eastAsia="Consolas" w:hAnsi="Calibri" w:cs="Consolas"/>
          <w:lang w:val="pt-BR"/>
        </w:rPr>
        <w:t>grid;  (</w:t>
      </w:r>
      <w:proofErr w:type="gramEnd"/>
      <w:r>
        <w:rPr>
          <w:rFonts w:ascii="Calibri" w:eastAsia="Consolas" w:hAnsi="Calibri" w:cs="Consolas"/>
          <w:lang w:val="pt-BR"/>
        </w:rPr>
        <w:t xml:space="preserve">Válido em </w:t>
      </w:r>
      <w:proofErr w:type="spellStart"/>
      <w:r>
        <w:rPr>
          <w:rFonts w:ascii="Calibri" w:eastAsia="Consolas" w:hAnsi="Calibri" w:cs="Consolas"/>
          <w:lang w:val="pt-BR"/>
        </w:rPr>
        <w:t>atAdd</w:t>
      </w:r>
      <w:proofErr w:type="spellEnd"/>
      <w:r>
        <w:rPr>
          <w:rFonts w:ascii="Calibri" w:eastAsia="Consolas" w:hAnsi="Calibri" w:cs="Consolas"/>
          <w:lang w:val="pt-BR"/>
        </w:rPr>
        <w:t xml:space="preserve">, </w:t>
      </w:r>
      <w:proofErr w:type="spellStart"/>
      <w:r>
        <w:rPr>
          <w:rFonts w:ascii="Calibri" w:eastAsia="Consolas" w:hAnsi="Calibri" w:cs="Consolas"/>
          <w:lang w:val="pt-BR"/>
        </w:rPr>
        <w:t>atEdit</w:t>
      </w:r>
      <w:proofErr w:type="spellEnd"/>
      <w:r>
        <w:rPr>
          <w:rFonts w:ascii="Calibri" w:eastAsia="Consolas" w:hAnsi="Calibri" w:cs="Consolas"/>
          <w:lang w:val="pt-BR"/>
        </w:rPr>
        <w:t xml:space="preserve">, </w:t>
      </w:r>
      <w:proofErr w:type="spellStart"/>
      <w:r>
        <w:rPr>
          <w:rFonts w:ascii="Calibri" w:eastAsia="Consolas" w:hAnsi="Calibri" w:cs="Consolas"/>
          <w:lang w:val="pt-BR"/>
        </w:rPr>
        <w:t>atDelete</w:t>
      </w:r>
      <w:proofErr w:type="spellEnd"/>
      <w:r>
        <w:rPr>
          <w:rFonts w:ascii="Calibri" w:eastAsia="Consolas" w:hAnsi="Calibri" w:cs="Consolas"/>
          <w:lang w:val="pt-BR"/>
        </w:rPr>
        <w:t xml:space="preserve"> e </w:t>
      </w:r>
      <w:proofErr w:type="spellStart"/>
      <w:r>
        <w:rPr>
          <w:rFonts w:ascii="Calibri" w:eastAsia="Consolas" w:hAnsi="Calibri" w:cs="Consolas"/>
          <w:lang w:val="pt-BR"/>
        </w:rPr>
        <w:t>atDeleteFrom</w:t>
      </w:r>
      <w:proofErr w:type="spellEnd"/>
      <w:r>
        <w:rPr>
          <w:rFonts w:ascii="Calibri" w:eastAsia="Consolas" w:hAnsi="Calibri" w:cs="Consolas"/>
          <w:lang w:val="pt-BR"/>
        </w:rPr>
        <w:t>).</w:t>
      </w:r>
    </w:p>
    <w:p w14:paraId="0848B146" w14:textId="77777777" w:rsidR="002E21D5" w:rsidRDefault="00000000" w:rsidP="008F3BC5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Side</w:t>
      </w:r>
      <w:proofErr w:type="spellEnd"/>
      <w:r>
        <w:rPr>
          <w:rFonts w:ascii="Calibri" w:eastAsia="Consolas" w:hAnsi="Calibri" w:cs="Consolas"/>
          <w:lang w:val="pt-BR"/>
        </w:rPr>
        <w:t>: Compra ou venda; (Sempre válido).</w:t>
      </w:r>
    </w:p>
    <w:p w14:paraId="67C588C5" w14:textId="77777777" w:rsidR="002E21D5" w:rsidRDefault="00000000" w:rsidP="008F3BC5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nQtds</w:t>
      </w:r>
      <w:proofErr w:type="spellEnd"/>
      <w:r>
        <w:rPr>
          <w:rFonts w:ascii="Calibri" w:eastAsia="Consolas" w:hAnsi="Calibri" w:cs="Consolas"/>
          <w:lang w:val="pt-BR"/>
        </w:rPr>
        <w:t xml:space="preserve">: Quantidade vendida/Comprada; (Válido em </w:t>
      </w:r>
      <w:proofErr w:type="spellStart"/>
      <w:r>
        <w:rPr>
          <w:rFonts w:ascii="Calibri" w:eastAsia="Consolas" w:hAnsi="Calibri" w:cs="Consolas"/>
          <w:lang w:val="pt-BR"/>
        </w:rPr>
        <w:t>atAdd</w:t>
      </w:r>
      <w:proofErr w:type="spellEnd"/>
      <w:r>
        <w:rPr>
          <w:rFonts w:ascii="Calibri" w:eastAsia="Consolas" w:hAnsi="Calibri" w:cs="Consolas"/>
          <w:lang w:val="pt-BR"/>
        </w:rPr>
        <w:t xml:space="preserve"> e </w:t>
      </w:r>
      <w:proofErr w:type="spellStart"/>
      <w:r>
        <w:rPr>
          <w:rFonts w:ascii="Calibri" w:eastAsia="Consolas" w:hAnsi="Calibri" w:cs="Consolas"/>
          <w:lang w:val="pt-BR"/>
        </w:rPr>
        <w:t>atEdit</w:t>
      </w:r>
      <w:proofErr w:type="spellEnd"/>
      <w:r>
        <w:rPr>
          <w:rFonts w:ascii="Calibri" w:eastAsia="Consolas" w:hAnsi="Calibri" w:cs="Consolas"/>
          <w:lang w:val="pt-BR"/>
        </w:rPr>
        <w:t>).</w:t>
      </w:r>
    </w:p>
    <w:p w14:paraId="201CCC34" w14:textId="77777777" w:rsidR="002E21D5" w:rsidRDefault="00000000" w:rsidP="008F3BC5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nCount</w:t>
      </w:r>
      <w:proofErr w:type="spellEnd"/>
      <w:r>
        <w:rPr>
          <w:rFonts w:ascii="Calibri" w:eastAsia="Consolas" w:hAnsi="Calibri" w:cs="Consolas"/>
          <w:lang w:val="pt-BR"/>
        </w:rPr>
        <w:t xml:space="preserve">: Quantidade de oferta Vendida/Comprada; (Válido em </w:t>
      </w:r>
      <w:proofErr w:type="spellStart"/>
      <w:r>
        <w:rPr>
          <w:rFonts w:ascii="Calibri" w:eastAsia="Consolas" w:hAnsi="Calibri" w:cs="Consolas"/>
          <w:lang w:val="pt-BR"/>
        </w:rPr>
        <w:t>atAdd</w:t>
      </w:r>
      <w:proofErr w:type="spellEnd"/>
      <w:r>
        <w:rPr>
          <w:rFonts w:ascii="Calibri" w:eastAsia="Consolas" w:hAnsi="Calibri" w:cs="Consolas"/>
          <w:lang w:val="pt-BR"/>
        </w:rPr>
        <w:t xml:space="preserve"> e </w:t>
      </w:r>
      <w:proofErr w:type="spellStart"/>
      <w:r>
        <w:rPr>
          <w:rFonts w:ascii="Calibri" w:eastAsia="Consolas" w:hAnsi="Calibri" w:cs="Consolas"/>
          <w:lang w:val="pt-BR"/>
        </w:rPr>
        <w:t>atEdit</w:t>
      </w:r>
      <w:proofErr w:type="spellEnd"/>
      <w:r>
        <w:rPr>
          <w:rFonts w:ascii="Calibri" w:eastAsia="Consolas" w:hAnsi="Calibri" w:cs="Consolas"/>
          <w:lang w:val="pt-BR"/>
        </w:rPr>
        <w:t>).</w:t>
      </w:r>
    </w:p>
    <w:p w14:paraId="0BD2AA2E" w14:textId="77777777" w:rsidR="002E21D5" w:rsidRDefault="00000000" w:rsidP="008F3BC5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sPrice</w:t>
      </w:r>
      <w:proofErr w:type="spellEnd"/>
      <w:r>
        <w:rPr>
          <w:rFonts w:ascii="Calibri" w:eastAsia="Consolas" w:hAnsi="Calibri" w:cs="Consolas"/>
          <w:lang w:val="pt-BR"/>
        </w:rPr>
        <w:t xml:space="preserve">: </w:t>
      </w:r>
      <w:proofErr w:type="gramStart"/>
      <w:r>
        <w:rPr>
          <w:rFonts w:ascii="Calibri" w:eastAsia="Consolas" w:hAnsi="Calibri" w:cs="Consolas"/>
          <w:lang w:val="pt-BR"/>
        </w:rPr>
        <w:t>Preço;  (</w:t>
      </w:r>
      <w:proofErr w:type="gramEnd"/>
      <w:r>
        <w:rPr>
          <w:rFonts w:ascii="Calibri" w:eastAsia="Consolas" w:hAnsi="Calibri" w:cs="Consolas"/>
          <w:lang w:val="pt-BR"/>
        </w:rPr>
        <w:t xml:space="preserve">Válido em </w:t>
      </w:r>
      <w:proofErr w:type="spellStart"/>
      <w:r>
        <w:rPr>
          <w:rFonts w:ascii="Calibri" w:eastAsia="Consolas" w:hAnsi="Calibri" w:cs="Consolas"/>
          <w:lang w:val="pt-BR"/>
        </w:rPr>
        <w:t>atAdd</w:t>
      </w:r>
      <w:proofErr w:type="spellEnd"/>
      <w:r>
        <w:rPr>
          <w:rFonts w:ascii="Calibri" w:eastAsia="Consolas" w:hAnsi="Calibri" w:cs="Consolas"/>
          <w:lang w:val="pt-BR"/>
        </w:rPr>
        <w:t>).</w:t>
      </w:r>
    </w:p>
    <w:p w14:paraId="2BD75E89" w14:textId="77777777" w:rsidR="002E21D5" w:rsidRDefault="00000000" w:rsidP="008F3BC5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pArraySell</w:t>
      </w:r>
      <w:proofErr w:type="spellEnd"/>
      <w:r>
        <w:rPr>
          <w:rFonts w:ascii="Calibri" w:eastAsia="Consolas" w:hAnsi="Calibri" w:cs="Consolas"/>
          <w:lang w:val="pt-BR"/>
        </w:rPr>
        <w:t xml:space="preserve">, </w:t>
      </w:r>
      <w:proofErr w:type="spellStart"/>
      <w:r>
        <w:rPr>
          <w:rFonts w:ascii="Calibri" w:eastAsia="Consolas" w:hAnsi="Calibri" w:cs="Consolas"/>
          <w:lang w:val="pt-BR"/>
        </w:rPr>
        <w:t>pArrayBuy</w:t>
      </w:r>
      <w:proofErr w:type="spellEnd"/>
      <w:r>
        <w:rPr>
          <w:rFonts w:ascii="Calibri" w:eastAsia="Consolas" w:hAnsi="Calibri" w:cs="Consolas"/>
          <w:lang w:val="pt-BR"/>
        </w:rPr>
        <w:t xml:space="preserve">: Lista com livro de compra/venda; (Válidos em </w:t>
      </w:r>
      <w:proofErr w:type="spellStart"/>
      <w:r>
        <w:rPr>
          <w:rFonts w:ascii="Calibri" w:eastAsia="Consolas" w:hAnsi="Calibri" w:cs="Consolas"/>
          <w:lang w:val="pt-BR"/>
        </w:rPr>
        <w:t>atFullBook</w:t>
      </w:r>
      <w:proofErr w:type="spellEnd"/>
      <w:r>
        <w:rPr>
          <w:rFonts w:ascii="Calibri" w:eastAsia="Consolas" w:hAnsi="Calibri" w:cs="Consolas"/>
          <w:lang w:val="pt-BR"/>
        </w:rPr>
        <w:t>).</w:t>
      </w:r>
    </w:p>
    <w:p w14:paraId="00526D9D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7543CA38" w14:textId="77777777" w:rsidR="002E21D5" w:rsidRPr="00176340" w:rsidRDefault="00000000" w:rsidP="008F3BC5">
      <w:pPr>
        <w:pStyle w:val="Standard"/>
        <w:numPr>
          <w:ilvl w:val="0"/>
          <w:numId w:val="7"/>
        </w:numPr>
        <w:rPr>
          <w:rFonts w:ascii="Calibri" w:eastAsia="Consolas" w:hAnsi="Calibri" w:cs="Consolas"/>
          <w:highlight w:val="yellow"/>
          <w:lang w:val="pt-BR"/>
        </w:rPr>
      </w:pPr>
      <w:r>
        <w:rPr>
          <w:lang w:val="pt-BR"/>
        </w:rPr>
        <w:t xml:space="preserve">Esse </w:t>
      </w:r>
      <w:proofErr w:type="spellStart"/>
      <w:r>
        <w:rPr>
          <w:lang w:val="pt-BR"/>
        </w:rPr>
        <w:t>callback</w:t>
      </w:r>
      <w:proofErr w:type="spellEnd"/>
      <w:r>
        <w:rPr>
          <w:lang w:val="pt-BR"/>
        </w:rPr>
        <w:t xml:space="preserve"> foi feito de modo a manter uma lista de ofertas de venda e compra separadas, portanto cada </w:t>
      </w:r>
      <w:proofErr w:type="spellStart"/>
      <w:r>
        <w:rPr>
          <w:lang w:val="pt-BR"/>
        </w:rPr>
        <w:t>nAction</w:t>
      </w:r>
      <w:proofErr w:type="spellEnd"/>
      <w:r>
        <w:rPr>
          <w:lang w:val="pt-BR"/>
        </w:rPr>
        <w:t xml:space="preserve"> recebido deve ser tratado de forma a alterar essas listas, dependendo do lado recebido em </w:t>
      </w:r>
      <w:proofErr w:type="spellStart"/>
      <w:r>
        <w:rPr>
          <w:lang w:val="pt-BR"/>
        </w:rPr>
        <w:t>nSide</w:t>
      </w:r>
      <w:proofErr w:type="spellEnd"/>
      <w:r>
        <w:rPr>
          <w:lang w:val="pt-BR"/>
        </w:rPr>
        <w:t xml:space="preserve">, como descrito a seguir. </w:t>
      </w:r>
      <w:r w:rsidRPr="00176340">
        <w:rPr>
          <w:b/>
          <w:bCs/>
          <w:highlight w:val="yellow"/>
          <w:lang w:val="pt-BR"/>
        </w:rPr>
        <w:t xml:space="preserve">Todos os ajustes que dependem de </w:t>
      </w:r>
      <w:proofErr w:type="spellStart"/>
      <w:r w:rsidRPr="00176340">
        <w:rPr>
          <w:b/>
          <w:bCs/>
          <w:highlight w:val="yellow"/>
          <w:lang w:val="pt-BR"/>
        </w:rPr>
        <w:t>nPosition</w:t>
      </w:r>
      <w:proofErr w:type="spellEnd"/>
      <w:r w:rsidRPr="00176340">
        <w:rPr>
          <w:b/>
          <w:bCs/>
          <w:highlight w:val="yellow"/>
          <w:lang w:val="pt-BR"/>
        </w:rPr>
        <w:t xml:space="preserve"> se referem à posição a partir do final da lista (em listas com início em 0, </w:t>
      </w:r>
      <w:proofErr w:type="spellStart"/>
      <w:r w:rsidRPr="00176340">
        <w:rPr>
          <w:b/>
          <w:bCs/>
          <w:highlight w:val="yellow"/>
          <w:lang w:val="pt-BR"/>
        </w:rPr>
        <w:t>size</w:t>
      </w:r>
      <w:proofErr w:type="spellEnd"/>
      <w:r w:rsidRPr="00176340">
        <w:rPr>
          <w:b/>
          <w:bCs/>
          <w:highlight w:val="yellow"/>
          <w:lang w:val="pt-BR"/>
        </w:rPr>
        <w:t xml:space="preserve"> - </w:t>
      </w:r>
      <w:proofErr w:type="spellStart"/>
      <w:r w:rsidRPr="00176340">
        <w:rPr>
          <w:b/>
          <w:bCs/>
          <w:highlight w:val="yellow"/>
          <w:lang w:val="pt-BR"/>
        </w:rPr>
        <w:t>nPosition</w:t>
      </w:r>
      <w:proofErr w:type="spellEnd"/>
      <w:r w:rsidRPr="00176340">
        <w:rPr>
          <w:b/>
          <w:bCs/>
          <w:highlight w:val="yellow"/>
          <w:lang w:val="pt-BR"/>
        </w:rPr>
        <w:t xml:space="preserve"> - 1).</w:t>
      </w:r>
    </w:p>
    <w:p w14:paraId="44B1AA4D" w14:textId="77777777" w:rsidR="002E21D5" w:rsidRPr="0036588C" w:rsidRDefault="002E21D5">
      <w:pPr>
        <w:pStyle w:val="Standard"/>
        <w:rPr>
          <w:lang w:val="pt-BR"/>
        </w:rPr>
      </w:pPr>
    </w:p>
    <w:p w14:paraId="6EDF19AC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-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atAdd</w:t>
      </w:r>
      <w:proofErr w:type="spellEnd"/>
      <w:proofErr w:type="gramEnd"/>
      <w:r>
        <w:rPr>
          <w:rFonts w:ascii="Calibri" w:eastAsia="Consolas" w:hAnsi="Calibri" w:cs="Consolas"/>
          <w:lang w:val="pt-BR"/>
        </w:rPr>
        <w:t xml:space="preserve">: Inserir uma nova oferta após posição dada por </w:t>
      </w:r>
      <w:proofErr w:type="spellStart"/>
      <w:r>
        <w:rPr>
          <w:rFonts w:ascii="Calibri" w:eastAsia="Consolas" w:hAnsi="Calibri" w:cs="Consolas"/>
          <w:lang w:val="pt-BR"/>
        </w:rPr>
        <w:t>nPosition</w:t>
      </w:r>
      <w:proofErr w:type="spellEnd"/>
      <w:r>
        <w:rPr>
          <w:rFonts w:ascii="Calibri" w:eastAsia="Consolas" w:hAnsi="Calibri" w:cs="Consolas"/>
          <w:lang w:val="pt-BR"/>
        </w:rPr>
        <w:t>.</w:t>
      </w:r>
    </w:p>
    <w:p w14:paraId="7FE8C32E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-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atDelete</w:t>
      </w:r>
      <w:proofErr w:type="spellEnd"/>
      <w:proofErr w:type="gramEnd"/>
      <w:r>
        <w:rPr>
          <w:rFonts w:ascii="Calibri" w:eastAsia="Consolas" w:hAnsi="Calibri" w:cs="Consolas"/>
          <w:lang w:val="pt-BR"/>
        </w:rPr>
        <w:t xml:space="preserve">: Deletar uma oferta na posição dada por </w:t>
      </w:r>
      <w:proofErr w:type="spellStart"/>
      <w:r>
        <w:rPr>
          <w:rFonts w:ascii="Calibri" w:eastAsia="Consolas" w:hAnsi="Calibri" w:cs="Consolas"/>
          <w:lang w:val="pt-BR"/>
        </w:rPr>
        <w:t>nPosition</w:t>
      </w:r>
      <w:proofErr w:type="spellEnd"/>
      <w:r>
        <w:rPr>
          <w:rFonts w:ascii="Calibri" w:eastAsia="Consolas" w:hAnsi="Calibri" w:cs="Consolas"/>
          <w:lang w:val="pt-BR"/>
        </w:rPr>
        <w:t>.</w:t>
      </w:r>
    </w:p>
    <w:p w14:paraId="1F94CAE7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-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atDeleteFrom</w:t>
      </w:r>
      <w:proofErr w:type="spellEnd"/>
      <w:proofErr w:type="gramEnd"/>
      <w:r>
        <w:rPr>
          <w:rFonts w:ascii="Calibri" w:eastAsia="Consolas" w:hAnsi="Calibri" w:cs="Consolas"/>
          <w:lang w:val="pt-BR"/>
        </w:rPr>
        <w:t xml:space="preserve">: Remover todas as ofertas a partir da posição dada por </w:t>
      </w:r>
      <w:proofErr w:type="spellStart"/>
      <w:r>
        <w:rPr>
          <w:rFonts w:ascii="Calibri" w:eastAsia="Consolas" w:hAnsi="Calibri" w:cs="Consolas"/>
          <w:lang w:val="pt-BR"/>
        </w:rPr>
        <w:t>nPosition</w:t>
      </w:r>
      <w:proofErr w:type="spellEnd"/>
      <w:r>
        <w:rPr>
          <w:rFonts w:ascii="Calibri" w:eastAsia="Consolas" w:hAnsi="Calibri" w:cs="Consolas"/>
          <w:lang w:val="pt-BR"/>
        </w:rPr>
        <w:t>.</w:t>
      </w:r>
    </w:p>
    <w:p w14:paraId="2A38B7E4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-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atEdit</w:t>
      </w:r>
      <w:proofErr w:type="spellEnd"/>
      <w:proofErr w:type="gramEnd"/>
      <w:r>
        <w:rPr>
          <w:rFonts w:ascii="Calibri" w:eastAsia="Consolas" w:hAnsi="Calibri" w:cs="Consolas"/>
          <w:lang w:val="pt-BR"/>
        </w:rPr>
        <w:t xml:space="preserve">: Atualizar as informações da oferta que se encontra na posição dada por </w:t>
      </w:r>
      <w:proofErr w:type="spellStart"/>
      <w:r>
        <w:rPr>
          <w:rFonts w:ascii="Calibri" w:eastAsia="Consolas" w:hAnsi="Calibri" w:cs="Consolas"/>
          <w:lang w:val="pt-BR"/>
        </w:rPr>
        <w:t>nPosition</w:t>
      </w:r>
      <w:proofErr w:type="spellEnd"/>
      <w:r>
        <w:rPr>
          <w:rFonts w:ascii="Calibri" w:eastAsia="Consolas" w:hAnsi="Calibri" w:cs="Consolas"/>
          <w:lang w:val="pt-BR"/>
        </w:rPr>
        <w:t>.</w:t>
      </w:r>
    </w:p>
    <w:p w14:paraId="5CF3739A" w14:textId="5C5E4C01" w:rsidR="002E21D5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-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atFullBook</w:t>
      </w:r>
      <w:proofErr w:type="spellEnd"/>
      <w:proofErr w:type="gramEnd"/>
      <w:r>
        <w:rPr>
          <w:rFonts w:ascii="Calibri" w:eastAsia="Consolas" w:hAnsi="Calibri" w:cs="Consolas"/>
          <w:lang w:val="pt-BR"/>
        </w:rPr>
        <w:t xml:space="preserve">: Criação do book com as ofertas existentes completo, essas informações são recebidas através dos parâmetros </w:t>
      </w:r>
      <w:proofErr w:type="spellStart"/>
      <w:r>
        <w:rPr>
          <w:rFonts w:ascii="Calibri" w:eastAsia="Consolas" w:hAnsi="Calibri" w:cs="Consolas"/>
          <w:lang w:val="pt-BR"/>
        </w:rPr>
        <w:t>pArrayBuy</w:t>
      </w:r>
      <w:proofErr w:type="spellEnd"/>
      <w:r>
        <w:rPr>
          <w:rFonts w:ascii="Calibri" w:eastAsia="Consolas" w:hAnsi="Calibri" w:cs="Consolas"/>
          <w:lang w:val="pt-BR"/>
        </w:rPr>
        <w:t xml:space="preserve"> e </w:t>
      </w:r>
      <w:proofErr w:type="spellStart"/>
      <w:r>
        <w:rPr>
          <w:rFonts w:ascii="Calibri" w:eastAsia="Consolas" w:hAnsi="Calibri" w:cs="Consolas"/>
          <w:lang w:val="pt-BR"/>
        </w:rPr>
        <w:t>pArraySell</w:t>
      </w:r>
      <w:proofErr w:type="spellEnd"/>
      <w:r>
        <w:rPr>
          <w:rFonts w:ascii="Calibri" w:eastAsia="Consolas" w:hAnsi="Calibri" w:cs="Consolas"/>
          <w:lang w:val="pt-BR"/>
        </w:rPr>
        <w:t>.</w:t>
      </w:r>
    </w:p>
    <w:p w14:paraId="2896A9EA" w14:textId="77777777" w:rsidR="00176340" w:rsidRPr="0036588C" w:rsidRDefault="00176340" w:rsidP="00176340">
      <w:pPr>
        <w:pStyle w:val="Standard"/>
        <w:ind w:left="1440"/>
        <w:rPr>
          <w:lang w:val="pt-BR"/>
        </w:rPr>
      </w:pPr>
    </w:p>
    <w:p w14:paraId="488947B1" w14:textId="77777777" w:rsidR="00176340" w:rsidRPr="00176340" w:rsidRDefault="00176340" w:rsidP="00176340">
      <w:pPr>
        <w:pStyle w:val="Standard"/>
        <w:ind w:left="720"/>
        <w:rPr>
          <w:rFonts w:ascii="Calibri" w:eastAsia="Consolas" w:hAnsi="Calibri" w:cs="Consolas"/>
          <w:lang w:val="pt-BR"/>
        </w:rPr>
      </w:pPr>
    </w:p>
    <w:p w14:paraId="199CB5AE" w14:textId="77777777" w:rsidR="00176340" w:rsidRPr="00176340" w:rsidRDefault="00176340" w:rsidP="00176340">
      <w:pPr>
        <w:pStyle w:val="Standard"/>
        <w:ind w:left="720"/>
        <w:rPr>
          <w:rFonts w:ascii="Calibri" w:eastAsia="Consolas" w:hAnsi="Calibri" w:cs="Consolas"/>
          <w:lang w:val="pt-BR"/>
        </w:rPr>
      </w:pPr>
    </w:p>
    <w:p w14:paraId="144BE598" w14:textId="77777777" w:rsidR="00176340" w:rsidRPr="00176340" w:rsidRDefault="00176340" w:rsidP="00176340">
      <w:pPr>
        <w:pStyle w:val="Standard"/>
        <w:ind w:left="720"/>
        <w:rPr>
          <w:rFonts w:ascii="Calibri" w:eastAsia="Consolas" w:hAnsi="Calibri" w:cs="Consolas"/>
          <w:lang w:val="pt-BR"/>
        </w:rPr>
      </w:pPr>
    </w:p>
    <w:p w14:paraId="0D0B2622" w14:textId="77777777" w:rsidR="00176340" w:rsidRPr="00176340" w:rsidRDefault="00176340" w:rsidP="00176340">
      <w:pPr>
        <w:pStyle w:val="Standard"/>
        <w:ind w:left="720"/>
        <w:rPr>
          <w:rFonts w:ascii="Calibri" w:eastAsia="Consolas" w:hAnsi="Calibri" w:cs="Consolas"/>
          <w:lang w:val="pt-BR"/>
        </w:rPr>
      </w:pPr>
    </w:p>
    <w:p w14:paraId="69435849" w14:textId="77777777" w:rsidR="00176340" w:rsidRPr="00176340" w:rsidRDefault="00176340" w:rsidP="00176340">
      <w:pPr>
        <w:pStyle w:val="Standard"/>
        <w:ind w:left="720"/>
        <w:rPr>
          <w:rFonts w:ascii="Calibri" w:eastAsia="Consolas" w:hAnsi="Calibri" w:cs="Consolas"/>
          <w:lang w:val="pt-BR"/>
        </w:rPr>
      </w:pPr>
    </w:p>
    <w:p w14:paraId="059ADB29" w14:textId="77777777" w:rsidR="00176340" w:rsidRPr="00176340" w:rsidRDefault="00176340" w:rsidP="00176340">
      <w:pPr>
        <w:pStyle w:val="Standard"/>
        <w:ind w:left="720"/>
        <w:rPr>
          <w:rFonts w:ascii="Calibri" w:eastAsia="Consolas" w:hAnsi="Calibri" w:cs="Consolas"/>
          <w:lang w:val="pt-BR"/>
        </w:rPr>
      </w:pPr>
    </w:p>
    <w:p w14:paraId="5B7F423C" w14:textId="77777777" w:rsidR="00176340" w:rsidRPr="00176340" w:rsidRDefault="00176340" w:rsidP="00176340">
      <w:pPr>
        <w:pStyle w:val="Standard"/>
        <w:ind w:left="720"/>
        <w:rPr>
          <w:rFonts w:ascii="Calibri" w:eastAsia="Consolas" w:hAnsi="Calibri" w:cs="Consolas"/>
          <w:lang w:val="pt-BR"/>
        </w:rPr>
      </w:pPr>
    </w:p>
    <w:p w14:paraId="3B8E8A43" w14:textId="77777777" w:rsidR="00176340" w:rsidRPr="00176340" w:rsidRDefault="00176340" w:rsidP="00176340">
      <w:pPr>
        <w:pStyle w:val="Standard"/>
        <w:ind w:left="720"/>
        <w:rPr>
          <w:rFonts w:ascii="Calibri" w:eastAsia="Consolas" w:hAnsi="Calibri" w:cs="Consolas"/>
          <w:lang w:val="pt-BR"/>
        </w:rPr>
      </w:pPr>
    </w:p>
    <w:p w14:paraId="02A6C99E" w14:textId="3C1CE51E" w:rsidR="002E21D5" w:rsidRDefault="00000000" w:rsidP="008F3BC5">
      <w:pPr>
        <w:pStyle w:val="Standard"/>
        <w:numPr>
          <w:ilvl w:val="0"/>
          <w:numId w:val="7"/>
        </w:numPr>
        <w:rPr>
          <w:rFonts w:ascii="Calibri" w:eastAsia="Consolas" w:hAnsi="Calibri" w:cs="Consolas"/>
          <w:lang w:val="pt-BR"/>
        </w:rPr>
      </w:pPr>
      <w:r>
        <w:rPr>
          <w:lang w:val="pt-BR"/>
        </w:rPr>
        <w:t xml:space="preserve">Para criação da lista, ao receber </w:t>
      </w:r>
      <w:proofErr w:type="spellStart"/>
      <w:r>
        <w:rPr>
          <w:lang w:val="pt-BR"/>
        </w:rPr>
        <w:t>atFullBook</w:t>
      </w:r>
      <w:proofErr w:type="spellEnd"/>
      <w:r>
        <w:rPr>
          <w:lang w:val="pt-BR"/>
        </w:rPr>
        <w:t xml:space="preserve">, ambos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pArrayBuy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pArraySell</w:t>
      </w:r>
      <w:proofErr w:type="spellEnd"/>
      <w:r>
        <w:rPr>
          <w:lang w:val="pt-BR"/>
        </w:rPr>
        <w:t xml:space="preserve"> possuem o seguinte layout em memória:</w:t>
      </w:r>
    </w:p>
    <w:p w14:paraId="539170BD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0D9EE14D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Cabeçalho</w:t>
      </w:r>
    </w:p>
    <w:p w14:paraId="2335FAE6" w14:textId="11278CF9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Quantidade de ofertas (</w:t>
      </w:r>
      <w:r>
        <w:rPr>
          <w:rFonts w:ascii="Calibri" w:eastAsia="Consolas" w:hAnsi="Calibri" w:cs="Consolas"/>
          <w:b/>
          <w:bCs/>
          <w:lang w:val="pt-BR"/>
        </w:rPr>
        <w:t>Q</w:t>
      </w:r>
      <w:r>
        <w:rPr>
          <w:rFonts w:ascii="Calibri" w:eastAsia="Consolas" w:hAnsi="Calibri" w:cs="Consolas"/>
          <w:lang w:val="pt-BR"/>
        </w:rPr>
        <w:t>)</w:t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 xml:space="preserve">= 4 Bytes </w:t>
      </w:r>
      <w:proofErr w:type="spellStart"/>
      <w:r>
        <w:rPr>
          <w:rFonts w:ascii="Calibri" w:eastAsia="Consolas" w:hAnsi="Calibri" w:cs="Consolas"/>
          <w:lang w:val="pt-BR"/>
        </w:rPr>
        <w:t>Integer</w:t>
      </w:r>
      <w:proofErr w:type="spellEnd"/>
    </w:p>
    <w:p w14:paraId="68E71EAC" w14:textId="3557EDB8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Tamanho do </w:t>
      </w:r>
      <w:proofErr w:type="spellStart"/>
      <w:r>
        <w:rPr>
          <w:rFonts w:ascii="Calibri" w:eastAsia="Consolas" w:hAnsi="Calibri" w:cs="Consolas"/>
          <w:lang w:val="pt-BR"/>
        </w:rPr>
        <w:t>array</w:t>
      </w:r>
      <w:proofErr w:type="spellEnd"/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 xml:space="preserve">= 4 Bytes </w:t>
      </w:r>
      <w:proofErr w:type="spellStart"/>
      <w:r>
        <w:rPr>
          <w:rFonts w:ascii="Calibri" w:eastAsia="Consolas" w:hAnsi="Calibri" w:cs="Consolas"/>
          <w:lang w:val="pt-BR"/>
        </w:rPr>
        <w:t>Integer</w:t>
      </w:r>
      <w:proofErr w:type="spellEnd"/>
      <w:r>
        <w:rPr>
          <w:rFonts w:ascii="Calibri" w:eastAsia="Consolas" w:hAnsi="Calibri" w:cs="Consolas"/>
          <w:lang w:val="pt-BR"/>
        </w:rPr>
        <w:t xml:space="preserve"> (deve ser usado em </w:t>
      </w:r>
      <w:proofErr w:type="spellStart"/>
      <w:r>
        <w:rPr>
          <w:rFonts w:ascii="Calibri" w:eastAsia="Consolas" w:hAnsi="Calibri" w:cs="Consolas"/>
          <w:lang w:val="pt-BR"/>
        </w:rPr>
        <w:t>FreePointer</w:t>
      </w:r>
      <w:proofErr w:type="spellEnd"/>
      <w:r>
        <w:rPr>
          <w:rFonts w:ascii="Calibri" w:eastAsia="Consolas" w:hAnsi="Calibri" w:cs="Consolas"/>
          <w:lang w:val="pt-BR"/>
        </w:rPr>
        <w:t>)</w:t>
      </w:r>
    </w:p>
    <w:p w14:paraId="05909384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b/>
          <w:bCs/>
          <w:lang w:val="pt-BR"/>
        </w:rPr>
        <w:t xml:space="preserve">Q </w:t>
      </w:r>
      <w:r>
        <w:rPr>
          <w:rFonts w:ascii="Calibri" w:eastAsia="Consolas" w:hAnsi="Calibri" w:cs="Consolas"/>
          <w:lang w:val="pt-BR"/>
        </w:rPr>
        <w:t>entradas a serem inseridas no book, contendo</w:t>
      </w:r>
    </w:p>
    <w:p w14:paraId="1677D911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Preço</w:t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>= 8 Bytes Double</w:t>
      </w:r>
    </w:p>
    <w:p w14:paraId="0ECF17CD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Quantidade</w:t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 xml:space="preserve">= 4 Bytes </w:t>
      </w:r>
      <w:proofErr w:type="spellStart"/>
      <w:r>
        <w:rPr>
          <w:rFonts w:ascii="Calibri" w:eastAsia="Consolas" w:hAnsi="Calibri" w:cs="Consolas"/>
          <w:lang w:val="pt-BR"/>
        </w:rPr>
        <w:t>Integer</w:t>
      </w:r>
      <w:proofErr w:type="spellEnd"/>
    </w:p>
    <w:p w14:paraId="39D0D6E9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Count</w:t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 xml:space="preserve">= 4 Bytes </w:t>
      </w:r>
      <w:proofErr w:type="spellStart"/>
      <w:r>
        <w:rPr>
          <w:rFonts w:ascii="Calibri" w:eastAsia="Consolas" w:hAnsi="Calibri" w:cs="Consolas"/>
          <w:lang w:val="pt-BR"/>
        </w:rPr>
        <w:t>Integer</w:t>
      </w:r>
      <w:proofErr w:type="spellEnd"/>
    </w:p>
    <w:p w14:paraId="1BD16E68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4C854361" w14:textId="77777777" w:rsidR="002E21D5" w:rsidRPr="0036588C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TOfferBookCallback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para informar uma atualização no livro de ofertas:</w:t>
      </w:r>
    </w:p>
    <w:p w14:paraId="4D5F2081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rAssetID</w:t>
      </w:r>
      <w:proofErr w:type="spellEnd"/>
      <w:r>
        <w:rPr>
          <w:rFonts w:ascii="Calibri" w:eastAsia="Consolas" w:hAnsi="Calibri" w:cs="Consolas"/>
          <w:lang w:val="pt-BR"/>
        </w:rPr>
        <w:t xml:space="preserve">: </w:t>
      </w:r>
      <w:proofErr w:type="spellStart"/>
      <w:r>
        <w:rPr>
          <w:rFonts w:ascii="Calibri" w:eastAsia="Consolas" w:hAnsi="Calibri" w:cs="Consolas"/>
          <w:lang w:val="pt-BR"/>
        </w:rPr>
        <w:t>Ticker</w:t>
      </w:r>
      <w:proofErr w:type="spellEnd"/>
      <w:r>
        <w:rPr>
          <w:rFonts w:ascii="Calibri" w:eastAsia="Consolas" w:hAnsi="Calibri" w:cs="Consolas"/>
          <w:lang w:val="pt-BR"/>
        </w:rPr>
        <w:t>;</w:t>
      </w:r>
    </w:p>
    <w:p w14:paraId="15A3B096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nAction</w:t>
      </w:r>
      <w:proofErr w:type="spellEnd"/>
      <w:r>
        <w:rPr>
          <w:rFonts w:ascii="Calibri" w:eastAsia="Consolas" w:hAnsi="Calibri" w:cs="Consolas"/>
          <w:lang w:val="pt-BR"/>
        </w:rPr>
        <w:t>: (</w:t>
      </w:r>
      <w:proofErr w:type="spellStart"/>
      <w:r>
        <w:rPr>
          <w:rFonts w:ascii="Calibri" w:eastAsia="Consolas" w:hAnsi="Calibri" w:cs="Consolas"/>
          <w:lang w:val="pt-BR"/>
        </w:rPr>
        <w:t>atAdd</w:t>
      </w:r>
      <w:proofErr w:type="spellEnd"/>
      <w:r>
        <w:rPr>
          <w:rFonts w:ascii="Calibri" w:eastAsia="Consolas" w:hAnsi="Calibri" w:cs="Consolas"/>
          <w:lang w:val="pt-BR"/>
        </w:rPr>
        <w:t xml:space="preserve"> = 0, </w:t>
      </w:r>
      <w:proofErr w:type="spellStart"/>
      <w:r>
        <w:rPr>
          <w:rFonts w:ascii="Calibri" w:eastAsia="Consolas" w:hAnsi="Calibri" w:cs="Consolas"/>
          <w:lang w:val="pt-BR"/>
        </w:rPr>
        <w:t>atEdit</w:t>
      </w:r>
      <w:proofErr w:type="spellEnd"/>
      <w:r>
        <w:rPr>
          <w:rFonts w:ascii="Calibri" w:eastAsia="Consolas" w:hAnsi="Calibri" w:cs="Consolas"/>
          <w:lang w:val="pt-BR"/>
        </w:rPr>
        <w:t xml:space="preserve"> = 1, </w:t>
      </w:r>
      <w:proofErr w:type="spellStart"/>
      <w:r>
        <w:rPr>
          <w:rFonts w:ascii="Calibri" w:eastAsia="Consolas" w:hAnsi="Calibri" w:cs="Consolas"/>
          <w:lang w:val="pt-BR"/>
        </w:rPr>
        <w:t>atDelete</w:t>
      </w:r>
      <w:proofErr w:type="spellEnd"/>
      <w:r>
        <w:rPr>
          <w:rFonts w:ascii="Calibri" w:eastAsia="Consolas" w:hAnsi="Calibri" w:cs="Consolas"/>
          <w:lang w:val="pt-BR"/>
        </w:rPr>
        <w:t xml:space="preserve"> = 2, </w:t>
      </w:r>
      <w:proofErr w:type="spellStart"/>
      <w:r>
        <w:rPr>
          <w:rFonts w:ascii="Calibri" w:eastAsia="Consolas" w:hAnsi="Calibri" w:cs="Consolas"/>
          <w:lang w:val="pt-BR"/>
        </w:rPr>
        <w:t>atDeleteFrom</w:t>
      </w:r>
      <w:proofErr w:type="spellEnd"/>
      <w:r>
        <w:rPr>
          <w:rFonts w:ascii="Calibri" w:eastAsia="Consolas" w:hAnsi="Calibri" w:cs="Consolas"/>
          <w:lang w:val="pt-BR"/>
        </w:rPr>
        <w:t xml:space="preserve"> = 3, </w:t>
      </w:r>
      <w:proofErr w:type="spellStart"/>
      <w:r>
        <w:rPr>
          <w:rFonts w:ascii="Calibri" w:eastAsia="Consolas" w:hAnsi="Calibri" w:cs="Consolas"/>
          <w:lang w:val="pt-BR"/>
        </w:rPr>
        <w:t>atFullBook</w:t>
      </w:r>
      <w:proofErr w:type="spellEnd"/>
      <w:r>
        <w:rPr>
          <w:rFonts w:ascii="Calibri" w:eastAsia="Consolas" w:hAnsi="Calibri" w:cs="Consolas"/>
          <w:lang w:val="pt-BR"/>
        </w:rPr>
        <w:t xml:space="preserve"> = 4);</w:t>
      </w:r>
    </w:p>
    <w:p w14:paraId="556A4CC8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nPosition</w:t>
      </w:r>
      <w:proofErr w:type="spellEnd"/>
      <w:r>
        <w:rPr>
          <w:rFonts w:ascii="Calibri" w:eastAsia="Consolas" w:hAnsi="Calibri" w:cs="Consolas"/>
          <w:lang w:val="pt-BR"/>
        </w:rPr>
        <w:t xml:space="preserve">: Posição no </w:t>
      </w:r>
      <w:proofErr w:type="spellStart"/>
      <w:r>
        <w:rPr>
          <w:rFonts w:ascii="Calibri" w:eastAsia="Consolas" w:hAnsi="Calibri" w:cs="Consolas"/>
          <w:lang w:val="pt-BR"/>
        </w:rPr>
        <w:t>array</w:t>
      </w:r>
      <w:proofErr w:type="spellEnd"/>
      <w:r>
        <w:rPr>
          <w:rFonts w:ascii="Calibri" w:eastAsia="Consolas" w:hAnsi="Calibri" w:cs="Consolas"/>
          <w:lang w:val="pt-BR"/>
        </w:rPr>
        <w:t>;</w:t>
      </w:r>
    </w:p>
    <w:p w14:paraId="172624E0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nSide</w:t>
      </w:r>
      <w:proofErr w:type="spellEnd"/>
      <w:r>
        <w:rPr>
          <w:rFonts w:ascii="Calibri" w:eastAsia="Consolas" w:hAnsi="Calibri" w:cs="Consolas"/>
          <w:lang w:val="pt-BR"/>
        </w:rPr>
        <w:t xml:space="preserve">: Lado da ordem (Compra=0, Venda=1); </w:t>
      </w:r>
    </w:p>
    <w:p w14:paraId="0C779F67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nQtd</w:t>
      </w:r>
      <w:proofErr w:type="spellEnd"/>
      <w:r>
        <w:rPr>
          <w:rFonts w:ascii="Calibri" w:eastAsia="Consolas" w:hAnsi="Calibri" w:cs="Consolas"/>
          <w:lang w:val="pt-BR"/>
        </w:rPr>
        <w:t xml:space="preserve">: Quantidade vendida/Comprada; </w:t>
      </w:r>
    </w:p>
    <w:p w14:paraId="5DA84984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nAgent</w:t>
      </w:r>
      <w:proofErr w:type="spellEnd"/>
      <w:r>
        <w:rPr>
          <w:rFonts w:ascii="Calibri" w:eastAsia="Consolas" w:hAnsi="Calibri" w:cs="Consolas"/>
          <w:lang w:val="pt-BR"/>
        </w:rPr>
        <w:t>: i</w:t>
      </w:r>
      <w:r>
        <w:rPr>
          <w:rFonts w:ascii="Calibri" w:eastAsia="Calibri" w:hAnsi="Calibri" w:cs="Calibri"/>
          <w:lang w:val="pt-BR"/>
        </w:rPr>
        <w:t xml:space="preserve">ndicam os </w:t>
      </w:r>
      <w:proofErr w:type="spellStart"/>
      <w:r>
        <w:rPr>
          <w:rFonts w:ascii="Calibri" w:eastAsia="Calibri" w:hAnsi="Calibri" w:cs="Calibri"/>
          <w:lang w:val="pt-BR"/>
        </w:rPr>
        <w:t>IDs</w:t>
      </w:r>
      <w:proofErr w:type="spellEnd"/>
      <w:r>
        <w:rPr>
          <w:rFonts w:ascii="Calibri" w:eastAsia="Calibri" w:hAnsi="Calibri" w:cs="Calibri"/>
          <w:lang w:val="pt-BR"/>
        </w:rPr>
        <w:t xml:space="preserve"> dos agentes de compra e venda, respectivamente; pode-se se obter o nome destes através das funções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GetAgentNameByID</w:t>
      </w:r>
      <w:proofErr w:type="spellEnd"/>
      <w:r>
        <w:rPr>
          <w:rFonts w:ascii="Calibri" w:eastAsia="Calibri" w:hAnsi="Calibri" w:cs="Calibri"/>
          <w:color w:val="1155CC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e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GetAgentShortNameByID</w:t>
      </w:r>
      <w:proofErr w:type="spellEnd"/>
      <w:r>
        <w:rPr>
          <w:rFonts w:ascii="Calibri" w:eastAsia="Calibri" w:hAnsi="Calibri" w:cs="Calibri"/>
          <w:color w:val="1155CC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>já especificadas;</w:t>
      </w:r>
    </w:p>
    <w:p w14:paraId="0E36B14C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alibri" w:hAnsi="Calibri" w:cs="Calibri"/>
          <w:lang w:val="pt-BR"/>
        </w:rPr>
        <w:lastRenderedPageBreak/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nOfferID</w:t>
      </w:r>
      <w:proofErr w:type="spellEnd"/>
      <w:r>
        <w:rPr>
          <w:rFonts w:ascii="Calibri" w:eastAsia="Consolas" w:hAnsi="Calibri" w:cs="Consolas"/>
          <w:lang w:val="pt-BR"/>
        </w:rPr>
        <w:t>: ID da oferta;</w:t>
      </w:r>
    </w:p>
    <w:p w14:paraId="2081DE87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sPrice</w:t>
      </w:r>
      <w:proofErr w:type="spellEnd"/>
      <w:r>
        <w:rPr>
          <w:rFonts w:ascii="Calibri" w:eastAsia="Consolas" w:hAnsi="Calibri" w:cs="Consolas"/>
          <w:lang w:val="pt-BR"/>
        </w:rPr>
        <w:t xml:space="preserve">: Preço; </w:t>
      </w:r>
    </w:p>
    <w:p w14:paraId="62CCBE0A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bHasPrice</w:t>
      </w:r>
      <w:proofErr w:type="spellEnd"/>
      <w:r>
        <w:rPr>
          <w:rFonts w:ascii="Calibri" w:eastAsia="Consolas" w:hAnsi="Calibri" w:cs="Consolas"/>
          <w:lang w:val="pt-BR"/>
        </w:rPr>
        <w:t xml:space="preserve">: 1 byte para especificar se </w:t>
      </w:r>
      <w:proofErr w:type="gramStart"/>
      <w:r>
        <w:rPr>
          <w:rFonts w:ascii="Calibri" w:eastAsia="Consolas" w:hAnsi="Calibri" w:cs="Consolas"/>
          <w:lang w:val="pt-BR"/>
        </w:rPr>
        <w:t>existe(</w:t>
      </w:r>
      <w:proofErr w:type="gramEnd"/>
      <w:r>
        <w:rPr>
          <w:rFonts w:ascii="Calibri" w:eastAsia="Consolas" w:hAnsi="Calibri" w:cs="Consolas"/>
          <w:color w:val="000088"/>
          <w:lang w:val="pt-BR"/>
        </w:rPr>
        <w:t>#1</w:t>
      </w:r>
      <w:r>
        <w:rPr>
          <w:rFonts w:ascii="Calibri" w:eastAsia="Consolas" w:hAnsi="Calibri" w:cs="Consolas"/>
          <w:lang w:val="pt-BR"/>
        </w:rPr>
        <w:t xml:space="preserve">) preço; </w:t>
      </w:r>
    </w:p>
    <w:p w14:paraId="0DD77387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bHasQtd</w:t>
      </w:r>
      <w:proofErr w:type="spellEnd"/>
      <w:r>
        <w:rPr>
          <w:rFonts w:ascii="Calibri" w:eastAsia="Consolas" w:hAnsi="Calibri" w:cs="Consolas"/>
          <w:lang w:val="pt-BR"/>
        </w:rPr>
        <w:t xml:space="preserve">: 1 byte para especificar se </w:t>
      </w:r>
      <w:proofErr w:type="gramStart"/>
      <w:r>
        <w:rPr>
          <w:rFonts w:ascii="Calibri" w:eastAsia="Consolas" w:hAnsi="Calibri" w:cs="Consolas"/>
          <w:lang w:val="pt-BR"/>
        </w:rPr>
        <w:t>existe(</w:t>
      </w:r>
      <w:proofErr w:type="gramEnd"/>
      <w:r>
        <w:rPr>
          <w:rFonts w:ascii="Calibri" w:eastAsia="Consolas" w:hAnsi="Calibri" w:cs="Consolas"/>
          <w:color w:val="000088"/>
          <w:lang w:val="pt-BR"/>
        </w:rPr>
        <w:t>#1</w:t>
      </w:r>
      <w:r>
        <w:rPr>
          <w:rFonts w:ascii="Calibri" w:eastAsia="Consolas" w:hAnsi="Calibri" w:cs="Consolas"/>
          <w:lang w:val="pt-BR"/>
        </w:rPr>
        <w:t>) quantidade;</w:t>
      </w:r>
    </w:p>
    <w:p w14:paraId="16D725D5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bHasDate</w:t>
      </w:r>
      <w:proofErr w:type="spellEnd"/>
      <w:r>
        <w:rPr>
          <w:rFonts w:ascii="Calibri" w:eastAsia="Consolas" w:hAnsi="Calibri" w:cs="Consolas"/>
          <w:lang w:val="pt-BR"/>
        </w:rPr>
        <w:t xml:space="preserve">: 1 byte para especificar se </w:t>
      </w:r>
      <w:proofErr w:type="gramStart"/>
      <w:r>
        <w:rPr>
          <w:rFonts w:ascii="Calibri" w:eastAsia="Consolas" w:hAnsi="Calibri" w:cs="Consolas"/>
          <w:lang w:val="pt-BR"/>
        </w:rPr>
        <w:t>existe(</w:t>
      </w:r>
      <w:proofErr w:type="gramEnd"/>
      <w:r>
        <w:rPr>
          <w:rFonts w:ascii="Calibri" w:eastAsia="Consolas" w:hAnsi="Calibri" w:cs="Consolas"/>
          <w:color w:val="000088"/>
          <w:lang w:val="pt-BR"/>
        </w:rPr>
        <w:t>#1</w:t>
      </w:r>
      <w:r>
        <w:rPr>
          <w:rFonts w:ascii="Calibri" w:eastAsia="Consolas" w:hAnsi="Calibri" w:cs="Consolas"/>
          <w:lang w:val="pt-BR"/>
        </w:rPr>
        <w:t>) data;</w:t>
      </w:r>
    </w:p>
    <w:p w14:paraId="7C8C79C6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bHasOfferID</w:t>
      </w:r>
      <w:proofErr w:type="spellEnd"/>
      <w:r>
        <w:rPr>
          <w:rFonts w:ascii="Calibri" w:eastAsia="Consolas" w:hAnsi="Calibri" w:cs="Consolas"/>
          <w:lang w:val="pt-BR"/>
        </w:rPr>
        <w:t xml:space="preserve">: 1 byte para especificar se </w:t>
      </w:r>
      <w:proofErr w:type="gramStart"/>
      <w:r>
        <w:rPr>
          <w:rFonts w:ascii="Calibri" w:eastAsia="Consolas" w:hAnsi="Calibri" w:cs="Consolas"/>
          <w:lang w:val="pt-BR"/>
        </w:rPr>
        <w:t>existe(</w:t>
      </w:r>
      <w:proofErr w:type="gramEnd"/>
      <w:r>
        <w:rPr>
          <w:rFonts w:ascii="Calibri" w:eastAsia="Consolas" w:hAnsi="Calibri" w:cs="Consolas"/>
          <w:color w:val="000088"/>
          <w:lang w:val="pt-BR"/>
        </w:rPr>
        <w:t>#1</w:t>
      </w:r>
      <w:r>
        <w:rPr>
          <w:rFonts w:ascii="Calibri" w:eastAsia="Consolas" w:hAnsi="Calibri" w:cs="Consolas"/>
          <w:lang w:val="pt-BR"/>
        </w:rPr>
        <w:t>) oferta;</w:t>
      </w:r>
    </w:p>
    <w:p w14:paraId="17C58F90" w14:textId="77777777" w:rsidR="00176340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bHasAgent</w:t>
      </w:r>
      <w:proofErr w:type="spellEnd"/>
      <w:r>
        <w:rPr>
          <w:rFonts w:ascii="Calibri" w:eastAsia="Consolas" w:hAnsi="Calibri" w:cs="Consolas"/>
          <w:lang w:val="pt-BR"/>
        </w:rPr>
        <w:t xml:space="preserve">: 1 byte para especificar se </w:t>
      </w:r>
      <w:proofErr w:type="gramStart"/>
      <w:r>
        <w:rPr>
          <w:rFonts w:ascii="Calibri" w:eastAsia="Consolas" w:hAnsi="Calibri" w:cs="Consolas"/>
          <w:lang w:val="pt-BR"/>
        </w:rPr>
        <w:t>existe(</w:t>
      </w:r>
      <w:proofErr w:type="gramEnd"/>
      <w:r>
        <w:rPr>
          <w:rFonts w:ascii="Calibri" w:eastAsia="Consolas" w:hAnsi="Calibri" w:cs="Consolas"/>
          <w:color w:val="000088"/>
          <w:lang w:val="pt-BR"/>
        </w:rPr>
        <w:t>#1</w:t>
      </w:r>
      <w:r>
        <w:rPr>
          <w:rFonts w:ascii="Calibri" w:eastAsia="Consolas" w:hAnsi="Calibri" w:cs="Consolas"/>
          <w:lang w:val="pt-BR"/>
        </w:rPr>
        <w:t xml:space="preserve">) agente, </w:t>
      </w:r>
    </w:p>
    <w:p w14:paraId="075289F8" w14:textId="5127D998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 w:rsidRPr="00176340">
        <w:rPr>
          <w:rFonts w:ascii="Calibri" w:eastAsia="Consolas" w:hAnsi="Calibri" w:cs="Consolas"/>
          <w:lang w:val="pt-BR"/>
        </w:rPr>
        <w:t xml:space="preserve"> </w:t>
      </w:r>
      <w:proofErr w:type="spellStart"/>
      <w:r w:rsidRPr="00176340">
        <w:rPr>
          <w:rFonts w:ascii="Calibri" w:eastAsia="Consolas" w:hAnsi="Calibri" w:cs="Consolas"/>
          <w:lang w:val="pt-BR"/>
        </w:rPr>
        <w:t>pwcDate</w:t>
      </w:r>
      <w:proofErr w:type="spellEnd"/>
      <w:r w:rsidRPr="00176340">
        <w:rPr>
          <w:rFonts w:ascii="Calibri" w:eastAsia="Consolas" w:hAnsi="Calibri" w:cs="Consolas"/>
          <w:lang w:val="pt-BR"/>
        </w:rPr>
        <w:t xml:space="preserve"> informa a data da oferta, como uma </w:t>
      </w:r>
      <w:proofErr w:type="spellStart"/>
      <w:r w:rsidRPr="00176340">
        <w:rPr>
          <w:rFonts w:ascii="Calibri" w:eastAsia="Consolas" w:hAnsi="Calibri" w:cs="Consolas"/>
          <w:lang w:val="pt-BR"/>
        </w:rPr>
        <w:t>string</w:t>
      </w:r>
      <w:proofErr w:type="spellEnd"/>
      <w:r w:rsidRPr="00176340">
        <w:rPr>
          <w:rFonts w:ascii="Calibri" w:eastAsia="Consolas" w:hAnsi="Calibri" w:cs="Consolas"/>
          <w:lang w:val="pt-BR"/>
        </w:rPr>
        <w:t xml:space="preserve"> segundo o padrão ‘</w:t>
      </w:r>
      <w:proofErr w:type="spellStart"/>
      <w:r w:rsidRPr="00176340">
        <w:rPr>
          <w:rFonts w:ascii="Calibri" w:eastAsia="Consolas" w:hAnsi="Calibri" w:cs="Consolas"/>
          <w:lang w:val="pt-BR"/>
        </w:rPr>
        <w:t>dd</w:t>
      </w:r>
      <w:proofErr w:type="spellEnd"/>
      <w:r w:rsidRPr="00176340">
        <w:rPr>
          <w:rFonts w:ascii="Calibri" w:eastAsia="Consolas" w:hAnsi="Calibri" w:cs="Consolas"/>
          <w:lang w:val="pt-BR"/>
        </w:rPr>
        <w:t>/mm/</w:t>
      </w:r>
      <w:proofErr w:type="spellStart"/>
      <w:r w:rsidRPr="00176340">
        <w:rPr>
          <w:rFonts w:ascii="Calibri" w:eastAsia="Consolas" w:hAnsi="Calibri" w:cs="Consolas"/>
          <w:lang w:val="pt-BR"/>
        </w:rPr>
        <w:t>yyyy</w:t>
      </w:r>
      <w:proofErr w:type="spellEnd"/>
      <w:r w:rsidRPr="00176340">
        <w:rPr>
          <w:rFonts w:ascii="Calibri" w:eastAsia="Consolas" w:hAnsi="Calibri" w:cs="Consolas"/>
          <w:lang w:val="pt-BR"/>
        </w:rPr>
        <w:t xml:space="preserve"> </w:t>
      </w:r>
      <w:proofErr w:type="spellStart"/>
      <w:r w:rsidRPr="00176340">
        <w:rPr>
          <w:rFonts w:ascii="Calibri" w:eastAsia="Consolas" w:hAnsi="Calibri" w:cs="Consolas"/>
          <w:lang w:val="pt-BR"/>
        </w:rPr>
        <w:t>hh:mm:ss.zzz</w:t>
      </w:r>
      <w:proofErr w:type="spellEnd"/>
      <w:r w:rsidRPr="00176340">
        <w:rPr>
          <w:rFonts w:ascii="Calibri" w:eastAsia="Consolas" w:hAnsi="Calibri" w:cs="Consolas"/>
          <w:lang w:val="pt-BR"/>
        </w:rPr>
        <w:t xml:space="preserve">’. </w:t>
      </w:r>
    </w:p>
    <w:p w14:paraId="00D3826D" w14:textId="4D3F39C8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0D98919D" w14:textId="3116FED1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5A3A560A" w14:textId="0B03ADBB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272C8839" w14:textId="7272A967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33D9C530" w14:textId="446E8426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5ED08B1B" w14:textId="01757AD5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12F5DFB3" w14:textId="7D9390D8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2128AA5D" w14:textId="301C85A2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513F5524" w14:textId="05B23640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20D7E582" w14:textId="158C5ECE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451DCF9D" w14:textId="23B29E84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1677F7AF" w14:textId="1365C43A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42259BC5" w14:textId="77777777" w:rsidR="00176340" w:rsidRPr="00176340" w:rsidRDefault="00176340" w:rsidP="00176340">
      <w:pPr>
        <w:pStyle w:val="Standard"/>
        <w:rPr>
          <w:lang w:val="pt-BR"/>
        </w:rPr>
      </w:pPr>
    </w:p>
    <w:p w14:paraId="1525407E" w14:textId="77777777" w:rsidR="00176340" w:rsidRPr="00176340" w:rsidRDefault="00176340" w:rsidP="00176340">
      <w:pPr>
        <w:pStyle w:val="Standard"/>
        <w:ind w:left="1440"/>
        <w:rPr>
          <w:lang w:val="pt-BR"/>
        </w:rPr>
      </w:pPr>
    </w:p>
    <w:p w14:paraId="2F76B189" w14:textId="330CA63F" w:rsidR="002E21D5" w:rsidRPr="00176340" w:rsidRDefault="00000000" w:rsidP="00176340">
      <w:pPr>
        <w:pStyle w:val="Standard"/>
        <w:numPr>
          <w:ilvl w:val="0"/>
          <w:numId w:val="7"/>
        </w:numPr>
        <w:rPr>
          <w:lang w:val="pt-BR"/>
        </w:rPr>
      </w:pPr>
      <w:r w:rsidRPr="00176340">
        <w:rPr>
          <w:rFonts w:ascii="Calibri" w:eastAsia="Consolas" w:hAnsi="Calibri" w:cs="Consolas"/>
          <w:lang w:val="pt-BR"/>
        </w:rPr>
        <w:t xml:space="preserve">O </w:t>
      </w:r>
      <w:proofErr w:type="spellStart"/>
      <w:r w:rsidRPr="00176340">
        <w:rPr>
          <w:rFonts w:ascii="Calibri" w:eastAsia="Consolas" w:hAnsi="Calibri" w:cs="Consolas"/>
          <w:lang w:val="pt-BR"/>
        </w:rPr>
        <w:t>callback</w:t>
      </w:r>
      <w:proofErr w:type="spellEnd"/>
      <w:r w:rsidRPr="00176340">
        <w:rPr>
          <w:rFonts w:ascii="Calibri" w:eastAsia="Consolas" w:hAnsi="Calibri" w:cs="Consolas"/>
          <w:lang w:val="pt-BR"/>
        </w:rPr>
        <w:t xml:space="preserve"> é tratado seguindo a mesma especificação do </w:t>
      </w:r>
      <w:proofErr w:type="spellStart"/>
      <w:proofErr w:type="gramStart"/>
      <w:r w:rsidRPr="00176340">
        <w:rPr>
          <w:rFonts w:ascii="Calibri" w:eastAsia="Consolas" w:hAnsi="Calibri" w:cs="Consolas"/>
          <w:b/>
          <w:color w:val="660066"/>
          <w:lang w:val="pt-BR"/>
        </w:rPr>
        <w:t>TPriceBookCallback</w:t>
      </w:r>
      <w:proofErr w:type="spellEnd"/>
      <w:r w:rsidRPr="00176340">
        <w:rPr>
          <w:rFonts w:ascii="Calibri" w:eastAsia="Consolas" w:hAnsi="Calibri" w:cs="Consolas"/>
          <w:lang w:val="pt-BR"/>
        </w:rPr>
        <w:t xml:space="preserve"> ,</w:t>
      </w:r>
      <w:proofErr w:type="gramEnd"/>
      <w:r w:rsidRPr="00176340">
        <w:rPr>
          <w:rFonts w:ascii="Calibri" w:eastAsia="Consolas" w:hAnsi="Calibri" w:cs="Consolas"/>
          <w:lang w:val="pt-BR"/>
        </w:rPr>
        <w:t xml:space="preserve"> com exceção do layout dos </w:t>
      </w:r>
      <w:proofErr w:type="spellStart"/>
      <w:r w:rsidRPr="00176340">
        <w:rPr>
          <w:rFonts w:ascii="Calibri" w:eastAsia="Consolas" w:hAnsi="Calibri" w:cs="Consolas"/>
          <w:lang w:val="pt-BR"/>
        </w:rPr>
        <w:t>arrays</w:t>
      </w:r>
      <w:proofErr w:type="spellEnd"/>
      <w:r w:rsidRPr="00176340">
        <w:rPr>
          <w:rFonts w:ascii="Calibri" w:eastAsia="Consolas" w:hAnsi="Calibri" w:cs="Consolas"/>
          <w:lang w:val="pt-BR"/>
        </w:rPr>
        <w:t xml:space="preserve"> </w:t>
      </w:r>
      <w:proofErr w:type="spellStart"/>
      <w:r w:rsidRPr="00176340">
        <w:rPr>
          <w:rFonts w:ascii="Calibri" w:eastAsia="Consolas" w:hAnsi="Calibri" w:cs="Consolas"/>
          <w:lang w:val="pt-BR"/>
        </w:rPr>
        <w:t>pArrayBuy</w:t>
      </w:r>
      <w:proofErr w:type="spellEnd"/>
      <w:r w:rsidRPr="00176340">
        <w:rPr>
          <w:rFonts w:ascii="Calibri" w:eastAsia="Consolas" w:hAnsi="Calibri" w:cs="Consolas"/>
          <w:lang w:val="pt-BR"/>
        </w:rPr>
        <w:t xml:space="preserve"> e </w:t>
      </w:r>
      <w:proofErr w:type="spellStart"/>
      <w:r w:rsidRPr="00176340">
        <w:rPr>
          <w:rFonts w:ascii="Calibri" w:eastAsia="Consolas" w:hAnsi="Calibri" w:cs="Consolas"/>
          <w:lang w:val="pt-BR"/>
        </w:rPr>
        <w:t>pArraySell</w:t>
      </w:r>
      <w:proofErr w:type="spellEnd"/>
      <w:r w:rsidRPr="00176340">
        <w:rPr>
          <w:rFonts w:ascii="Calibri" w:eastAsia="Consolas" w:hAnsi="Calibri" w:cs="Consolas"/>
          <w:lang w:val="pt-BR"/>
        </w:rPr>
        <w:t>:</w:t>
      </w:r>
    </w:p>
    <w:p w14:paraId="7785B1AD" w14:textId="77777777" w:rsidR="002E21D5" w:rsidRPr="0036588C" w:rsidRDefault="002E21D5">
      <w:pPr>
        <w:pStyle w:val="Standard"/>
        <w:rPr>
          <w:lang w:val="pt-BR"/>
        </w:rPr>
      </w:pPr>
    </w:p>
    <w:p w14:paraId="5EFE430A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Cabeçalho</w:t>
      </w:r>
    </w:p>
    <w:p w14:paraId="5B5EC6F3" w14:textId="09478DB4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Quantidade de ofertas (</w:t>
      </w:r>
      <w:r>
        <w:rPr>
          <w:rFonts w:ascii="Calibri" w:eastAsia="Consolas" w:hAnsi="Calibri" w:cs="Consolas"/>
          <w:b/>
          <w:bCs/>
          <w:lang w:val="pt-BR"/>
        </w:rPr>
        <w:t>Q</w:t>
      </w:r>
      <w:r>
        <w:rPr>
          <w:rFonts w:ascii="Calibri" w:eastAsia="Consolas" w:hAnsi="Calibri" w:cs="Consolas"/>
          <w:lang w:val="pt-BR"/>
        </w:rPr>
        <w:t>)</w:t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 xml:space="preserve">= 4 Bytes </w:t>
      </w:r>
      <w:proofErr w:type="spellStart"/>
      <w:r>
        <w:rPr>
          <w:rFonts w:ascii="Calibri" w:eastAsia="Consolas" w:hAnsi="Calibri" w:cs="Consolas"/>
          <w:lang w:val="pt-BR"/>
        </w:rPr>
        <w:t>Integer</w:t>
      </w:r>
      <w:proofErr w:type="spellEnd"/>
    </w:p>
    <w:p w14:paraId="5E033CD4" w14:textId="1913EE69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Tamanho do </w:t>
      </w:r>
      <w:proofErr w:type="spellStart"/>
      <w:r>
        <w:rPr>
          <w:rFonts w:ascii="Calibri" w:eastAsia="Consolas" w:hAnsi="Calibri" w:cs="Consolas"/>
          <w:lang w:val="pt-BR"/>
        </w:rPr>
        <w:t>array</w:t>
      </w:r>
      <w:proofErr w:type="spellEnd"/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 xml:space="preserve">= 4 Bytes </w:t>
      </w:r>
      <w:proofErr w:type="spellStart"/>
      <w:r>
        <w:rPr>
          <w:rFonts w:ascii="Calibri" w:eastAsia="Consolas" w:hAnsi="Calibri" w:cs="Consolas"/>
          <w:lang w:val="pt-BR"/>
        </w:rPr>
        <w:t>Integer</w:t>
      </w:r>
      <w:proofErr w:type="spellEnd"/>
      <w:r>
        <w:rPr>
          <w:rFonts w:ascii="Calibri" w:eastAsia="Consolas" w:hAnsi="Calibri" w:cs="Consolas"/>
          <w:lang w:val="pt-BR"/>
        </w:rPr>
        <w:t xml:space="preserve"> (deve ser usado em </w:t>
      </w:r>
      <w:proofErr w:type="spellStart"/>
      <w:r>
        <w:rPr>
          <w:rFonts w:ascii="Calibri" w:eastAsia="Consolas" w:hAnsi="Calibri" w:cs="Consolas"/>
          <w:lang w:val="pt-BR"/>
        </w:rPr>
        <w:t>FreePointer</w:t>
      </w:r>
      <w:proofErr w:type="spellEnd"/>
      <w:r>
        <w:rPr>
          <w:rFonts w:ascii="Calibri" w:eastAsia="Consolas" w:hAnsi="Calibri" w:cs="Consolas"/>
          <w:lang w:val="pt-BR"/>
        </w:rPr>
        <w:t>)</w:t>
      </w:r>
    </w:p>
    <w:p w14:paraId="3D418814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b/>
          <w:bCs/>
          <w:lang w:val="pt-BR"/>
        </w:rPr>
        <w:t xml:space="preserve">Q </w:t>
      </w:r>
      <w:r>
        <w:rPr>
          <w:rFonts w:ascii="Calibri" w:eastAsia="Consolas" w:hAnsi="Calibri" w:cs="Consolas"/>
          <w:lang w:val="pt-BR"/>
        </w:rPr>
        <w:t>entradas a serem inseridas no book, contendo</w:t>
      </w:r>
    </w:p>
    <w:p w14:paraId="160E32CC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Preço</w:t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>= 8 Bytes Double</w:t>
      </w:r>
    </w:p>
    <w:p w14:paraId="39BF732F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Quantidade</w:t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 xml:space="preserve">= 4 Bytes </w:t>
      </w:r>
      <w:proofErr w:type="spellStart"/>
      <w:r>
        <w:rPr>
          <w:rFonts w:ascii="Calibri" w:eastAsia="Consolas" w:hAnsi="Calibri" w:cs="Consolas"/>
          <w:lang w:val="pt-BR"/>
        </w:rPr>
        <w:t>Integer</w:t>
      </w:r>
      <w:proofErr w:type="spellEnd"/>
    </w:p>
    <w:p w14:paraId="00B298F6" w14:textId="77777777" w:rsidR="002E21D5" w:rsidRDefault="00000000" w:rsidP="00176340">
      <w:pPr>
        <w:pStyle w:val="Standard"/>
        <w:numPr>
          <w:ilvl w:val="1"/>
          <w:numId w:val="7"/>
        </w:numPr>
      </w:pPr>
      <w:proofErr w:type="spellStart"/>
      <w:r w:rsidRPr="0036588C">
        <w:rPr>
          <w:rFonts w:ascii="Calibri" w:eastAsia="Consolas" w:hAnsi="Calibri" w:cs="Consolas"/>
        </w:rPr>
        <w:t>Agente</w:t>
      </w:r>
      <w:proofErr w:type="spellEnd"/>
      <w:r w:rsidRPr="0036588C">
        <w:rPr>
          <w:rFonts w:ascii="Calibri" w:eastAsia="Consolas" w:hAnsi="Calibri" w:cs="Consolas"/>
        </w:rPr>
        <w:tab/>
      </w:r>
      <w:r w:rsidRPr="0036588C">
        <w:rPr>
          <w:rFonts w:ascii="Calibri" w:eastAsia="Consolas" w:hAnsi="Calibri" w:cs="Consolas"/>
        </w:rPr>
        <w:tab/>
      </w:r>
      <w:r w:rsidRPr="0036588C">
        <w:rPr>
          <w:rFonts w:ascii="Calibri" w:eastAsia="Consolas" w:hAnsi="Calibri" w:cs="Consolas"/>
        </w:rPr>
        <w:tab/>
      </w:r>
      <w:r w:rsidRPr="0036588C">
        <w:rPr>
          <w:rFonts w:ascii="Calibri" w:eastAsia="Consolas" w:hAnsi="Calibri" w:cs="Consolas"/>
        </w:rPr>
        <w:tab/>
      </w:r>
      <w:r w:rsidRPr="0036588C">
        <w:rPr>
          <w:rFonts w:ascii="Calibri" w:eastAsia="Consolas" w:hAnsi="Calibri" w:cs="Consolas"/>
        </w:rPr>
        <w:tab/>
        <w:t>= 4 Bytes Integer</w:t>
      </w:r>
    </w:p>
    <w:p w14:paraId="5EA2C266" w14:textId="77777777" w:rsidR="002E21D5" w:rsidRDefault="00000000" w:rsidP="00176340">
      <w:pPr>
        <w:pStyle w:val="Standard"/>
        <w:numPr>
          <w:ilvl w:val="1"/>
          <w:numId w:val="7"/>
        </w:numPr>
      </w:pPr>
      <w:r w:rsidRPr="0036588C">
        <w:rPr>
          <w:rFonts w:ascii="Calibri" w:eastAsia="Consolas" w:hAnsi="Calibri" w:cs="Consolas"/>
        </w:rPr>
        <w:t>Offer ID</w:t>
      </w:r>
      <w:r w:rsidRPr="0036588C">
        <w:rPr>
          <w:rFonts w:ascii="Calibri" w:eastAsia="Consolas" w:hAnsi="Calibri" w:cs="Consolas"/>
        </w:rPr>
        <w:tab/>
      </w:r>
      <w:r w:rsidRPr="0036588C">
        <w:rPr>
          <w:rFonts w:ascii="Calibri" w:eastAsia="Consolas" w:hAnsi="Calibri" w:cs="Consolas"/>
        </w:rPr>
        <w:tab/>
      </w:r>
      <w:r w:rsidRPr="0036588C">
        <w:rPr>
          <w:rFonts w:ascii="Calibri" w:eastAsia="Consolas" w:hAnsi="Calibri" w:cs="Consolas"/>
        </w:rPr>
        <w:tab/>
      </w:r>
      <w:r w:rsidRPr="0036588C">
        <w:rPr>
          <w:rFonts w:ascii="Calibri" w:eastAsia="Consolas" w:hAnsi="Calibri" w:cs="Consolas"/>
        </w:rPr>
        <w:tab/>
      </w:r>
      <w:r w:rsidRPr="0036588C">
        <w:rPr>
          <w:rFonts w:ascii="Calibri" w:eastAsia="Consolas" w:hAnsi="Calibri" w:cs="Consolas"/>
        </w:rPr>
        <w:tab/>
        <w:t>= 8 Bytes Int64</w:t>
      </w:r>
    </w:p>
    <w:p w14:paraId="2508A344" w14:textId="77777777" w:rsidR="002E21D5" w:rsidRDefault="00000000" w:rsidP="00176340">
      <w:pPr>
        <w:pStyle w:val="Standard"/>
        <w:numPr>
          <w:ilvl w:val="1"/>
          <w:numId w:val="7"/>
        </w:numPr>
      </w:pPr>
      <w:r w:rsidRPr="0036588C">
        <w:rPr>
          <w:rFonts w:ascii="Calibri" w:eastAsia="Consolas" w:hAnsi="Calibri" w:cs="Consolas"/>
          <w:b/>
          <w:bCs/>
        </w:rPr>
        <w:t>T</w:t>
      </w:r>
      <w:r w:rsidRPr="0036588C">
        <w:rPr>
          <w:rFonts w:ascii="Calibri" w:eastAsia="Consolas" w:hAnsi="Calibri" w:cs="Consolas"/>
        </w:rPr>
        <w:t xml:space="preserve"> </w:t>
      </w:r>
      <w:proofErr w:type="spellStart"/>
      <w:r w:rsidRPr="0036588C">
        <w:rPr>
          <w:rFonts w:ascii="Calibri" w:eastAsia="Consolas" w:hAnsi="Calibri" w:cs="Consolas"/>
        </w:rPr>
        <w:t>tamanho</w:t>
      </w:r>
      <w:proofErr w:type="spellEnd"/>
      <w:r w:rsidRPr="0036588C">
        <w:rPr>
          <w:rFonts w:ascii="Calibri" w:eastAsia="Consolas" w:hAnsi="Calibri" w:cs="Consolas"/>
        </w:rPr>
        <w:t xml:space="preserve"> string Data          </w:t>
      </w:r>
      <w:r w:rsidRPr="0036588C">
        <w:rPr>
          <w:rFonts w:ascii="Calibri" w:eastAsia="Consolas" w:hAnsi="Calibri" w:cs="Consolas"/>
        </w:rPr>
        <w:tab/>
      </w:r>
      <w:r w:rsidRPr="0036588C">
        <w:rPr>
          <w:rFonts w:ascii="Calibri" w:eastAsia="Consolas" w:hAnsi="Calibri" w:cs="Consolas"/>
        </w:rPr>
        <w:tab/>
        <w:t>= 2 Bytes Short</w:t>
      </w:r>
    </w:p>
    <w:p w14:paraId="576C2F55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>Data da oferta</w:t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</w:r>
      <w:r>
        <w:rPr>
          <w:rFonts w:ascii="Calibri" w:eastAsia="Consolas" w:hAnsi="Calibri" w:cs="Consolas"/>
          <w:lang w:val="pt-BR"/>
        </w:rPr>
        <w:tab/>
        <w:t xml:space="preserve">= </w:t>
      </w:r>
      <w:r>
        <w:rPr>
          <w:rFonts w:ascii="Calibri" w:eastAsia="Consolas" w:hAnsi="Calibri" w:cs="Consolas"/>
          <w:b/>
          <w:bCs/>
          <w:lang w:val="pt-BR"/>
        </w:rPr>
        <w:t>T</w:t>
      </w:r>
      <w:r>
        <w:rPr>
          <w:rFonts w:ascii="Calibri" w:eastAsia="Consolas" w:hAnsi="Calibri" w:cs="Consolas"/>
          <w:lang w:val="pt-BR"/>
        </w:rPr>
        <w:t xml:space="preserve"> Bytes</w:t>
      </w:r>
    </w:p>
    <w:p w14:paraId="6C60C297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57161E94" w14:textId="77777777" w:rsidR="002E21D5" w:rsidRPr="0036588C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THistoryTradeCallBack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i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de trades que foram solicitados a partir do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GetHistoryTradesInInterval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>[</w:t>
      </w:r>
      <w:proofErr w:type="spellStart"/>
      <w:r>
        <w:rPr>
          <w:rFonts w:ascii="Segoe UI" w:eastAsia="Consolas" w:hAnsi="Segoe UI" w:cs="Consolas"/>
          <w:b/>
          <w:color w:val="660066"/>
          <w:sz w:val="21"/>
          <w:lang w:val="pt-BR"/>
        </w:rPr>
        <w:t>deprecated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>]/</w:t>
      </w:r>
      <w:proofErr w:type="spellStart"/>
      <w:proofErr w:type="gramStart"/>
      <w:r>
        <w:rPr>
          <w:rFonts w:ascii="Calibri" w:eastAsia="Consolas" w:hAnsi="Calibri" w:cs="Consolas"/>
          <w:b/>
          <w:color w:val="660066"/>
          <w:lang w:val="pt-BR"/>
        </w:rPr>
        <w:t>GetHistoryTrades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.</w:t>
      </w:r>
      <w:proofErr w:type="gramEnd"/>
    </w:p>
    <w:p w14:paraId="069FFA32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19407819" w14:textId="77777777" w:rsidR="00176340" w:rsidRPr="00176340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TProgressCallBack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i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do progresso </w:t>
      </w:r>
      <w:proofErr w:type="gramStart"/>
      <w:r>
        <w:rPr>
          <w:rFonts w:ascii="Calibri" w:eastAsia="Calibri" w:hAnsi="Calibri" w:cs="Calibri"/>
          <w:lang w:val="pt-BR"/>
        </w:rPr>
        <w:t xml:space="preserve">do 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THistoryTradeCallBack</w:t>
      </w:r>
      <w:proofErr w:type="spellEnd"/>
      <w:proofErr w:type="gramEnd"/>
      <w:r>
        <w:rPr>
          <w:rFonts w:ascii="Calibri" w:eastAsia="Calibri" w:hAnsi="Calibri" w:cs="Calibri"/>
          <w:lang w:val="pt-BR"/>
        </w:rPr>
        <w:t xml:space="preserve">. </w:t>
      </w:r>
      <w:proofErr w:type="spellStart"/>
      <w:r>
        <w:rPr>
          <w:rFonts w:ascii="Calibri" w:eastAsia="Consolas" w:hAnsi="Calibri" w:cs="Consolas"/>
          <w:lang w:val="pt-BR"/>
        </w:rPr>
        <w:t>rAssetID</w:t>
      </w:r>
      <w:proofErr w:type="spellEnd"/>
      <w:r>
        <w:rPr>
          <w:rFonts w:ascii="Calibri" w:eastAsia="Consolas" w:hAnsi="Calibri" w:cs="Consolas"/>
          <w:lang w:val="pt-BR"/>
        </w:rPr>
        <w:t xml:space="preserve"> é o ativo que foi solicitado histórico;</w:t>
      </w:r>
    </w:p>
    <w:p w14:paraId="594C0F0D" w14:textId="77777777" w:rsidR="00176340" w:rsidRDefault="00176340" w:rsidP="00176340">
      <w:pPr>
        <w:pStyle w:val="PargrafodaLista"/>
        <w:rPr>
          <w:rFonts w:ascii="Calibri" w:eastAsia="Consolas" w:hAnsi="Calibri" w:cs="Consolas"/>
          <w:lang w:val="pt-BR"/>
        </w:rPr>
      </w:pPr>
    </w:p>
    <w:p w14:paraId="424E0F41" w14:textId="37D59EF9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nProgress</w:t>
      </w:r>
      <w:proofErr w:type="spellEnd"/>
      <w:r>
        <w:rPr>
          <w:rFonts w:ascii="Calibri" w:eastAsia="Consolas" w:hAnsi="Calibri" w:cs="Consolas"/>
          <w:lang w:val="pt-BR"/>
        </w:rPr>
        <w:t xml:space="preserve"> é a porcentagem concluída. Quando o progresso for igual a 1000 significa </w:t>
      </w:r>
      <w:r>
        <w:rPr>
          <w:rFonts w:ascii="Calibri" w:eastAsia="Consolas" w:hAnsi="Calibri" w:cs="Consolas"/>
          <w:lang w:val="pt-BR"/>
        </w:rPr>
        <w:lastRenderedPageBreak/>
        <w:t>que todos trades foram enviadas para a aplicação.</w:t>
      </w:r>
    </w:p>
    <w:p w14:paraId="47AC0834" w14:textId="77777777" w:rsidR="002E21D5" w:rsidRDefault="002E21D5">
      <w:pPr>
        <w:pStyle w:val="Standard"/>
        <w:rPr>
          <w:rFonts w:ascii="Calibri" w:eastAsia="Consolas" w:hAnsi="Calibri" w:cs="Consolas"/>
          <w:b/>
          <w:color w:val="660066"/>
          <w:lang w:val="pt-BR"/>
        </w:rPr>
      </w:pPr>
    </w:p>
    <w:p w14:paraId="1A863B98" w14:textId="77777777" w:rsidR="00176340" w:rsidRPr="00176340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TTinyBookCallBack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i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do topo do livro de preço.  </w:t>
      </w:r>
    </w:p>
    <w:p w14:paraId="2EBAF096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rAssetID</w:t>
      </w:r>
      <w:proofErr w:type="spellEnd"/>
      <w:r>
        <w:rPr>
          <w:rFonts w:ascii="Calibri" w:eastAsia="Calibri" w:hAnsi="Calibri" w:cs="Calibri"/>
          <w:lang w:val="pt-BR"/>
        </w:rPr>
        <w:t xml:space="preserve"> informa a qual ativo pertence de acordo com a estrutura </w:t>
      </w: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TAssetIDRec</w:t>
      </w:r>
      <w:proofErr w:type="spellEnd"/>
      <w:r>
        <w:rPr>
          <w:rFonts w:ascii="Calibri" w:eastAsia="Calibri" w:hAnsi="Calibri" w:cs="Calibri"/>
          <w:lang w:val="pt-BR"/>
        </w:rPr>
        <w:t xml:space="preserve"> já especificada. </w:t>
      </w:r>
    </w:p>
    <w:p w14:paraId="75FC497A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sPrice</w:t>
      </w:r>
      <w:proofErr w:type="spellEnd"/>
      <w:r>
        <w:rPr>
          <w:rFonts w:ascii="Calibri" w:eastAsia="Consolas" w:hAnsi="Calibri" w:cs="Consolas"/>
          <w:lang w:val="pt-BR"/>
        </w:rPr>
        <w:t xml:space="preserve">: Preço; </w:t>
      </w:r>
    </w:p>
    <w:p w14:paraId="7242EC3A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lang w:val="pt-BR"/>
        </w:rPr>
        <w:t>nQtd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Quantidade venda/compra; </w:t>
      </w:r>
    </w:p>
    <w:p w14:paraId="2DC399B2" w14:textId="52A49E0C" w:rsidR="002E21D5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nSide</w:t>
      </w:r>
      <w:proofErr w:type="spellEnd"/>
      <w:r>
        <w:rPr>
          <w:rFonts w:ascii="Calibri" w:eastAsia="Consolas" w:hAnsi="Calibri" w:cs="Consolas"/>
          <w:lang w:val="pt-BR"/>
        </w:rPr>
        <w:t>: Lado da ordem (Compra=0, Venda=1)</w:t>
      </w:r>
    </w:p>
    <w:p w14:paraId="1050187D" w14:textId="6BC83CFD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7BD89DFB" w14:textId="4031B1ED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4D83A1CC" w14:textId="4DE2DAA3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12EA7CA7" w14:textId="48BCD98D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0FF2C99F" w14:textId="702D929B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1F5E26D7" w14:textId="7A04DA8C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274121E6" w14:textId="08BE43E8" w:rsidR="00176340" w:rsidRDefault="00176340" w:rsidP="00176340">
      <w:pPr>
        <w:pStyle w:val="Standard"/>
        <w:rPr>
          <w:rFonts w:ascii="Calibri" w:eastAsia="Consolas" w:hAnsi="Calibri" w:cs="Consolas"/>
          <w:lang w:val="pt-BR"/>
        </w:rPr>
      </w:pPr>
    </w:p>
    <w:p w14:paraId="063FDC79" w14:textId="77777777" w:rsidR="00176340" w:rsidRPr="0036588C" w:rsidRDefault="00176340" w:rsidP="00176340">
      <w:pPr>
        <w:pStyle w:val="Standard"/>
        <w:rPr>
          <w:lang w:val="pt-BR"/>
        </w:rPr>
      </w:pPr>
    </w:p>
    <w:p w14:paraId="43EBFD3B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4F5EA9C8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209A6442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7DC54301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3FE36C7F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56B7E323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569BE7FD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7B0C5010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1A3CC361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76331084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405D18B3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097EF859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0B133020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350BB286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6FDBB9CC" w14:textId="77777777" w:rsidR="00342FA4" w:rsidRDefault="00342FA4" w:rsidP="00176340">
      <w:pPr>
        <w:pStyle w:val="Ttulo"/>
        <w:rPr>
          <w:sz w:val="40"/>
          <w:szCs w:val="40"/>
          <w:u w:val="single"/>
          <w:lang w:val="pt-BR"/>
        </w:rPr>
      </w:pPr>
    </w:p>
    <w:p w14:paraId="7DA44654" w14:textId="1CCC9779" w:rsidR="002E21D5" w:rsidRPr="0036588C" w:rsidRDefault="00000000" w:rsidP="00176340">
      <w:pPr>
        <w:pStyle w:val="Ttulo"/>
        <w:rPr>
          <w:lang w:val="pt-BR"/>
        </w:rPr>
      </w:pPr>
      <w:r w:rsidRPr="00176340">
        <w:rPr>
          <w:sz w:val="40"/>
          <w:szCs w:val="40"/>
          <w:u w:val="single"/>
          <w:lang w:val="pt-BR"/>
        </w:rPr>
        <w:t xml:space="preserve">Abaixo estão os </w:t>
      </w:r>
      <w:proofErr w:type="spellStart"/>
      <w:r w:rsidRPr="00176340">
        <w:rPr>
          <w:sz w:val="40"/>
          <w:szCs w:val="40"/>
          <w:u w:val="single"/>
          <w:lang w:val="pt-BR"/>
        </w:rPr>
        <w:t>Callbacks</w:t>
      </w:r>
      <w:proofErr w:type="spellEnd"/>
      <w:r w:rsidRPr="00176340">
        <w:rPr>
          <w:sz w:val="40"/>
          <w:szCs w:val="40"/>
          <w:u w:val="single"/>
          <w:lang w:val="pt-BR"/>
        </w:rPr>
        <w:t xml:space="preserve"> presentes apenas ao utilizara inicialização da DLL com roteamento, a </w:t>
      </w:r>
      <w:proofErr w:type="spellStart"/>
      <w:r w:rsidRPr="00176340">
        <w:rPr>
          <w:sz w:val="40"/>
          <w:szCs w:val="40"/>
          <w:u w:val="single"/>
          <w:lang w:val="pt-BR"/>
        </w:rPr>
        <w:t>DLLInitialize</w:t>
      </w:r>
      <w:proofErr w:type="spellEnd"/>
      <w:r w:rsidRPr="00176340">
        <w:rPr>
          <w:sz w:val="40"/>
          <w:szCs w:val="40"/>
          <w:u w:val="single"/>
          <w:lang w:val="pt-BR"/>
        </w:rPr>
        <w:t>:</w:t>
      </w:r>
    </w:p>
    <w:p w14:paraId="222AFB34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3AA6CF30" w14:textId="77777777" w:rsidR="00176340" w:rsidRPr="00176340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TAccountCallback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para informar as contas existentes:</w:t>
      </w:r>
    </w:p>
    <w:p w14:paraId="0CD61D9C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nCorretora</w:t>
      </w:r>
      <w:proofErr w:type="spellEnd"/>
      <w:r>
        <w:rPr>
          <w:rFonts w:ascii="Calibri" w:eastAsia="Consolas" w:hAnsi="Calibri" w:cs="Consolas"/>
          <w:lang w:val="pt-BR"/>
        </w:rPr>
        <w:t xml:space="preserve">: ID da corretora; </w:t>
      </w:r>
    </w:p>
    <w:p w14:paraId="2690854D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CorretoraNomeCompleto</w:t>
      </w:r>
      <w:proofErr w:type="spellEnd"/>
      <w:r>
        <w:rPr>
          <w:rFonts w:ascii="Calibri" w:eastAsia="Consolas" w:hAnsi="Calibri" w:cs="Consolas"/>
          <w:lang w:val="pt-BR"/>
        </w:rPr>
        <w:t xml:space="preserve">: Nome completo da corretora; </w:t>
      </w:r>
    </w:p>
    <w:p w14:paraId="41C8D642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AccountID</w:t>
      </w:r>
      <w:proofErr w:type="spellEnd"/>
      <w:r>
        <w:rPr>
          <w:rFonts w:ascii="Calibri" w:eastAsia="Consolas" w:hAnsi="Calibri" w:cs="Consolas"/>
          <w:lang w:val="pt-BR"/>
        </w:rPr>
        <w:t xml:space="preserve">: ID da conta; </w:t>
      </w:r>
    </w:p>
    <w:p w14:paraId="7D804970" w14:textId="11569618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NomeTitula</w:t>
      </w:r>
      <w:proofErr w:type="spellEnd"/>
      <w:r>
        <w:rPr>
          <w:rFonts w:ascii="Calibri" w:eastAsia="Consolas" w:hAnsi="Calibri" w:cs="Consolas"/>
          <w:lang w:val="pt-BR"/>
        </w:rPr>
        <w:t>: Nome do titular da conta.</w:t>
      </w:r>
    </w:p>
    <w:p w14:paraId="3D8E590E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6958D087" w14:textId="77777777" w:rsidR="00176340" w:rsidRPr="00176340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THistoryCallBack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da solicitação de histórico de ordens: </w:t>
      </w:r>
    </w:p>
    <w:p w14:paraId="5902F1ED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nCorretora</w:t>
      </w:r>
      <w:proofErr w:type="spellEnd"/>
      <w:r>
        <w:rPr>
          <w:rFonts w:ascii="Calibri" w:eastAsia="Consolas" w:hAnsi="Calibri" w:cs="Consolas"/>
          <w:lang w:val="pt-BR"/>
        </w:rPr>
        <w:t xml:space="preserve">: ID da corretora; </w:t>
      </w:r>
    </w:p>
    <w:p w14:paraId="45FB06A8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nQtd</w:t>
      </w:r>
      <w:proofErr w:type="spellEnd"/>
      <w:r>
        <w:rPr>
          <w:rFonts w:ascii="Calibri" w:eastAsia="Consolas" w:hAnsi="Calibri" w:cs="Consolas"/>
          <w:lang w:val="pt-BR"/>
        </w:rPr>
        <w:t>: Quantidade da ordem;</w:t>
      </w:r>
    </w:p>
    <w:p w14:paraId="5E2B6C61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nTradedQtd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Qtd</w:t>
      </w:r>
      <w:proofErr w:type="spellEnd"/>
      <w:r>
        <w:rPr>
          <w:rFonts w:ascii="Calibri" w:eastAsia="Consolas" w:hAnsi="Calibri" w:cs="Consolas"/>
          <w:lang w:val="pt-BR"/>
        </w:rPr>
        <w:t xml:space="preserve"> já executada;</w:t>
      </w:r>
    </w:p>
    <w:p w14:paraId="183DABCB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nLeavesQtd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Qtd</w:t>
      </w:r>
      <w:proofErr w:type="spellEnd"/>
      <w:r>
        <w:rPr>
          <w:rFonts w:ascii="Calibri" w:eastAsia="Consolas" w:hAnsi="Calibri" w:cs="Consolas"/>
          <w:lang w:val="pt-BR"/>
        </w:rPr>
        <w:t xml:space="preserve"> restante para execução;  </w:t>
      </w:r>
    </w:p>
    <w:p w14:paraId="0648B3C5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nSide</w:t>
      </w:r>
      <w:proofErr w:type="spellEnd"/>
      <w:r>
        <w:rPr>
          <w:rFonts w:ascii="Calibri" w:eastAsia="Consolas" w:hAnsi="Calibri" w:cs="Consolas"/>
          <w:lang w:val="pt-BR"/>
        </w:rPr>
        <w:t xml:space="preserve">: Lado da ordem (Compra=1, Venda=2); </w:t>
      </w:r>
    </w:p>
    <w:p w14:paraId="653961A0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sPrice</w:t>
      </w:r>
      <w:proofErr w:type="spellEnd"/>
      <w:r>
        <w:rPr>
          <w:rFonts w:ascii="Calibri" w:eastAsia="Consolas" w:hAnsi="Calibri" w:cs="Consolas"/>
          <w:lang w:val="pt-BR"/>
        </w:rPr>
        <w:t xml:space="preserve">: Preço da ordem; </w:t>
      </w:r>
    </w:p>
    <w:p w14:paraId="260CF434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sAvgPrice</w:t>
      </w:r>
      <w:proofErr w:type="spellEnd"/>
      <w:r>
        <w:rPr>
          <w:rFonts w:ascii="Calibri" w:eastAsia="Consolas" w:hAnsi="Calibri" w:cs="Consolas"/>
          <w:lang w:val="pt-BR"/>
        </w:rPr>
        <w:t xml:space="preserve">: </w:t>
      </w:r>
      <w:proofErr w:type="gramStart"/>
      <w:r>
        <w:rPr>
          <w:rFonts w:ascii="Calibri" w:eastAsia="Consolas" w:hAnsi="Calibri" w:cs="Consolas"/>
          <w:lang w:val="pt-BR"/>
        </w:rPr>
        <w:t>Media</w:t>
      </w:r>
      <w:proofErr w:type="gramEnd"/>
      <w:r>
        <w:rPr>
          <w:rFonts w:ascii="Calibri" w:eastAsia="Consolas" w:hAnsi="Calibri" w:cs="Consolas"/>
          <w:lang w:val="pt-BR"/>
        </w:rPr>
        <w:t xml:space="preserve"> do preço executado; </w:t>
      </w:r>
    </w:p>
    <w:p w14:paraId="7C983364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nProfitID</w:t>
      </w:r>
      <w:proofErr w:type="spellEnd"/>
      <w:r>
        <w:rPr>
          <w:rFonts w:ascii="Calibri" w:eastAsia="Consolas" w:hAnsi="Calibri" w:cs="Consolas"/>
          <w:lang w:val="pt-BR"/>
        </w:rPr>
        <w:t xml:space="preserve">: ID local para identificação da ordem; </w:t>
      </w:r>
    </w:p>
    <w:p w14:paraId="568AD03A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Conta: ID da conta; </w:t>
      </w:r>
    </w:p>
    <w:p w14:paraId="46F48150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Titular: Nome do titular da conta; </w:t>
      </w:r>
    </w:p>
    <w:p w14:paraId="18EAD0B7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lastRenderedPageBreak/>
        <w:t>ClOrdID</w:t>
      </w:r>
      <w:proofErr w:type="spellEnd"/>
      <w:r>
        <w:rPr>
          <w:rFonts w:ascii="Calibri" w:eastAsia="Consolas" w:hAnsi="Calibri" w:cs="Consolas"/>
          <w:lang w:val="pt-BR"/>
        </w:rPr>
        <w:t>: ID da ordem;</w:t>
      </w:r>
    </w:p>
    <w:p w14:paraId="0D3FEE28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Status: Status da ordem;</w:t>
      </w:r>
    </w:p>
    <w:p w14:paraId="642E5AC2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Date: Data de execução da ordem; </w:t>
      </w:r>
    </w:p>
    <w:p w14:paraId="18FB423C" w14:textId="68A02EC0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TextMessage</w:t>
      </w:r>
      <w:proofErr w:type="spellEnd"/>
      <w:r>
        <w:rPr>
          <w:rFonts w:ascii="Calibri" w:eastAsia="Consolas" w:hAnsi="Calibri" w:cs="Consolas"/>
          <w:lang w:val="pt-BR"/>
        </w:rPr>
        <w:t>: Mensagem de informação.</w:t>
      </w:r>
    </w:p>
    <w:p w14:paraId="7A28AA98" w14:textId="77777777" w:rsidR="002E21D5" w:rsidRDefault="002E21D5">
      <w:pPr>
        <w:pStyle w:val="Standard"/>
        <w:jc w:val="center"/>
        <w:rPr>
          <w:rFonts w:ascii="Calibri" w:eastAsia="Consolas" w:hAnsi="Calibri" w:cs="Consolas"/>
          <w:lang w:val="pt-BR"/>
        </w:rPr>
      </w:pPr>
    </w:p>
    <w:p w14:paraId="7E2FC395" w14:textId="77777777" w:rsidR="00176340" w:rsidRDefault="00176340" w:rsidP="00176340">
      <w:pPr>
        <w:pStyle w:val="Ttulo"/>
        <w:rPr>
          <w:sz w:val="40"/>
          <w:szCs w:val="40"/>
          <w:u w:val="single"/>
          <w:lang w:val="pt-BR"/>
        </w:rPr>
      </w:pPr>
    </w:p>
    <w:p w14:paraId="0EB137B6" w14:textId="77777777" w:rsidR="00176340" w:rsidRDefault="00176340" w:rsidP="00176340">
      <w:pPr>
        <w:pStyle w:val="Ttulo"/>
        <w:rPr>
          <w:sz w:val="40"/>
          <w:szCs w:val="40"/>
          <w:u w:val="single"/>
          <w:lang w:val="pt-BR"/>
        </w:rPr>
      </w:pPr>
    </w:p>
    <w:p w14:paraId="51DF400D" w14:textId="77777777" w:rsidR="00176340" w:rsidRDefault="00176340" w:rsidP="00176340">
      <w:pPr>
        <w:pStyle w:val="Ttulo"/>
        <w:rPr>
          <w:sz w:val="40"/>
          <w:szCs w:val="40"/>
          <w:u w:val="single"/>
          <w:lang w:val="pt-BR"/>
        </w:rPr>
      </w:pPr>
    </w:p>
    <w:p w14:paraId="7C849FC8" w14:textId="77777777" w:rsidR="00176340" w:rsidRDefault="00176340" w:rsidP="00176340">
      <w:pPr>
        <w:pStyle w:val="Ttulo"/>
        <w:rPr>
          <w:sz w:val="40"/>
          <w:szCs w:val="40"/>
          <w:u w:val="single"/>
          <w:lang w:val="pt-BR"/>
        </w:rPr>
      </w:pPr>
    </w:p>
    <w:p w14:paraId="2A0F2DCF" w14:textId="77777777" w:rsidR="00176340" w:rsidRDefault="00176340" w:rsidP="00176340">
      <w:pPr>
        <w:pStyle w:val="Ttulo"/>
        <w:rPr>
          <w:sz w:val="40"/>
          <w:szCs w:val="40"/>
          <w:u w:val="single"/>
          <w:lang w:val="pt-BR"/>
        </w:rPr>
      </w:pPr>
    </w:p>
    <w:p w14:paraId="455381D2" w14:textId="77777777" w:rsidR="00176340" w:rsidRDefault="00176340" w:rsidP="00176340">
      <w:pPr>
        <w:pStyle w:val="Ttulo"/>
        <w:rPr>
          <w:sz w:val="40"/>
          <w:szCs w:val="40"/>
          <w:u w:val="single"/>
          <w:lang w:val="pt-BR"/>
        </w:rPr>
      </w:pPr>
    </w:p>
    <w:p w14:paraId="61C03B2F" w14:textId="77777777" w:rsidR="00176340" w:rsidRDefault="00176340" w:rsidP="00176340">
      <w:pPr>
        <w:pStyle w:val="Ttulo"/>
        <w:rPr>
          <w:sz w:val="40"/>
          <w:szCs w:val="40"/>
          <w:u w:val="single"/>
          <w:lang w:val="pt-BR"/>
        </w:rPr>
      </w:pPr>
    </w:p>
    <w:p w14:paraId="1A0BF827" w14:textId="77777777" w:rsidR="00176340" w:rsidRDefault="00176340" w:rsidP="00176340">
      <w:pPr>
        <w:pStyle w:val="Ttulo"/>
        <w:rPr>
          <w:sz w:val="40"/>
          <w:szCs w:val="40"/>
          <w:u w:val="single"/>
          <w:lang w:val="pt-BR"/>
        </w:rPr>
      </w:pPr>
    </w:p>
    <w:p w14:paraId="0CF5FBE6" w14:textId="26AB709D" w:rsidR="002E21D5" w:rsidRPr="00176340" w:rsidRDefault="00000000" w:rsidP="00176340">
      <w:pPr>
        <w:pStyle w:val="Ttulo"/>
        <w:rPr>
          <w:sz w:val="40"/>
          <w:szCs w:val="40"/>
          <w:u w:val="single"/>
          <w:lang w:val="pt-BR"/>
        </w:rPr>
      </w:pPr>
      <w:r w:rsidRPr="00176340">
        <w:rPr>
          <w:sz w:val="40"/>
          <w:szCs w:val="40"/>
          <w:u w:val="single"/>
          <w:lang w:val="pt-BR"/>
        </w:rPr>
        <w:t xml:space="preserve">Abaixo estão os </w:t>
      </w:r>
      <w:proofErr w:type="spellStart"/>
      <w:r w:rsidRPr="00176340">
        <w:rPr>
          <w:sz w:val="40"/>
          <w:szCs w:val="40"/>
          <w:u w:val="single"/>
          <w:lang w:val="pt-BR"/>
        </w:rPr>
        <w:t>callbacks</w:t>
      </w:r>
      <w:proofErr w:type="spellEnd"/>
      <w:r w:rsidRPr="00176340">
        <w:rPr>
          <w:sz w:val="40"/>
          <w:szCs w:val="40"/>
          <w:u w:val="single"/>
          <w:lang w:val="pt-BR"/>
        </w:rPr>
        <w:t xml:space="preserve"> inicializados por chamada de função:</w:t>
      </w:r>
    </w:p>
    <w:p w14:paraId="53CD5203" w14:textId="77777777" w:rsidR="002E21D5" w:rsidRDefault="002E21D5">
      <w:pPr>
        <w:pStyle w:val="Standard"/>
        <w:widowControl/>
        <w:rPr>
          <w:rFonts w:ascii="Calibri" w:eastAsia="Consolas" w:hAnsi="Calibri" w:cs="Consolas"/>
          <w:b/>
          <w:color w:val="660066"/>
          <w:lang w:val="pt-BR"/>
        </w:rPr>
      </w:pPr>
    </w:p>
    <w:p w14:paraId="021EACD6" w14:textId="77777777" w:rsidR="00176340" w:rsidRPr="00176340" w:rsidRDefault="00000000" w:rsidP="008F3BC5">
      <w:pPr>
        <w:pStyle w:val="Standard"/>
        <w:widowControl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TAssetListCallback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de solicitação de informação de ativos:</w:t>
      </w:r>
    </w:p>
    <w:p w14:paraId="3FA295CF" w14:textId="77777777" w:rsidR="00176340" w:rsidRPr="00176340" w:rsidRDefault="00000000" w:rsidP="00176340">
      <w:pPr>
        <w:pStyle w:val="Standard"/>
        <w:widowControl/>
        <w:numPr>
          <w:ilvl w:val="1"/>
          <w:numId w:val="7"/>
        </w:numPr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rAssetID</w:t>
      </w:r>
      <w:proofErr w:type="spellEnd"/>
      <w:r>
        <w:rPr>
          <w:rFonts w:ascii="Calibri" w:eastAsia="Calibri" w:hAnsi="Calibri" w:cs="Calibri"/>
          <w:lang w:val="pt-BR"/>
        </w:rPr>
        <w:t xml:space="preserve"> informa a qual ativo pertence de acordo com a estrutura </w:t>
      </w:r>
    </w:p>
    <w:p w14:paraId="23C97373" w14:textId="77777777" w:rsidR="00176340" w:rsidRPr="00176340" w:rsidRDefault="00000000" w:rsidP="00176340">
      <w:pPr>
        <w:pStyle w:val="Standard"/>
        <w:widowControl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TAssetIDRec</w:t>
      </w:r>
      <w:proofErr w:type="spellEnd"/>
      <w:r>
        <w:rPr>
          <w:rFonts w:ascii="Calibri" w:eastAsia="Calibri" w:hAnsi="Calibri" w:cs="Calibri"/>
          <w:lang w:val="pt-BR"/>
        </w:rPr>
        <w:t xml:space="preserve"> já especificada.  </w:t>
      </w:r>
    </w:p>
    <w:p w14:paraId="06D0246B" w14:textId="5B59EC41" w:rsidR="002E21D5" w:rsidRPr="0036588C" w:rsidRDefault="00000000" w:rsidP="00176340">
      <w:pPr>
        <w:pStyle w:val="Standard"/>
        <w:widowControl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pwcName</w:t>
      </w:r>
      <w:proofErr w:type="spellEnd"/>
      <w:r>
        <w:rPr>
          <w:rFonts w:ascii="Calibri" w:eastAsia="Consolas" w:hAnsi="Calibri" w:cs="Consolas"/>
          <w:lang w:val="pt-BR"/>
        </w:rPr>
        <w:t xml:space="preserve"> é a descrição do ativo.</w:t>
      </w:r>
    </w:p>
    <w:p w14:paraId="7A11E2DA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08825645" w14:textId="77777777" w:rsidR="00176340" w:rsidRPr="00176340" w:rsidRDefault="00000000" w:rsidP="008F3BC5">
      <w:pPr>
        <w:pStyle w:val="Standard"/>
        <w:widowControl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TChangeCotation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este </w:t>
      </w:r>
      <w:proofErr w:type="spellStart"/>
      <w:r>
        <w:rPr>
          <w:rFonts w:ascii="Calibri" w:eastAsia="Calibri" w:hAnsi="Calibri" w:cs="Calibri"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é usado para informar quando ocorrer uma modificação de preço no ativo, informando qual foi o último preço e hora da negociado.</w:t>
      </w:r>
      <w:r>
        <w:rPr>
          <w:rFonts w:ascii="Calibri" w:eastAsia="Consolas" w:hAnsi="Calibri" w:cs="Consolas"/>
          <w:lang w:val="pt-BR"/>
        </w:rPr>
        <w:t xml:space="preserve"> </w:t>
      </w:r>
    </w:p>
    <w:p w14:paraId="1B38B810" w14:textId="025EC398" w:rsidR="002E21D5" w:rsidRPr="0036588C" w:rsidRDefault="00000000" w:rsidP="00176340">
      <w:pPr>
        <w:pStyle w:val="Standard"/>
        <w:widowControl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rAssetID</w:t>
      </w:r>
      <w:proofErr w:type="spellEnd"/>
      <w:r>
        <w:rPr>
          <w:rFonts w:ascii="Calibri" w:eastAsia="Calibri" w:hAnsi="Calibri" w:cs="Calibri"/>
          <w:lang w:val="pt-BR"/>
        </w:rPr>
        <w:t xml:space="preserve"> informa a qual ativo pertence de acordo com a estrutura</w:t>
      </w:r>
    </w:p>
    <w:p w14:paraId="6F0C6DF4" w14:textId="77777777" w:rsidR="00176340" w:rsidRPr="00176340" w:rsidRDefault="00000000" w:rsidP="00176340">
      <w:pPr>
        <w:pStyle w:val="Standard"/>
        <w:widowControl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TAssetIDRec</w:t>
      </w:r>
      <w:proofErr w:type="spellEnd"/>
      <w:r>
        <w:rPr>
          <w:rFonts w:ascii="Calibri" w:eastAsia="Calibri" w:hAnsi="Calibri" w:cs="Calibri"/>
          <w:lang w:val="pt-BR"/>
        </w:rPr>
        <w:t xml:space="preserve"> já especificada.  </w:t>
      </w:r>
    </w:p>
    <w:p w14:paraId="05D31FD0" w14:textId="77777777" w:rsidR="00176340" w:rsidRPr="00176340" w:rsidRDefault="00000000" w:rsidP="00176340">
      <w:pPr>
        <w:pStyle w:val="Standard"/>
        <w:widowControl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pwcDate</w:t>
      </w:r>
      <w:proofErr w:type="spellEnd"/>
      <w:r>
        <w:rPr>
          <w:rFonts w:ascii="Calibri" w:eastAsia="Consolas" w:hAnsi="Calibri" w:cs="Consolas"/>
          <w:lang w:val="pt-BR"/>
        </w:rPr>
        <w:t xml:space="preserve"> informa a data que ocorreu o trade que alterou o preço. </w:t>
      </w:r>
    </w:p>
    <w:p w14:paraId="69FA02D2" w14:textId="4AE31CC2" w:rsidR="002E21D5" w:rsidRPr="0036588C" w:rsidRDefault="00000000" w:rsidP="00176340">
      <w:pPr>
        <w:pStyle w:val="Standard"/>
        <w:widowControl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sprice</w:t>
      </w:r>
      <w:proofErr w:type="spellEnd"/>
      <w:r>
        <w:rPr>
          <w:rFonts w:ascii="Calibri" w:eastAsia="Consolas" w:hAnsi="Calibri" w:cs="Consolas"/>
          <w:lang w:val="pt-BR"/>
        </w:rPr>
        <w:t xml:space="preserve"> indica qual é o último preço negociado.</w:t>
      </w:r>
    </w:p>
    <w:p w14:paraId="374B174B" w14:textId="77777777" w:rsidR="002E21D5" w:rsidRDefault="002E21D5">
      <w:pPr>
        <w:pStyle w:val="Standard"/>
        <w:widowControl/>
        <w:rPr>
          <w:rFonts w:ascii="Calibri" w:eastAsia="Consolas" w:hAnsi="Calibri" w:cs="Consolas"/>
          <w:lang w:val="pt-BR"/>
        </w:rPr>
      </w:pPr>
    </w:p>
    <w:p w14:paraId="0E76CE8B" w14:textId="77777777" w:rsidR="00176340" w:rsidRPr="00176340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TChangeStateTicker</w:t>
      </w:r>
      <w:proofErr w:type="spellEnd"/>
      <w:r>
        <w:rPr>
          <w:rFonts w:ascii="Calibri" w:eastAsia="Consolas" w:hAnsi="Calibri" w:cs="Consolas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de identificação de alteração de estado do ativo.  </w:t>
      </w:r>
    </w:p>
    <w:p w14:paraId="31E7E0BA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rAssetID</w:t>
      </w:r>
      <w:proofErr w:type="spellEnd"/>
      <w:r>
        <w:rPr>
          <w:rFonts w:ascii="Calibri" w:eastAsia="Calibri" w:hAnsi="Calibri" w:cs="Calibri"/>
          <w:lang w:val="pt-BR"/>
        </w:rPr>
        <w:t xml:space="preserve"> informa o ativo de acordo com a estrutura </w:t>
      </w:r>
    </w:p>
    <w:p w14:paraId="0365277A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TAssetIDRec</w:t>
      </w:r>
      <w:proofErr w:type="spellEnd"/>
      <w:r>
        <w:rPr>
          <w:rFonts w:ascii="Calibri" w:eastAsia="Calibri" w:hAnsi="Calibri" w:cs="Calibri"/>
          <w:lang w:val="pt-BR"/>
        </w:rPr>
        <w:t xml:space="preserve"> já especificada.</w:t>
      </w:r>
      <w:r>
        <w:rPr>
          <w:rFonts w:ascii="Calibri" w:eastAsia="Consolas" w:hAnsi="Calibri" w:cs="Consolas"/>
          <w:lang w:val="pt-BR"/>
        </w:rPr>
        <w:t xml:space="preserve">  </w:t>
      </w:r>
    </w:p>
    <w:p w14:paraId="7F107B59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PwcDate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é a data que houve modificação do estado, apenas alguns estados mostram a data. </w:t>
      </w:r>
    </w:p>
    <w:p w14:paraId="56C96C64" w14:textId="5AA82140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lang w:val="pt-BR"/>
        </w:rPr>
        <w:t>nState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informa o estado atual.</w:t>
      </w:r>
    </w:p>
    <w:p w14:paraId="0850117F" w14:textId="77777777" w:rsidR="002E21D5" w:rsidRPr="0036588C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</w:rPr>
      </w:pPr>
      <w:proofErr w:type="spellStart"/>
      <w:r w:rsidRPr="0036588C">
        <w:rPr>
          <w:rFonts w:ascii="Calibri" w:eastAsia="Consolas" w:hAnsi="Calibri" w:cs="Consolas"/>
        </w:rPr>
        <w:t>Exemplo</w:t>
      </w:r>
      <w:proofErr w:type="spellEnd"/>
      <w:r w:rsidRPr="0036588C">
        <w:rPr>
          <w:rFonts w:ascii="Calibri" w:eastAsia="Consolas" w:hAnsi="Calibri" w:cs="Consolas"/>
        </w:rPr>
        <w:t xml:space="preserve"> de </w:t>
      </w:r>
      <w:proofErr w:type="spellStart"/>
      <w:r w:rsidRPr="0036588C">
        <w:rPr>
          <w:rFonts w:ascii="Calibri" w:eastAsia="Consolas" w:hAnsi="Calibri" w:cs="Consolas"/>
        </w:rPr>
        <w:t>tipos</w:t>
      </w:r>
      <w:proofErr w:type="spellEnd"/>
      <w:r w:rsidRPr="0036588C">
        <w:rPr>
          <w:rFonts w:ascii="Calibri" w:eastAsia="Consolas" w:hAnsi="Calibri" w:cs="Consolas"/>
        </w:rPr>
        <w:t xml:space="preserve"> </w:t>
      </w:r>
      <w:proofErr w:type="spellStart"/>
      <w:r w:rsidRPr="0036588C">
        <w:rPr>
          <w:rFonts w:ascii="Calibri" w:eastAsia="Consolas" w:hAnsi="Calibri" w:cs="Consolas"/>
        </w:rPr>
        <w:t>abaixo</w:t>
      </w:r>
      <w:proofErr w:type="spellEnd"/>
      <w:r w:rsidRPr="0036588C">
        <w:rPr>
          <w:rFonts w:ascii="Calibri" w:eastAsia="Consolas" w:hAnsi="Calibri" w:cs="Consolas"/>
        </w:rPr>
        <w:t>:</w:t>
      </w:r>
    </w:p>
    <w:p w14:paraId="02BBEE76" w14:textId="292615B7" w:rsidR="002E21D5" w:rsidRPr="0036588C" w:rsidRDefault="00000000" w:rsidP="00176340">
      <w:pPr>
        <w:pStyle w:val="Standard"/>
        <w:numPr>
          <w:ilvl w:val="2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 w:rsidRPr="0036588C">
        <w:rPr>
          <w:rFonts w:ascii="Calibri" w:eastAsia="Consolas" w:hAnsi="Calibri" w:cs="Consolas"/>
          <w:sz w:val="18"/>
          <w:szCs w:val="18"/>
        </w:rPr>
        <w:t>TypeChangeState</w:t>
      </w:r>
      <w:proofErr w:type="spellEnd"/>
      <w:r w:rsidRPr="0036588C">
        <w:rPr>
          <w:rFonts w:ascii="Calibri" w:eastAsia="Consolas" w:hAnsi="Calibri" w:cs="Consolas"/>
          <w:sz w:val="18"/>
          <w:szCs w:val="18"/>
        </w:rPr>
        <w:t xml:space="preserve"> = (</w:t>
      </w:r>
      <w:proofErr w:type="spellStart"/>
      <w:r w:rsidRPr="0036588C">
        <w:rPr>
          <w:rFonts w:ascii="Calibri" w:eastAsia="Consolas" w:hAnsi="Calibri" w:cs="Consolas"/>
          <w:sz w:val="18"/>
          <w:szCs w:val="18"/>
        </w:rPr>
        <w:t>tcsFrozen</w:t>
      </w:r>
      <w:proofErr w:type="spellEnd"/>
      <w:r w:rsidRPr="0036588C">
        <w:rPr>
          <w:rFonts w:ascii="Calibri" w:eastAsia="Consolas" w:hAnsi="Calibri" w:cs="Consolas"/>
          <w:sz w:val="18"/>
          <w:szCs w:val="18"/>
        </w:rPr>
        <w:t xml:space="preserve">=2, </w:t>
      </w:r>
      <w:proofErr w:type="spellStart"/>
      <w:r w:rsidRPr="0036588C">
        <w:rPr>
          <w:rFonts w:ascii="Calibri" w:eastAsia="Consolas" w:hAnsi="Calibri" w:cs="Consolas"/>
          <w:sz w:val="18"/>
          <w:szCs w:val="18"/>
        </w:rPr>
        <w:t>tcsClosed</w:t>
      </w:r>
      <w:proofErr w:type="spellEnd"/>
      <w:r w:rsidRPr="0036588C">
        <w:rPr>
          <w:rFonts w:ascii="Calibri" w:eastAsia="Consolas" w:hAnsi="Calibri" w:cs="Consolas"/>
          <w:sz w:val="18"/>
          <w:szCs w:val="18"/>
        </w:rPr>
        <w:t xml:space="preserve">=6, </w:t>
      </w:r>
      <w:proofErr w:type="spellStart"/>
      <w:r w:rsidRPr="0036588C">
        <w:rPr>
          <w:rFonts w:ascii="Calibri" w:eastAsia="Consolas" w:hAnsi="Calibri" w:cs="Consolas"/>
          <w:sz w:val="18"/>
          <w:szCs w:val="18"/>
        </w:rPr>
        <w:t>tcsOpened</w:t>
      </w:r>
      <w:proofErr w:type="spellEnd"/>
      <w:r w:rsidRPr="0036588C">
        <w:rPr>
          <w:rFonts w:ascii="Calibri" w:eastAsia="Consolas" w:hAnsi="Calibri" w:cs="Consolas"/>
          <w:sz w:val="18"/>
          <w:szCs w:val="18"/>
        </w:rPr>
        <w:t xml:space="preserve">=0, </w:t>
      </w:r>
      <w:proofErr w:type="spellStart"/>
      <w:r w:rsidRPr="0036588C">
        <w:rPr>
          <w:rFonts w:ascii="Calibri" w:eastAsia="Consolas" w:hAnsi="Calibri" w:cs="Consolas"/>
          <w:sz w:val="18"/>
          <w:szCs w:val="18"/>
        </w:rPr>
        <w:t>tcsInhibited</w:t>
      </w:r>
      <w:proofErr w:type="spellEnd"/>
      <w:r w:rsidRPr="0036588C">
        <w:rPr>
          <w:rFonts w:ascii="Calibri" w:eastAsia="Consolas" w:hAnsi="Calibri" w:cs="Consolas"/>
          <w:sz w:val="18"/>
          <w:szCs w:val="18"/>
        </w:rPr>
        <w:t xml:space="preserve">=3, </w:t>
      </w:r>
      <w:proofErr w:type="spellStart"/>
      <w:r w:rsidRPr="0036588C">
        <w:rPr>
          <w:rFonts w:ascii="Calibri" w:eastAsia="Consolas" w:hAnsi="Calibri" w:cs="Consolas"/>
          <w:sz w:val="18"/>
          <w:szCs w:val="18"/>
        </w:rPr>
        <w:t>tcsAuctioned</w:t>
      </w:r>
      <w:proofErr w:type="spellEnd"/>
      <w:r w:rsidRPr="0036588C">
        <w:rPr>
          <w:rFonts w:ascii="Calibri" w:eastAsia="Consolas" w:hAnsi="Calibri" w:cs="Consolas"/>
          <w:sz w:val="18"/>
          <w:szCs w:val="18"/>
        </w:rPr>
        <w:t xml:space="preserve">=4, </w:t>
      </w:r>
      <w:proofErr w:type="spellStart"/>
      <w:r w:rsidRPr="0036588C">
        <w:rPr>
          <w:rFonts w:ascii="Calibri" w:eastAsia="Consolas" w:hAnsi="Calibri" w:cs="Consolas"/>
          <w:sz w:val="18"/>
          <w:szCs w:val="18"/>
        </w:rPr>
        <w:t>tcsPreClosing</w:t>
      </w:r>
      <w:proofErr w:type="spellEnd"/>
      <w:r w:rsidRPr="0036588C">
        <w:rPr>
          <w:rFonts w:ascii="Calibri" w:eastAsia="Consolas" w:hAnsi="Calibri" w:cs="Consolas"/>
          <w:sz w:val="18"/>
          <w:szCs w:val="18"/>
        </w:rPr>
        <w:t xml:space="preserve">=10, </w:t>
      </w:r>
      <w:proofErr w:type="spellStart"/>
      <w:r w:rsidRPr="0036588C">
        <w:rPr>
          <w:rFonts w:ascii="Calibri" w:eastAsia="Consolas" w:hAnsi="Calibri" w:cs="Consolas"/>
          <w:sz w:val="18"/>
          <w:szCs w:val="18"/>
        </w:rPr>
        <w:t>tcsPreOpening</w:t>
      </w:r>
      <w:proofErr w:type="spellEnd"/>
      <w:r w:rsidRPr="0036588C">
        <w:rPr>
          <w:rFonts w:ascii="Calibri" w:eastAsia="Consolas" w:hAnsi="Calibri" w:cs="Consolas"/>
          <w:sz w:val="18"/>
          <w:szCs w:val="18"/>
        </w:rPr>
        <w:t>=13</w:t>
      </w:r>
      <w:proofErr w:type="gramStart"/>
      <w:r w:rsidRPr="0036588C">
        <w:rPr>
          <w:rFonts w:ascii="Calibri" w:eastAsia="Consolas" w:hAnsi="Calibri" w:cs="Consolas"/>
          <w:sz w:val="18"/>
          <w:szCs w:val="18"/>
        </w:rPr>
        <w:t>);</w:t>
      </w:r>
      <w:proofErr w:type="gramEnd"/>
    </w:p>
    <w:p w14:paraId="7EB7D69E" w14:textId="77777777" w:rsidR="002E21D5" w:rsidRPr="0036588C" w:rsidRDefault="002E21D5">
      <w:pPr>
        <w:pStyle w:val="Standard"/>
        <w:rPr>
          <w:rFonts w:ascii="Calibri" w:eastAsia="Consolas" w:hAnsi="Calibri" w:cs="Consolas"/>
          <w:sz w:val="18"/>
          <w:szCs w:val="18"/>
        </w:rPr>
      </w:pPr>
    </w:p>
    <w:p w14:paraId="09A53423" w14:textId="77777777" w:rsidR="00176340" w:rsidRPr="00176340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lastRenderedPageBreak/>
        <w:t>TAdjustHistoryCallback</w:t>
      </w:r>
      <w:proofErr w:type="spellEnd"/>
      <w:r>
        <w:rPr>
          <w:rFonts w:ascii="Calibri" w:eastAsia="Consolas" w:hAnsi="Calibri" w:cs="Consolas"/>
          <w:lang w:val="pt-BR"/>
        </w:rPr>
        <w:t xml:space="preserve">  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de ajustes de um ativo.  </w:t>
      </w:r>
    </w:p>
    <w:p w14:paraId="6E37C325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rAssetID</w:t>
      </w:r>
      <w:proofErr w:type="spellEnd"/>
      <w:r>
        <w:rPr>
          <w:rFonts w:ascii="Calibri" w:eastAsia="Calibri" w:hAnsi="Calibri" w:cs="Calibri"/>
          <w:lang w:val="pt-BR"/>
        </w:rPr>
        <w:t xml:space="preserve"> informa o ativo de acordo com a estrutura </w:t>
      </w:r>
    </w:p>
    <w:p w14:paraId="6320A73D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TAssetIDRec</w:t>
      </w:r>
      <w:proofErr w:type="spellEnd"/>
      <w:r>
        <w:rPr>
          <w:rFonts w:ascii="Calibri" w:eastAsia="Calibri" w:hAnsi="Calibri" w:cs="Calibri"/>
          <w:lang w:val="pt-BR"/>
        </w:rPr>
        <w:t xml:space="preserve"> já especificada.</w:t>
      </w:r>
      <w:r>
        <w:rPr>
          <w:rFonts w:ascii="Calibri" w:eastAsia="Consolas" w:hAnsi="Calibri" w:cs="Consolas"/>
          <w:lang w:val="pt-BR"/>
        </w:rPr>
        <w:t xml:space="preserve">   </w:t>
      </w:r>
    </w:p>
    <w:p w14:paraId="41529827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lang w:val="pt-BR"/>
        </w:rPr>
        <w:t>sValue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é  o valor do ajuste. </w:t>
      </w:r>
    </w:p>
    <w:p w14:paraId="61443831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lang w:val="pt-BR"/>
        </w:rPr>
        <w:t>strAdjustType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tipo de ajuste. </w:t>
      </w:r>
    </w:p>
    <w:p w14:paraId="78FEB854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lang w:val="pt-BR"/>
        </w:rPr>
        <w:t>strObserv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Observação. </w:t>
      </w:r>
    </w:p>
    <w:p w14:paraId="12D0FA26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lang w:val="pt-BR"/>
        </w:rPr>
        <w:t>dtAjuste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data do ajuste.</w:t>
      </w:r>
    </w:p>
    <w:p w14:paraId="429B1D9C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dtDeliber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Data de deliberação. </w:t>
      </w:r>
    </w:p>
    <w:p w14:paraId="4B57876B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proofErr w:type="gramStart"/>
      <w:r>
        <w:rPr>
          <w:rFonts w:ascii="Calibri" w:eastAsia="Consolas" w:hAnsi="Calibri" w:cs="Consolas"/>
          <w:lang w:val="pt-BR"/>
        </w:rPr>
        <w:t>DtPagamento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Data do pagamento.  </w:t>
      </w:r>
    </w:p>
    <w:p w14:paraId="6DB15C9D" w14:textId="53CBC529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hAnsi="Calibri"/>
          <w:color w:val="000000"/>
          <w:lang w:val="pt-BR"/>
        </w:rPr>
        <w:t>nAffectPrice</w:t>
      </w:r>
      <w:proofErr w:type="spellEnd"/>
      <w:r>
        <w:rPr>
          <w:rFonts w:ascii="Calibri" w:hAnsi="Calibri"/>
          <w:color w:val="000000"/>
          <w:lang w:val="pt-BR"/>
        </w:rPr>
        <w:t xml:space="preserve"> quando 1 indica que o ajuste afeta o preço, quando 0 não.</w:t>
      </w:r>
    </w:p>
    <w:p w14:paraId="483AF57C" w14:textId="77777777" w:rsidR="002E21D5" w:rsidRPr="0036588C" w:rsidRDefault="002E21D5">
      <w:pPr>
        <w:pStyle w:val="Standard"/>
        <w:rPr>
          <w:lang w:val="pt-BR"/>
        </w:rPr>
      </w:pPr>
    </w:p>
    <w:p w14:paraId="3B6E499F" w14:textId="77777777" w:rsidR="00176340" w:rsidRPr="00176340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r>
        <w:rPr>
          <w:rFonts w:ascii="Calibri" w:eastAsia="Consolas" w:hAnsi="Calibri" w:cs="Consolas"/>
          <w:b/>
          <w:color w:val="660066"/>
          <w:lang w:val="pt-BR"/>
        </w:rPr>
        <w:t>TAdjustHistoryCallbackV2</w:t>
      </w:r>
      <w:r>
        <w:rPr>
          <w:rFonts w:ascii="Calibri" w:eastAsia="Consolas" w:hAnsi="Calibri" w:cs="Consolas"/>
          <w:color w:val="000000"/>
          <w:lang w:val="pt-BR"/>
        </w:rPr>
        <w:t xml:space="preserve">   </w:t>
      </w:r>
      <w:r>
        <w:rPr>
          <w:rFonts w:ascii="Calibri" w:eastAsia="Calibri" w:hAnsi="Calibri" w:cs="Calibri"/>
          <w:color w:val="000000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color w:val="000000"/>
          <w:lang w:val="pt-BR"/>
        </w:rPr>
        <w:t>Callback</w:t>
      </w:r>
      <w:proofErr w:type="spellEnd"/>
      <w:r>
        <w:rPr>
          <w:rFonts w:ascii="Calibri" w:eastAsia="Calibri" w:hAnsi="Calibri" w:cs="Calibri"/>
          <w:color w:val="000000"/>
          <w:lang w:val="pt-BR"/>
        </w:rPr>
        <w:t xml:space="preserve"> de ajustes de um ativo. </w:t>
      </w:r>
    </w:p>
    <w:p w14:paraId="736DA8F6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alibri" w:hAnsi="Calibri" w:cs="Calibri"/>
          <w:color w:val="000000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rAssetID</w:t>
      </w:r>
      <w:proofErr w:type="spellEnd"/>
      <w:r>
        <w:rPr>
          <w:rFonts w:ascii="Calibri" w:eastAsia="Calibri" w:hAnsi="Calibri" w:cs="Calibri"/>
          <w:color w:val="000000"/>
          <w:lang w:val="pt-BR"/>
        </w:rPr>
        <w:t xml:space="preserve"> informa o ativo de acordo com a estrutura </w:t>
      </w:r>
    </w:p>
    <w:p w14:paraId="516E20F1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TAssetIDRec</w:t>
      </w:r>
      <w:proofErr w:type="spellEnd"/>
      <w:r>
        <w:rPr>
          <w:rFonts w:ascii="Calibri" w:eastAsia="Calibri" w:hAnsi="Calibri" w:cs="Calibri"/>
          <w:color w:val="000000"/>
          <w:lang w:val="pt-BR"/>
        </w:rPr>
        <w:t xml:space="preserve"> já especificada.</w:t>
      </w:r>
      <w:r>
        <w:rPr>
          <w:rFonts w:ascii="Calibri" w:eastAsia="Consolas" w:hAnsi="Calibri" w:cs="Consolas"/>
          <w:color w:val="000000"/>
          <w:lang w:val="pt-BR"/>
        </w:rPr>
        <w:t xml:space="preserve">   </w:t>
      </w:r>
    </w:p>
    <w:p w14:paraId="5C8A15CD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color w:val="000000"/>
          <w:lang w:val="pt-BR"/>
        </w:rPr>
        <w:t>dValue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color w:val="000000"/>
          <w:lang w:val="pt-BR"/>
        </w:rPr>
        <w:t xml:space="preserve"> é  o valor do ajuste. </w:t>
      </w:r>
    </w:p>
    <w:p w14:paraId="3A194C7B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color w:val="000000"/>
          <w:lang w:val="pt-BR"/>
        </w:rPr>
        <w:t>strAdjustType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color w:val="000000"/>
          <w:lang w:val="pt-BR"/>
        </w:rPr>
        <w:t xml:space="preserve"> tipo de ajuste. </w:t>
      </w:r>
    </w:p>
    <w:p w14:paraId="178BACD9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color w:val="000000"/>
          <w:lang w:val="pt-BR"/>
        </w:rPr>
        <w:t>strObserv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color w:val="000000"/>
          <w:lang w:val="pt-BR"/>
        </w:rPr>
        <w:t xml:space="preserve"> Observação. </w:t>
      </w:r>
    </w:p>
    <w:p w14:paraId="21817518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color w:val="000000"/>
          <w:lang w:val="pt-BR"/>
        </w:rPr>
        <w:t>dtAjuste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color w:val="000000"/>
          <w:lang w:val="pt-BR"/>
        </w:rPr>
        <w:t xml:space="preserve"> data do ajuste. </w:t>
      </w:r>
    </w:p>
    <w:p w14:paraId="0C0DDDA5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color w:val="000000"/>
          <w:lang w:val="pt-BR"/>
        </w:rPr>
        <w:t>dtDeliber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color w:val="000000"/>
          <w:lang w:val="pt-BR"/>
        </w:rPr>
        <w:t xml:space="preserve"> Data de deliberação.  </w:t>
      </w:r>
    </w:p>
    <w:p w14:paraId="1C8FF14E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color w:val="000000"/>
          <w:lang w:val="pt-BR"/>
        </w:rPr>
        <w:t>DtPagamento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color w:val="000000"/>
          <w:lang w:val="pt-BR"/>
        </w:rPr>
        <w:t xml:space="preserve"> Data do pagamento.  </w:t>
      </w:r>
    </w:p>
    <w:p w14:paraId="1282EF0C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color w:val="000000"/>
          <w:lang w:val="pt-BR"/>
        </w:rPr>
        <w:t>nFlags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é um campo de bits b0 a b31, onde o bit</w:t>
      </w:r>
      <w:r>
        <w:rPr>
          <w:rFonts w:ascii="Calibri" w:eastAsia="Consolas" w:hAnsi="Calibri" w:cs="Consolas"/>
          <w:b/>
          <w:bCs/>
          <w:color w:val="000000"/>
          <w:lang w:val="pt-BR"/>
        </w:rPr>
        <w:t xml:space="preserve"> 0 </w:t>
      </w:r>
      <w:r>
        <w:rPr>
          <w:rFonts w:ascii="Calibri" w:eastAsia="Consolas" w:hAnsi="Calibri" w:cs="Consolas"/>
          <w:color w:val="000000"/>
          <w:lang w:val="pt-BR"/>
        </w:rPr>
        <w:t xml:space="preserve">indica se o ajuste afeta o preço e o bit </w:t>
      </w:r>
      <w:r>
        <w:rPr>
          <w:rFonts w:ascii="Calibri" w:eastAsia="Consolas" w:hAnsi="Calibri" w:cs="Consolas"/>
          <w:b/>
          <w:bCs/>
          <w:color w:val="000000"/>
          <w:lang w:val="pt-BR"/>
        </w:rPr>
        <w:t xml:space="preserve">1 </w:t>
      </w:r>
      <w:r>
        <w:rPr>
          <w:rFonts w:ascii="Calibri" w:eastAsia="Consolas" w:hAnsi="Calibri" w:cs="Consolas"/>
          <w:color w:val="000000"/>
          <w:lang w:val="pt-BR"/>
        </w:rPr>
        <w:t>indica se é um ajuste de Soma</w:t>
      </w:r>
      <w:r>
        <w:rPr>
          <w:rFonts w:ascii="Calibri" w:hAnsi="Calibri"/>
          <w:color w:val="000000"/>
          <w:lang w:val="pt-BR"/>
        </w:rPr>
        <w:t xml:space="preserve">. </w:t>
      </w:r>
    </w:p>
    <w:p w14:paraId="18E87908" w14:textId="5928EFC3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hAnsi="Calibri"/>
          <w:color w:val="000000"/>
          <w:lang w:val="pt-BR"/>
        </w:rPr>
        <w:t>dMult</w:t>
      </w:r>
      <w:proofErr w:type="spellEnd"/>
      <w:r>
        <w:rPr>
          <w:rFonts w:ascii="Calibri" w:hAnsi="Calibri"/>
          <w:color w:val="000000"/>
          <w:lang w:val="pt-BR"/>
        </w:rPr>
        <w:t xml:space="preserve"> é o valor </w:t>
      </w:r>
      <w:proofErr w:type="spellStart"/>
      <w:r>
        <w:rPr>
          <w:rFonts w:ascii="Calibri" w:hAnsi="Calibri"/>
          <w:color w:val="000000"/>
          <w:lang w:val="pt-BR"/>
        </w:rPr>
        <w:t>pré</w:t>
      </w:r>
      <w:proofErr w:type="spellEnd"/>
      <w:r>
        <w:rPr>
          <w:rFonts w:ascii="Calibri" w:hAnsi="Calibri"/>
          <w:color w:val="000000"/>
          <w:lang w:val="pt-BR"/>
        </w:rPr>
        <w:t xml:space="preserve">-computado que deve ser multiplicado pelo preço para realizar o ajuste, somente é utilizado caso o ajuste não seja um ajuste de soma e seja um ajuste que afeta preço, informação fornecida no campo </w:t>
      </w:r>
      <w:proofErr w:type="spellStart"/>
      <w:r>
        <w:rPr>
          <w:rFonts w:ascii="Calibri" w:hAnsi="Calibri"/>
          <w:color w:val="000000"/>
          <w:lang w:val="pt-BR"/>
        </w:rPr>
        <w:t>nFlags</w:t>
      </w:r>
      <w:proofErr w:type="spellEnd"/>
      <w:r>
        <w:rPr>
          <w:rFonts w:ascii="Calibri" w:hAnsi="Calibri"/>
          <w:color w:val="000000"/>
          <w:lang w:val="pt-BR"/>
        </w:rPr>
        <w:t xml:space="preserve">. O valor -9999 de </w:t>
      </w:r>
      <w:proofErr w:type="spellStart"/>
      <w:r>
        <w:rPr>
          <w:rFonts w:ascii="Calibri" w:hAnsi="Calibri"/>
          <w:color w:val="000000"/>
          <w:lang w:val="pt-BR"/>
        </w:rPr>
        <w:t>dMult</w:t>
      </w:r>
      <w:proofErr w:type="spellEnd"/>
      <w:r>
        <w:rPr>
          <w:rFonts w:ascii="Calibri" w:hAnsi="Calibri"/>
          <w:color w:val="000000"/>
          <w:lang w:val="pt-BR"/>
        </w:rPr>
        <w:t xml:space="preserve"> indica que </w:t>
      </w:r>
      <w:proofErr w:type="gramStart"/>
      <w:r>
        <w:rPr>
          <w:rFonts w:ascii="Calibri" w:hAnsi="Calibri"/>
          <w:color w:val="000000"/>
          <w:lang w:val="pt-BR"/>
        </w:rPr>
        <w:t>o mesmo</w:t>
      </w:r>
      <w:proofErr w:type="gramEnd"/>
      <w:r>
        <w:rPr>
          <w:rFonts w:ascii="Calibri" w:hAnsi="Calibri"/>
          <w:color w:val="000000"/>
          <w:lang w:val="pt-BR"/>
        </w:rPr>
        <w:t xml:space="preserve"> é inválido e não deve ser utilizado. Caso o valor </w:t>
      </w:r>
      <w:proofErr w:type="spellStart"/>
      <w:r>
        <w:rPr>
          <w:rFonts w:ascii="Calibri" w:hAnsi="Calibri"/>
          <w:color w:val="000000"/>
          <w:lang w:val="pt-BR"/>
        </w:rPr>
        <w:t>dMult</w:t>
      </w:r>
      <w:proofErr w:type="spellEnd"/>
      <w:r>
        <w:rPr>
          <w:rFonts w:ascii="Calibri" w:hAnsi="Calibri"/>
          <w:color w:val="000000"/>
          <w:lang w:val="pt-BR"/>
        </w:rPr>
        <w:t xml:space="preserve"> seja inválido, utiliza-se </w:t>
      </w:r>
      <w:proofErr w:type="spellStart"/>
      <w:r>
        <w:rPr>
          <w:rFonts w:ascii="Calibri" w:hAnsi="Calibri"/>
          <w:color w:val="000000"/>
          <w:lang w:val="pt-BR"/>
        </w:rPr>
        <w:t>dValue</w:t>
      </w:r>
      <w:proofErr w:type="spellEnd"/>
      <w:r>
        <w:rPr>
          <w:rFonts w:ascii="Calibri" w:hAnsi="Calibri"/>
          <w:color w:val="000000"/>
          <w:lang w:val="pt-BR"/>
        </w:rPr>
        <w:t xml:space="preserve"> para realizar o cálculo, sendo uma subtração em caso de ajuste de soma e divisão caso contrário.</w:t>
      </w:r>
    </w:p>
    <w:p w14:paraId="2977D95C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1D600CD4" w14:textId="77777777" w:rsidR="00176340" w:rsidRPr="00176340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TAssetListInfoCallback</w:t>
      </w:r>
      <w:proofErr w:type="spellEnd"/>
      <w:r>
        <w:rPr>
          <w:rFonts w:ascii="Calibri" w:eastAsia="Consolas" w:hAnsi="Calibri" w:cs="Consolas"/>
          <w:lang w:val="pt-BR"/>
        </w:rPr>
        <w:t xml:space="preserve">   </w:t>
      </w:r>
      <w:r>
        <w:rPr>
          <w:rFonts w:ascii="Calibri" w:eastAsia="Calibri" w:hAnsi="Calibri" w:cs="Calibri"/>
          <w:lang w:val="pt-BR"/>
        </w:rPr>
        <w:t xml:space="preserve">corresponde ao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de informações de ativos.  </w:t>
      </w:r>
    </w:p>
    <w:p w14:paraId="00E3FCE2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rAssetID</w:t>
      </w:r>
      <w:proofErr w:type="spellEnd"/>
      <w:r>
        <w:rPr>
          <w:rFonts w:ascii="Calibri" w:eastAsia="Calibri" w:hAnsi="Calibri" w:cs="Calibri"/>
          <w:lang w:val="pt-BR"/>
        </w:rPr>
        <w:t xml:space="preserve"> informa o ativo de acordo com a estrutura </w:t>
      </w:r>
    </w:p>
    <w:p w14:paraId="69C0A98B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TAssetIDRec</w:t>
      </w:r>
      <w:proofErr w:type="spellEnd"/>
      <w:r>
        <w:rPr>
          <w:rFonts w:ascii="Calibri" w:eastAsia="Calibri" w:hAnsi="Calibri" w:cs="Calibri"/>
          <w:lang w:val="pt-BR"/>
        </w:rPr>
        <w:t xml:space="preserve"> já especificada.</w:t>
      </w:r>
      <w:r>
        <w:rPr>
          <w:rFonts w:ascii="Calibri" w:eastAsia="Consolas" w:hAnsi="Calibri" w:cs="Consolas"/>
          <w:lang w:val="pt-BR"/>
        </w:rPr>
        <w:t xml:space="preserve">   </w:t>
      </w:r>
    </w:p>
    <w:p w14:paraId="56BA07CB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proofErr w:type="gramStart"/>
      <w:r>
        <w:rPr>
          <w:rFonts w:ascii="Calibri" w:eastAsia="Consolas" w:hAnsi="Calibri" w:cs="Consolas"/>
          <w:lang w:val="pt-BR"/>
        </w:rPr>
        <w:t>strDescription</w:t>
      </w:r>
      <w:proofErr w:type="spellEnd"/>
      <w:r>
        <w:rPr>
          <w:rFonts w:ascii="Calibri" w:eastAsia="Consolas" w:hAnsi="Calibri" w:cs="Consolas"/>
          <w:lang w:val="pt-BR"/>
        </w:rPr>
        <w:t xml:space="preserve"> :</w:t>
      </w:r>
      <w:proofErr w:type="gramEnd"/>
      <w:r>
        <w:rPr>
          <w:rFonts w:ascii="Calibri" w:eastAsia="Consolas" w:hAnsi="Calibri" w:cs="Consolas"/>
          <w:lang w:val="pt-BR"/>
        </w:rPr>
        <w:t xml:space="preserve">  nome do ativo. </w:t>
      </w:r>
    </w:p>
    <w:p w14:paraId="12560DFF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nMinOrderQtd</w:t>
      </w:r>
      <w:proofErr w:type="spellEnd"/>
      <w:r>
        <w:rPr>
          <w:rFonts w:ascii="Calibri" w:eastAsia="Consolas" w:hAnsi="Calibri" w:cs="Consolas"/>
          <w:lang w:val="pt-BR"/>
        </w:rPr>
        <w:t xml:space="preserve">: mínimo de ordens permitido. </w:t>
      </w:r>
    </w:p>
    <w:p w14:paraId="2F2156EB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nMaxOrderQtd</w:t>
      </w:r>
      <w:proofErr w:type="spellEnd"/>
      <w:r>
        <w:rPr>
          <w:rFonts w:ascii="Calibri" w:eastAsia="Consolas" w:hAnsi="Calibri" w:cs="Consolas"/>
          <w:lang w:val="pt-BR"/>
        </w:rPr>
        <w:t xml:space="preserve">: Máximo de ordens permitido. </w:t>
      </w:r>
    </w:p>
    <w:p w14:paraId="64EF8578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nLote</w:t>
      </w:r>
      <w:proofErr w:type="spellEnd"/>
      <w:r>
        <w:rPr>
          <w:rFonts w:ascii="Calibri" w:eastAsia="Consolas" w:hAnsi="Calibri" w:cs="Consolas"/>
          <w:lang w:val="pt-BR"/>
        </w:rPr>
        <w:t xml:space="preserve">: Tamanho do lote. </w:t>
      </w:r>
    </w:p>
    <w:p w14:paraId="5CB8B942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strDate</w:t>
      </w:r>
      <w:proofErr w:type="spellEnd"/>
      <w:r>
        <w:rPr>
          <w:rFonts w:ascii="Calibri" w:eastAsia="Consolas" w:hAnsi="Calibri" w:cs="Consolas"/>
          <w:lang w:val="pt-BR"/>
        </w:rPr>
        <w:t xml:space="preserve">: data de validade. </w:t>
      </w:r>
    </w:p>
    <w:p w14:paraId="07F863A5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strSetor</w:t>
      </w:r>
      <w:proofErr w:type="spellEnd"/>
      <w:r>
        <w:rPr>
          <w:rFonts w:ascii="Calibri" w:eastAsia="Consolas" w:hAnsi="Calibri" w:cs="Consolas"/>
          <w:lang w:val="pt-BR"/>
        </w:rPr>
        <w:t>: Setor de atuação.</w:t>
      </w:r>
    </w:p>
    <w:p w14:paraId="045F614D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strSubSetor</w:t>
      </w:r>
      <w:proofErr w:type="spellEnd"/>
      <w:r>
        <w:rPr>
          <w:rFonts w:ascii="Calibri" w:eastAsia="Consolas" w:hAnsi="Calibri" w:cs="Consolas"/>
          <w:lang w:val="pt-BR"/>
        </w:rPr>
        <w:t>: Subsetor de atuação.</w:t>
      </w:r>
    </w:p>
    <w:p w14:paraId="41F95C4A" w14:textId="77777777" w:rsidR="00176340" w:rsidRPr="00176340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r>
        <w:rPr>
          <w:rFonts w:ascii="Calibri" w:eastAsia="Consolas" w:hAnsi="Calibri" w:cs="Consolas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lang w:val="pt-BR"/>
        </w:rPr>
        <w:t>strSegmento</w:t>
      </w:r>
      <w:proofErr w:type="spellEnd"/>
      <w:r>
        <w:rPr>
          <w:rFonts w:ascii="Calibri" w:eastAsia="Consolas" w:hAnsi="Calibri" w:cs="Consolas"/>
          <w:lang w:val="pt-BR"/>
        </w:rPr>
        <w:t xml:space="preserve">: Segmento de atuação. </w:t>
      </w:r>
    </w:p>
    <w:p w14:paraId="75DA73C3" w14:textId="5A2469BD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stSecurityType</w:t>
      </w:r>
      <w:proofErr w:type="spellEnd"/>
      <w:r>
        <w:rPr>
          <w:rFonts w:ascii="Calibri" w:eastAsia="Consolas" w:hAnsi="Calibri" w:cs="Consolas"/>
          <w:lang w:val="pt-BR"/>
        </w:rPr>
        <w:t>: Tipo de ativo conforme lista abaixo:</w:t>
      </w:r>
    </w:p>
    <w:p w14:paraId="5897FBC5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59A29F30" w14:textId="6D1C6C88" w:rsidR="002E21D5" w:rsidRDefault="00000000" w:rsidP="00176340">
      <w:pPr>
        <w:pStyle w:val="Standard"/>
        <w:numPr>
          <w:ilvl w:val="2"/>
          <w:numId w:val="7"/>
        </w:numPr>
      </w:pPr>
      <w:proofErr w:type="spellStart"/>
      <w:r>
        <w:rPr>
          <w:rFonts w:ascii="Calibri" w:eastAsia="Consolas" w:hAnsi="Calibri" w:cs="Consolas"/>
          <w:sz w:val="18"/>
          <w:szCs w:val="18"/>
        </w:rPr>
        <w:t>stFuture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0, </w:t>
      </w:r>
      <w:proofErr w:type="spellStart"/>
      <w:r>
        <w:rPr>
          <w:rFonts w:ascii="Calibri" w:eastAsia="Consolas" w:hAnsi="Calibri" w:cs="Consolas"/>
          <w:sz w:val="18"/>
          <w:szCs w:val="18"/>
        </w:rPr>
        <w:t>stSpot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1, </w:t>
      </w:r>
      <w:proofErr w:type="spellStart"/>
      <w:r>
        <w:rPr>
          <w:rFonts w:ascii="Calibri" w:eastAsia="Consolas" w:hAnsi="Calibri" w:cs="Consolas"/>
          <w:sz w:val="18"/>
          <w:szCs w:val="18"/>
        </w:rPr>
        <w:t>stSpotOption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2, </w:t>
      </w:r>
      <w:proofErr w:type="spellStart"/>
      <w:r>
        <w:rPr>
          <w:rFonts w:ascii="Calibri" w:eastAsia="Consolas" w:hAnsi="Calibri" w:cs="Consolas"/>
          <w:sz w:val="18"/>
          <w:szCs w:val="18"/>
        </w:rPr>
        <w:t>stFutureOption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3,</w:t>
      </w:r>
    </w:p>
    <w:p w14:paraId="4EC1E07C" w14:textId="767C8BD9" w:rsidR="002E21D5" w:rsidRDefault="00000000" w:rsidP="00176340">
      <w:pPr>
        <w:pStyle w:val="Standard"/>
        <w:numPr>
          <w:ilvl w:val="2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stDerivativeTerm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</w:t>
      </w:r>
      <w:proofErr w:type="gramStart"/>
      <w:r>
        <w:rPr>
          <w:rFonts w:ascii="Calibri" w:eastAsia="Consolas" w:hAnsi="Calibri" w:cs="Consolas"/>
          <w:sz w:val="18"/>
          <w:szCs w:val="18"/>
        </w:rPr>
        <w:t>4,stStock</w:t>
      </w:r>
      <w:proofErr w:type="gramEnd"/>
      <w:r>
        <w:rPr>
          <w:rFonts w:ascii="Calibri" w:eastAsia="Consolas" w:hAnsi="Calibri" w:cs="Consolas"/>
          <w:sz w:val="18"/>
          <w:szCs w:val="18"/>
        </w:rPr>
        <w:t xml:space="preserve"> = 5, </w:t>
      </w:r>
      <w:proofErr w:type="spellStart"/>
      <w:r>
        <w:rPr>
          <w:rFonts w:ascii="Calibri" w:eastAsia="Consolas" w:hAnsi="Calibri" w:cs="Consolas"/>
          <w:sz w:val="18"/>
          <w:szCs w:val="18"/>
        </w:rPr>
        <w:t>stOption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6, </w:t>
      </w:r>
      <w:proofErr w:type="spellStart"/>
      <w:r>
        <w:rPr>
          <w:rFonts w:ascii="Calibri" w:eastAsia="Consolas" w:hAnsi="Calibri" w:cs="Consolas"/>
          <w:sz w:val="18"/>
          <w:szCs w:val="18"/>
        </w:rPr>
        <w:t>stForward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7,</w:t>
      </w:r>
    </w:p>
    <w:p w14:paraId="7ECDCC09" w14:textId="230DFA25" w:rsidR="002E21D5" w:rsidRDefault="00000000" w:rsidP="00176340">
      <w:pPr>
        <w:pStyle w:val="Standard"/>
        <w:numPr>
          <w:ilvl w:val="2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stETF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8, </w:t>
      </w:r>
      <w:proofErr w:type="spellStart"/>
      <w:r>
        <w:rPr>
          <w:rFonts w:ascii="Calibri" w:eastAsia="Consolas" w:hAnsi="Calibri" w:cs="Consolas"/>
          <w:sz w:val="18"/>
          <w:szCs w:val="18"/>
        </w:rPr>
        <w:t>stIndex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9, </w:t>
      </w:r>
      <w:proofErr w:type="spellStart"/>
      <w:r>
        <w:rPr>
          <w:rFonts w:ascii="Calibri" w:eastAsia="Consolas" w:hAnsi="Calibri" w:cs="Consolas"/>
          <w:sz w:val="18"/>
          <w:szCs w:val="18"/>
        </w:rPr>
        <w:t>stOptionExercise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10, </w:t>
      </w:r>
      <w:proofErr w:type="spellStart"/>
      <w:r>
        <w:rPr>
          <w:rFonts w:ascii="Calibri" w:eastAsia="Consolas" w:hAnsi="Calibri" w:cs="Consolas"/>
          <w:sz w:val="18"/>
          <w:szCs w:val="18"/>
        </w:rPr>
        <w:t>stUnknown</w:t>
      </w:r>
      <w:proofErr w:type="spellEnd"/>
      <w:r>
        <w:rPr>
          <w:rFonts w:ascii="Calibri" w:eastAsia="Consolas" w:hAnsi="Calibri" w:cs="Consolas"/>
          <w:sz w:val="18"/>
          <w:szCs w:val="18"/>
        </w:rPr>
        <w:t>=11,</w:t>
      </w:r>
    </w:p>
    <w:p w14:paraId="3819710D" w14:textId="6A423016" w:rsidR="002E21D5" w:rsidRDefault="00000000" w:rsidP="00176340">
      <w:pPr>
        <w:pStyle w:val="Standard"/>
        <w:numPr>
          <w:ilvl w:val="2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lastRenderedPageBreak/>
        <w:t>stEconomicIndicator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12, </w:t>
      </w:r>
      <w:proofErr w:type="spellStart"/>
      <w:r>
        <w:rPr>
          <w:rFonts w:ascii="Calibri" w:eastAsia="Consolas" w:hAnsi="Calibri" w:cs="Consolas"/>
          <w:sz w:val="18"/>
          <w:szCs w:val="18"/>
        </w:rPr>
        <w:t>stMultilegInstrument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13, </w:t>
      </w:r>
      <w:proofErr w:type="spellStart"/>
      <w:r>
        <w:rPr>
          <w:rFonts w:ascii="Calibri" w:eastAsia="Consolas" w:hAnsi="Calibri" w:cs="Consolas"/>
          <w:sz w:val="18"/>
          <w:szCs w:val="18"/>
        </w:rPr>
        <w:t>stCommonStock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14,</w:t>
      </w:r>
    </w:p>
    <w:p w14:paraId="4312DC42" w14:textId="083BA33F" w:rsidR="002E21D5" w:rsidRDefault="00000000" w:rsidP="00176340">
      <w:pPr>
        <w:pStyle w:val="Standard"/>
        <w:numPr>
          <w:ilvl w:val="2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stPreferredStock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15, </w:t>
      </w:r>
      <w:proofErr w:type="spellStart"/>
      <w:r>
        <w:rPr>
          <w:rFonts w:ascii="Calibri" w:eastAsia="Consolas" w:hAnsi="Calibri" w:cs="Consolas"/>
          <w:sz w:val="18"/>
          <w:szCs w:val="18"/>
        </w:rPr>
        <w:t>stSecurityLoan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16, </w:t>
      </w:r>
      <w:proofErr w:type="spellStart"/>
      <w:r>
        <w:rPr>
          <w:rFonts w:ascii="Calibri" w:eastAsia="Consolas" w:hAnsi="Calibri" w:cs="Consolas"/>
          <w:sz w:val="18"/>
          <w:szCs w:val="18"/>
        </w:rPr>
        <w:t>stOptionOnIndex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17,</w:t>
      </w:r>
    </w:p>
    <w:p w14:paraId="4598B654" w14:textId="35DC29DB" w:rsidR="002E21D5" w:rsidRDefault="00000000" w:rsidP="00176340">
      <w:pPr>
        <w:pStyle w:val="Standard"/>
        <w:numPr>
          <w:ilvl w:val="2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stRights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18, </w:t>
      </w:r>
      <w:proofErr w:type="spellStart"/>
      <w:r>
        <w:rPr>
          <w:rFonts w:ascii="Calibri" w:eastAsia="Consolas" w:hAnsi="Calibri" w:cs="Consolas"/>
          <w:sz w:val="18"/>
          <w:szCs w:val="18"/>
        </w:rPr>
        <w:t>stCorporateFixedIncome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19</w:t>
      </w:r>
    </w:p>
    <w:p w14:paraId="5A3E762C" w14:textId="384FA816" w:rsidR="00176340" w:rsidRDefault="00176340" w:rsidP="00176340">
      <w:pPr>
        <w:pStyle w:val="Standard"/>
        <w:rPr>
          <w:rFonts w:ascii="Calibri" w:eastAsia="Consolas" w:hAnsi="Calibri" w:cs="Consolas"/>
          <w:sz w:val="18"/>
          <w:szCs w:val="18"/>
        </w:rPr>
      </w:pPr>
    </w:p>
    <w:p w14:paraId="62F02AC2" w14:textId="77777777" w:rsidR="00176340" w:rsidRDefault="00176340" w:rsidP="00176340">
      <w:pPr>
        <w:pStyle w:val="Standard"/>
        <w:rPr>
          <w:rFonts w:ascii="Calibri" w:eastAsia="Consolas" w:hAnsi="Calibri" w:cs="Consolas"/>
          <w:sz w:val="18"/>
          <w:szCs w:val="18"/>
        </w:rPr>
      </w:pPr>
    </w:p>
    <w:p w14:paraId="0E979301" w14:textId="77777777" w:rsidR="002E21D5" w:rsidRDefault="002E21D5">
      <w:pPr>
        <w:pStyle w:val="Standard"/>
        <w:rPr>
          <w:rFonts w:ascii="Calibri" w:eastAsia="Consolas" w:hAnsi="Calibri" w:cs="Consolas"/>
          <w:sz w:val="18"/>
          <w:szCs w:val="18"/>
        </w:rPr>
      </w:pPr>
    </w:p>
    <w:p w14:paraId="67EF42B6" w14:textId="77777777" w:rsidR="002E21D5" w:rsidRPr="0036588C" w:rsidRDefault="00000000" w:rsidP="008F3BC5">
      <w:pPr>
        <w:pStyle w:val="Standard"/>
        <w:numPr>
          <w:ilvl w:val="0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lang w:val="pt-BR"/>
        </w:rPr>
        <w:t>ssSecuritySubType</w:t>
      </w:r>
      <w:proofErr w:type="spellEnd"/>
      <w:r>
        <w:rPr>
          <w:rFonts w:ascii="Calibri" w:eastAsia="Consolas" w:hAnsi="Calibri" w:cs="Consolas"/>
          <w:lang w:val="pt-BR"/>
        </w:rPr>
        <w:t>: subtipo do ativo conforme lista abaixo:</w:t>
      </w:r>
    </w:p>
    <w:p w14:paraId="60DF268B" w14:textId="77777777" w:rsidR="002E21D5" w:rsidRDefault="002E21D5">
      <w:pPr>
        <w:pStyle w:val="Standard"/>
        <w:rPr>
          <w:rFonts w:ascii="Calibri" w:eastAsia="Consolas" w:hAnsi="Calibri" w:cs="Consolas"/>
          <w:lang w:val="pt-BR"/>
        </w:rPr>
      </w:pPr>
    </w:p>
    <w:p w14:paraId="6BD687F2" w14:textId="58627C8A" w:rsidR="002E21D5" w:rsidRDefault="00000000" w:rsidP="00176340">
      <w:pPr>
        <w:pStyle w:val="Standard"/>
        <w:numPr>
          <w:ilvl w:val="1"/>
          <w:numId w:val="7"/>
        </w:numPr>
      </w:pPr>
      <w:proofErr w:type="spellStart"/>
      <w:r>
        <w:rPr>
          <w:rFonts w:ascii="Calibri" w:eastAsia="Consolas" w:hAnsi="Calibri" w:cs="Consolas"/>
          <w:sz w:val="18"/>
          <w:szCs w:val="18"/>
        </w:rPr>
        <w:t>ssFXSpot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0, </w:t>
      </w:r>
      <w:proofErr w:type="spellStart"/>
      <w:r>
        <w:rPr>
          <w:rFonts w:ascii="Calibri" w:eastAsia="Consolas" w:hAnsi="Calibri" w:cs="Consolas"/>
          <w:sz w:val="18"/>
          <w:szCs w:val="18"/>
        </w:rPr>
        <w:t>ssGold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1, </w:t>
      </w:r>
      <w:proofErr w:type="spellStart"/>
      <w:r>
        <w:rPr>
          <w:rFonts w:ascii="Calibri" w:eastAsia="Consolas" w:hAnsi="Calibri" w:cs="Consolas"/>
          <w:sz w:val="18"/>
          <w:szCs w:val="18"/>
        </w:rPr>
        <w:t>ssIndex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2, </w:t>
      </w:r>
      <w:proofErr w:type="spellStart"/>
      <w:r>
        <w:rPr>
          <w:rFonts w:ascii="Calibri" w:eastAsia="Consolas" w:hAnsi="Calibri" w:cs="Consolas"/>
          <w:sz w:val="18"/>
          <w:szCs w:val="18"/>
        </w:rPr>
        <w:t>ssInterestRate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3,</w:t>
      </w:r>
    </w:p>
    <w:p w14:paraId="202A4CDF" w14:textId="5550A50E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ssFXRate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4, </w:t>
      </w:r>
      <w:proofErr w:type="spellStart"/>
      <w:r>
        <w:rPr>
          <w:rFonts w:ascii="Calibri" w:eastAsia="Consolas" w:hAnsi="Calibri" w:cs="Consolas"/>
          <w:sz w:val="18"/>
          <w:szCs w:val="18"/>
        </w:rPr>
        <w:t>ssForeignDebt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5, </w:t>
      </w:r>
      <w:proofErr w:type="spellStart"/>
      <w:r>
        <w:rPr>
          <w:rFonts w:ascii="Calibri" w:eastAsia="Consolas" w:hAnsi="Calibri" w:cs="Consolas"/>
          <w:sz w:val="18"/>
          <w:szCs w:val="18"/>
        </w:rPr>
        <w:t>ssAgricultural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6, </w:t>
      </w:r>
      <w:proofErr w:type="spellStart"/>
      <w:r>
        <w:rPr>
          <w:rFonts w:ascii="Calibri" w:eastAsia="Consolas" w:hAnsi="Calibri" w:cs="Consolas"/>
          <w:sz w:val="18"/>
          <w:szCs w:val="18"/>
        </w:rPr>
        <w:t>ssEnergy</w:t>
      </w:r>
      <w:proofErr w:type="spellEnd"/>
      <w:r>
        <w:rPr>
          <w:rFonts w:ascii="Calibri" w:eastAsia="Consolas" w:hAnsi="Calibri" w:cs="Consolas"/>
          <w:sz w:val="18"/>
          <w:szCs w:val="18"/>
        </w:rPr>
        <w:t>=7,</w:t>
      </w:r>
    </w:p>
    <w:p w14:paraId="11D3C787" w14:textId="11D8EBA5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ssEconomicIndicator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8, </w:t>
      </w:r>
      <w:proofErr w:type="spellStart"/>
      <w:r>
        <w:rPr>
          <w:rFonts w:ascii="Calibri" w:eastAsia="Consolas" w:hAnsi="Calibri" w:cs="Consolas"/>
          <w:sz w:val="18"/>
          <w:szCs w:val="18"/>
        </w:rPr>
        <w:t>ssStrategy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9, </w:t>
      </w:r>
      <w:proofErr w:type="spellStart"/>
      <w:r>
        <w:rPr>
          <w:rFonts w:ascii="Calibri" w:eastAsia="Consolas" w:hAnsi="Calibri" w:cs="Consolas"/>
          <w:sz w:val="18"/>
          <w:szCs w:val="18"/>
        </w:rPr>
        <w:t>ssFutureOption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10,</w:t>
      </w:r>
    </w:p>
    <w:p w14:paraId="049A4895" w14:textId="49D4DF73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ssVolatility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11, </w:t>
      </w:r>
      <w:proofErr w:type="spellStart"/>
      <w:r>
        <w:rPr>
          <w:rFonts w:ascii="Calibri" w:eastAsia="Consolas" w:hAnsi="Calibri" w:cs="Consolas"/>
          <w:sz w:val="18"/>
          <w:szCs w:val="18"/>
        </w:rPr>
        <w:t>ssSwap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12, </w:t>
      </w:r>
      <w:proofErr w:type="spellStart"/>
      <w:r>
        <w:rPr>
          <w:rFonts w:ascii="Calibri" w:eastAsia="Consolas" w:hAnsi="Calibri" w:cs="Consolas"/>
          <w:sz w:val="18"/>
          <w:szCs w:val="18"/>
        </w:rPr>
        <w:t>ssMiniContract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13,</w:t>
      </w:r>
    </w:p>
    <w:p w14:paraId="2DDF3AFF" w14:textId="068D15B3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ssFinancialRollOver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14, </w:t>
      </w:r>
      <w:proofErr w:type="spellStart"/>
      <w:r>
        <w:rPr>
          <w:rFonts w:ascii="Calibri" w:eastAsia="Consolas" w:hAnsi="Calibri" w:cs="Consolas"/>
          <w:sz w:val="18"/>
          <w:szCs w:val="18"/>
        </w:rPr>
        <w:t>ssAgriculturalRollOver</w:t>
      </w:r>
      <w:proofErr w:type="spellEnd"/>
      <w:r>
        <w:rPr>
          <w:rFonts w:ascii="Calibri" w:eastAsia="Consolas" w:hAnsi="Calibri" w:cs="Consolas"/>
          <w:sz w:val="18"/>
          <w:szCs w:val="18"/>
        </w:rPr>
        <w:t>=15,</w:t>
      </w:r>
    </w:p>
    <w:p w14:paraId="67E70B52" w14:textId="6D861C1D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ssCarbonCredit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16, </w:t>
      </w:r>
      <w:proofErr w:type="spellStart"/>
      <w:r>
        <w:rPr>
          <w:rFonts w:ascii="Calibri" w:eastAsia="Consolas" w:hAnsi="Calibri" w:cs="Consolas"/>
          <w:sz w:val="18"/>
          <w:szCs w:val="18"/>
        </w:rPr>
        <w:t>ssUnknown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17, </w:t>
      </w:r>
      <w:proofErr w:type="spellStart"/>
      <w:r>
        <w:rPr>
          <w:rFonts w:ascii="Calibri" w:eastAsia="Consolas" w:hAnsi="Calibri" w:cs="Consolas"/>
          <w:sz w:val="18"/>
          <w:szCs w:val="18"/>
        </w:rPr>
        <w:t>ssFractionary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= 18,</w:t>
      </w:r>
    </w:p>
    <w:p w14:paraId="25AA3BF5" w14:textId="4CF16531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sz w:val="18"/>
          <w:szCs w:val="18"/>
          <w:lang w:val="pt-BR"/>
        </w:rPr>
        <w:t>ssStock</w:t>
      </w:r>
      <w:proofErr w:type="spellEnd"/>
      <w:r>
        <w:rPr>
          <w:rFonts w:ascii="Calibri" w:eastAsia="Consolas" w:hAnsi="Calibri" w:cs="Consolas"/>
          <w:sz w:val="18"/>
          <w:szCs w:val="18"/>
          <w:lang w:val="pt-BR"/>
        </w:rPr>
        <w:t xml:space="preserve"> = 19, </w:t>
      </w:r>
      <w:proofErr w:type="spellStart"/>
      <w:r>
        <w:rPr>
          <w:rFonts w:ascii="Calibri" w:eastAsia="Consolas" w:hAnsi="Calibri" w:cs="Consolas"/>
          <w:sz w:val="18"/>
          <w:szCs w:val="18"/>
          <w:lang w:val="pt-BR"/>
        </w:rPr>
        <w:t>ssCurrency</w:t>
      </w:r>
      <w:proofErr w:type="spellEnd"/>
      <w:r>
        <w:rPr>
          <w:rFonts w:ascii="Calibri" w:eastAsia="Consolas" w:hAnsi="Calibri" w:cs="Consolas"/>
          <w:sz w:val="18"/>
          <w:szCs w:val="18"/>
          <w:lang w:val="pt-BR"/>
        </w:rPr>
        <w:t xml:space="preserve"> = 20, </w:t>
      </w:r>
      <w:proofErr w:type="spellStart"/>
      <w:r>
        <w:rPr>
          <w:rFonts w:ascii="Calibri" w:eastAsia="Consolas" w:hAnsi="Calibri" w:cs="Consolas"/>
          <w:sz w:val="18"/>
          <w:szCs w:val="18"/>
          <w:lang w:val="pt-BR"/>
        </w:rPr>
        <w:t>ssOTC</w:t>
      </w:r>
      <w:proofErr w:type="spellEnd"/>
      <w:r>
        <w:rPr>
          <w:rFonts w:ascii="Calibri" w:eastAsia="Consolas" w:hAnsi="Calibri" w:cs="Consolas"/>
          <w:sz w:val="18"/>
          <w:szCs w:val="18"/>
          <w:lang w:val="pt-BR"/>
        </w:rPr>
        <w:t xml:space="preserve"> = </w:t>
      </w:r>
      <w:proofErr w:type="gramStart"/>
      <w:r>
        <w:rPr>
          <w:rFonts w:ascii="Calibri" w:eastAsia="Consolas" w:hAnsi="Calibri" w:cs="Consolas"/>
          <w:sz w:val="18"/>
          <w:szCs w:val="18"/>
          <w:lang w:val="pt-BR"/>
        </w:rPr>
        <w:t>21,/</w:t>
      </w:r>
      <w:proofErr w:type="gramEnd"/>
      <w:r>
        <w:rPr>
          <w:rFonts w:ascii="Calibri" w:eastAsia="Consolas" w:hAnsi="Calibri" w:cs="Consolas"/>
          <w:sz w:val="18"/>
          <w:szCs w:val="18"/>
          <w:lang w:val="pt-BR"/>
        </w:rPr>
        <w:t>/OTC=</w:t>
      </w:r>
      <w:proofErr w:type="spellStart"/>
      <w:r>
        <w:rPr>
          <w:rFonts w:ascii="Calibri" w:eastAsia="Consolas" w:hAnsi="Calibri" w:cs="Consolas"/>
          <w:sz w:val="18"/>
          <w:szCs w:val="18"/>
          <w:lang w:val="pt-BR"/>
        </w:rPr>
        <w:t>MercadoBalcao</w:t>
      </w:r>
      <w:proofErr w:type="spellEnd"/>
    </w:p>
    <w:p w14:paraId="0ECAE074" w14:textId="63C3EEED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  <w:lang w:val="pt-BR"/>
        </w:rPr>
      </w:pPr>
      <w:proofErr w:type="spellStart"/>
      <w:r>
        <w:rPr>
          <w:rFonts w:ascii="Calibri" w:eastAsia="Consolas" w:hAnsi="Calibri" w:cs="Consolas"/>
          <w:sz w:val="18"/>
          <w:szCs w:val="18"/>
          <w:lang w:val="pt-BR"/>
        </w:rPr>
        <w:t>ssFII</w:t>
      </w:r>
      <w:proofErr w:type="spellEnd"/>
      <w:r>
        <w:rPr>
          <w:rFonts w:ascii="Calibri" w:eastAsia="Consolas" w:hAnsi="Calibri" w:cs="Consolas"/>
          <w:sz w:val="18"/>
          <w:szCs w:val="18"/>
          <w:lang w:val="pt-BR"/>
        </w:rPr>
        <w:t xml:space="preserve"> </w:t>
      </w:r>
      <w:r>
        <w:rPr>
          <w:rFonts w:ascii="Calibri" w:eastAsia="Consolas" w:hAnsi="Calibri" w:cs="Consolas"/>
          <w:sz w:val="18"/>
          <w:szCs w:val="18"/>
          <w:lang w:val="pt-BR"/>
        </w:rPr>
        <w:tab/>
      </w:r>
      <w:r>
        <w:rPr>
          <w:rFonts w:ascii="Calibri" w:eastAsia="Consolas" w:hAnsi="Calibri" w:cs="Consolas"/>
          <w:sz w:val="18"/>
          <w:szCs w:val="18"/>
          <w:lang w:val="pt-BR"/>
        </w:rPr>
        <w:tab/>
      </w:r>
      <w:r>
        <w:rPr>
          <w:rFonts w:ascii="Calibri" w:eastAsia="Consolas" w:hAnsi="Calibri" w:cs="Consolas"/>
          <w:sz w:val="18"/>
          <w:szCs w:val="18"/>
          <w:lang w:val="pt-BR"/>
        </w:rPr>
        <w:tab/>
      </w:r>
      <w:r>
        <w:rPr>
          <w:rFonts w:ascii="Calibri" w:eastAsia="Consolas" w:hAnsi="Calibri" w:cs="Consolas"/>
          <w:sz w:val="18"/>
          <w:szCs w:val="18"/>
          <w:lang w:val="pt-BR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  <w:lang w:val="pt-BR"/>
        </w:rPr>
        <w:t>22,/</w:t>
      </w:r>
      <w:proofErr w:type="gramEnd"/>
      <w:r>
        <w:rPr>
          <w:rFonts w:ascii="Calibri" w:eastAsia="Consolas" w:hAnsi="Calibri" w:cs="Consolas"/>
          <w:sz w:val="18"/>
          <w:szCs w:val="18"/>
          <w:lang w:val="pt-BR"/>
        </w:rPr>
        <w:t xml:space="preserve">/ FII=Fundo de Investimento </w:t>
      </w:r>
      <w:proofErr w:type="spellStart"/>
      <w:r>
        <w:rPr>
          <w:rFonts w:ascii="Calibri" w:eastAsia="Consolas" w:hAnsi="Calibri" w:cs="Consolas"/>
          <w:sz w:val="18"/>
          <w:szCs w:val="18"/>
          <w:lang w:val="pt-BR"/>
        </w:rPr>
        <w:t>Imobiliario</w:t>
      </w:r>
      <w:proofErr w:type="spellEnd"/>
    </w:p>
    <w:p w14:paraId="18116955" w14:textId="6EB1EA0A" w:rsidR="002E21D5" w:rsidRDefault="00000000" w:rsidP="00176340">
      <w:pPr>
        <w:pStyle w:val="Standard"/>
        <w:numPr>
          <w:ilvl w:val="1"/>
          <w:numId w:val="7"/>
        </w:numPr>
      </w:pPr>
      <w:proofErr w:type="spellStart"/>
      <w:r>
        <w:rPr>
          <w:rFonts w:ascii="Calibri" w:eastAsia="Consolas" w:hAnsi="Calibri" w:cs="Consolas"/>
          <w:sz w:val="18"/>
          <w:szCs w:val="18"/>
        </w:rPr>
        <w:t>ssOrdinaryRights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23,/</w:t>
      </w:r>
      <w:proofErr w:type="gramEnd"/>
      <w:r>
        <w:rPr>
          <w:rFonts w:ascii="Calibri" w:eastAsia="Consolas" w:hAnsi="Calibri" w:cs="Consolas"/>
          <w:sz w:val="18"/>
          <w:szCs w:val="18"/>
        </w:rPr>
        <w:t>/(DO)</w:t>
      </w:r>
    </w:p>
    <w:p w14:paraId="6F029547" w14:textId="3A6C69B5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ssPreferredRights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24,/</w:t>
      </w:r>
      <w:proofErr w:type="gramEnd"/>
      <w:r>
        <w:rPr>
          <w:rFonts w:ascii="Calibri" w:eastAsia="Consolas" w:hAnsi="Calibri" w:cs="Consolas"/>
          <w:sz w:val="18"/>
          <w:szCs w:val="18"/>
        </w:rPr>
        <w:t>/(DP)</w:t>
      </w:r>
    </w:p>
    <w:p w14:paraId="5125B5DC" w14:textId="6C202A21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ssCommonShares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25,/</w:t>
      </w:r>
      <w:proofErr w:type="gramEnd"/>
      <w:r>
        <w:rPr>
          <w:rFonts w:ascii="Calibri" w:eastAsia="Consolas" w:hAnsi="Calibri" w:cs="Consolas"/>
          <w:sz w:val="18"/>
          <w:szCs w:val="18"/>
        </w:rPr>
        <w:t>/(ON)</w:t>
      </w:r>
    </w:p>
    <w:p w14:paraId="2EBE9682" w14:textId="28FD2AFA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ssPreferredShares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26,/</w:t>
      </w:r>
      <w:proofErr w:type="gramEnd"/>
      <w:r>
        <w:rPr>
          <w:rFonts w:ascii="Calibri" w:eastAsia="Consolas" w:hAnsi="Calibri" w:cs="Consolas"/>
          <w:sz w:val="18"/>
          <w:szCs w:val="18"/>
        </w:rPr>
        <w:t>/(PN)</w:t>
      </w:r>
    </w:p>
    <w:p w14:paraId="60A0CE0B" w14:textId="13667D62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ssClassApreferredShares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27,/</w:t>
      </w:r>
      <w:proofErr w:type="gramEnd"/>
      <w:r>
        <w:rPr>
          <w:rFonts w:ascii="Calibri" w:eastAsia="Consolas" w:hAnsi="Calibri" w:cs="Consolas"/>
          <w:sz w:val="18"/>
          <w:szCs w:val="18"/>
        </w:rPr>
        <w:t>/(PNA)</w:t>
      </w:r>
    </w:p>
    <w:p w14:paraId="140D6D84" w14:textId="5DE4D3CB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ssClassBpreferredShares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28,/</w:t>
      </w:r>
      <w:proofErr w:type="gramEnd"/>
      <w:r>
        <w:rPr>
          <w:rFonts w:ascii="Calibri" w:eastAsia="Consolas" w:hAnsi="Calibri" w:cs="Consolas"/>
          <w:sz w:val="18"/>
          <w:szCs w:val="18"/>
        </w:rPr>
        <w:t>/(PNB)</w:t>
      </w:r>
    </w:p>
    <w:p w14:paraId="622F1B8C" w14:textId="2E9DFF9E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ssClassCpreferredShares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29,/</w:t>
      </w:r>
      <w:proofErr w:type="gramEnd"/>
      <w:r>
        <w:rPr>
          <w:rFonts w:ascii="Calibri" w:eastAsia="Consolas" w:hAnsi="Calibri" w:cs="Consolas"/>
          <w:sz w:val="18"/>
          <w:szCs w:val="18"/>
        </w:rPr>
        <w:t>/(PNC)</w:t>
      </w:r>
    </w:p>
    <w:p w14:paraId="4440A559" w14:textId="7E642750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ssClassDpreferredShares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30,/</w:t>
      </w:r>
      <w:proofErr w:type="gramEnd"/>
      <w:r>
        <w:rPr>
          <w:rFonts w:ascii="Calibri" w:eastAsia="Consolas" w:hAnsi="Calibri" w:cs="Consolas"/>
          <w:sz w:val="18"/>
          <w:szCs w:val="18"/>
        </w:rPr>
        <w:t>/(PND)</w:t>
      </w:r>
    </w:p>
    <w:p w14:paraId="7F1418DA" w14:textId="63451CE0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ssOrdinaryReceipts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31,/</w:t>
      </w:r>
      <w:proofErr w:type="gramEnd"/>
      <w:r>
        <w:rPr>
          <w:rFonts w:ascii="Calibri" w:eastAsia="Consolas" w:hAnsi="Calibri" w:cs="Consolas"/>
          <w:sz w:val="18"/>
          <w:szCs w:val="18"/>
        </w:rPr>
        <w:t>/(ON REC)</w:t>
      </w:r>
    </w:p>
    <w:p w14:paraId="410A5503" w14:textId="6D719E1B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ssPreferredReceipts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 xml:space="preserve">= </w:t>
      </w:r>
      <w:proofErr w:type="gramStart"/>
      <w:r>
        <w:rPr>
          <w:rFonts w:ascii="Calibri" w:eastAsia="Consolas" w:hAnsi="Calibri" w:cs="Consolas"/>
          <w:sz w:val="18"/>
          <w:szCs w:val="18"/>
        </w:rPr>
        <w:t>32,/</w:t>
      </w:r>
      <w:proofErr w:type="gramEnd"/>
      <w:r>
        <w:rPr>
          <w:rFonts w:ascii="Calibri" w:eastAsia="Consolas" w:hAnsi="Calibri" w:cs="Consolas"/>
          <w:sz w:val="18"/>
          <w:szCs w:val="18"/>
        </w:rPr>
        <w:t>/(PN REC)</w:t>
      </w:r>
    </w:p>
    <w:p w14:paraId="446C2AA2" w14:textId="3ACB5EC1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ssCommonForward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>= 33,</w:t>
      </w:r>
    </w:p>
    <w:p w14:paraId="04AC5AD4" w14:textId="26FEF026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ssFlexibleForward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>= 34,</w:t>
      </w:r>
    </w:p>
    <w:p w14:paraId="63251F8D" w14:textId="1D4FBA13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ssDollarForward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>= 35,</w:t>
      </w:r>
    </w:p>
    <w:p w14:paraId="22384854" w14:textId="16A21D55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ssIndexPointsForward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>= 36,</w:t>
      </w:r>
    </w:p>
    <w:p w14:paraId="643B8BC4" w14:textId="644C02B8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ssNonTradeableETFIndex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</w:t>
      </w:r>
      <w:r>
        <w:rPr>
          <w:rFonts w:ascii="Calibri" w:eastAsia="Consolas" w:hAnsi="Calibri" w:cs="Consolas"/>
          <w:sz w:val="18"/>
          <w:szCs w:val="18"/>
        </w:rPr>
        <w:tab/>
        <w:t>= 37,</w:t>
      </w:r>
    </w:p>
    <w:p w14:paraId="5B6DC275" w14:textId="53113990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ssPredefinedCoveredSpread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</w:t>
      </w:r>
      <w:r>
        <w:rPr>
          <w:rFonts w:ascii="Calibri" w:eastAsia="Consolas" w:hAnsi="Calibri" w:cs="Consolas"/>
          <w:sz w:val="18"/>
          <w:szCs w:val="18"/>
        </w:rPr>
        <w:tab/>
        <w:t>= 38,</w:t>
      </w:r>
    </w:p>
    <w:p w14:paraId="1CC9DDB2" w14:textId="56DA38A8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ssTraceableETF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>= 39,</w:t>
      </w:r>
    </w:p>
    <w:p w14:paraId="074AAB51" w14:textId="0CBC5BBA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ssNonTradeableIndex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>= 40,</w:t>
      </w:r>
    </w:p>
    <w:p w14:paraId="569AF800" w14:textId="3117A81E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r>
        <w:rPr>
          <w:rFonts w:ascii="Calibri" w:eastAsia="Consolas" w:hAnsi="Calibri" w:cs="Consolas"/>
          <w:sz w:val="18"/>
          <w:szCs w:val="18"/>
        </w:rPr>
        <w:t>ssUserDefinedSpread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     </w:t>
      </w:r>
      <w:r>
        <w:rPr>
          <w:rFonts w:ascii="Calibri" w:eastAsia="Consolas" w:hAnsi="Calibri" w:cs="Consolas"/>
          <w:sz w:val="18"/>
          <w:szCs w:val="18"/>
        </w:rPr>
        <w:tab/>
      </w:r>
      <w:r>
        <w:rPr>
          <w:rFonts w:ascii="Calibri" w:eastAsia="Consolas" w:hAnsi="Calibri" w:cs="Consolas"/>
          <w:sz w:val="18"/>
          <w:szCs w:val="18"/>
        </w:rPr>
        <w:tab/>
        <w:t>= 41,</w:t>
      </w:r>
    </w:p>
    <w:p w14:paraId="1228ECF9" w14:textId="73994D8E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</w:rPr>
      </w:pPr>
      <w:proofErr w:type="spellStart"/>
      <w:proofErr w:type="gramStart"/>
      <w:r>
        <w:rPr>
          <w:rFonts w:ascii="Calibri" w:eastAsia="Consolas" w:hAnsi="Calibri" w:cs="Consolas"/>
          <w:sz w:val="18"/>
          <w:szCs w:val="18"/>
        </w:rPr>
        <w:t>ssExchangeDefinedspread</w:t>
      </w:r>
      <w:proofErr w:type="spellEnd"/>
      <w:r>
        <w:rPr>
          <w:rFonts w:ascii="Calibri" w:eastAsia="Consolas" w:hAnsi="Calibri" w:cs="Consolas"/>
          <w:sz w:val="18"/>
          <w:szCs w:val="18"/>
        </w:rPr>
        <w:t xml:space="preserve">  </w:t>
      </w:r>
      <w:r>
        <w:rPr>
          <w:rFonts w:ascii="Calibri" w:eastAsia="Consolas" w:hAnsi="Calibri" w:cs="Consolas"/>
          <w:sz w:val="18"/>
          <w:szCs w:val="18"/>
        </w:rPr>
        <w:tab/>
      </w:r>
      <w:proofErr w:type="gramEnd"/>
      <w:r>
        <w:rPr>
          <w:rFonts w:ascii="Calibri" w:eastAsia="Consolas" w:hAnsi="Calibri" w:cs="Consolas"/>
          <w:sz w:val="18"/>
          <w:szCs w:val="18"/>
        </w:rPr>
        <w:t>= 42,</w:t>
      </w:r>
    </w:p>
    <w:p w14:paraId="4717BF2F" w14:textId="5B412570" w:rsidR="002E21D5" w:rsidRPr="0036588C" w:rsidRDefault="00000000" w:rsidP="00176340">
      <w:pPr>
        <w:pStyle w:val="Standard"/>
        <w:numPr>
          <w:ilvl w:val="1"/>
          <w:numId w:val="7"/>
        </w:numPr>
        <w:rPr>
          <w:lang w:val="pt-BR"/>
        </w:rPr>
      </w:pPr>
      <w:proofErr w:type="spellStart"/>
      <w:r>
        <w:rPr>
          <w:rFonts w:ascii="Calibri" w:eastAsia="Consolas" w:hAnsi="Calibri" w:cs="Consolas"/>
          <w:sz w:val="18"/>
          <w:szCs w:val="18"/>
          <w:lang w:val="pt-BR"/>
        </w:rPr>
        <w:t>ssSecurityLoan</w:t>
      </w:r>
      <w:proofErr w:type="spellEnd"/>
      <w:r>
        <w:rPr>
          <w:rFonts w:ascii="Calibri" w:eastAsia="Consolas" w:hAnsi="Calibri" w:cs="Consolas"/>
          <w:sz w:val="18"/>
          <w:szCs w:val="18"/>
          <w:lang w:val="pt-BR"/>
        </w:rPr>
        <w:t xml:space="preserve">            </w:t>
      </w:r>
      <w:r>
        <w:rPr>
          <w:rFonts w:ascii="Calibri" w:eastAsia="Consolas" w:hAnsi="Calibri" w:cs="Consolas"/>
          <w:sz w:val="18"/>
          <w:szCs w:val="18"/>
          <w:lang w:val="pt-BR"/>
        </w:rPr>
        <w:tab/>
      </w:r>
      <w:r>
        <w:rPr>
          <w:rFonts w:ascii="Calibri" w:eastAsia="Consolas" w:hAnsi="Calibri" w:cs="Consolas"/>
          <w:sz w:val="18"/>
          <w:szCs w:val="18"/>
          <w:lang w:val="pt-BR"/>
        </w:rPr>
        <w:tab/>
        <w:t>= 43,</w:t>
      </w:r>
    </w:p>
    <w:p w14:paraId="750E46C9" w14:textId="6D462668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  <w:lang w:val="pt-BR"/>
        </w:rPr>
      </w:pPr>
      <w:proofErr w:type="spellStart"/>
      <w:r>
        <w:rPr>
          <w:rFonts w:ascii="Calibri" w:eastAsia="Consolas" w:hAnsi="Calibri" w:cs="Consolas"/>
          <w:sz w:val="18"/>
          <w:szCs w:val="18"/>
          <w:lang w:val="pt-BR"/>
        </w:rPr>
        <w:t>ssTradeableIndex</w:t>
      </w:r>
      <w:proofErr w:type="spellEnd"/>
      <w:r>
        <w:rPr>
          <w:rFonts w:ascii="Calibri" w:eastAsia="Consolas" w:hAnsi="Calibri" w:cs="Consolas"/>
          <w:sz w:val="18"/>
          <w:szCs w:val="18"/>
          <w:lang w:val="pt-BR"/>
        </w:rPr>
        <w:t xml:space="preserve">          </w:t>
      </w:r>
      <w:r>
        <w:rPr>
          <w:rFonts w:ascii="Calibri" w:eastAsia="Consolas" w:hAnsi="Calibri" w:cs="Consolas"/>
          <w:sz w:val="18"/>
          <w:szCs w:val="18"/>
          <w:lang w:val="pt-BR"/>
        </w:rPr>
        <w:tab/>
      </w:r>
      <w:r>
        <w:rPr>
          <w:rFonts w:ascii="Calibri" w:eastAsia="Consolas" w:hAnsi="Calibri" w:cs="Consolas"/>
          <w:sz w:val="18"/>
          <w:szCs w:val="18"/>
          <w:lang w:val="pt-BR"/>
        </w:rPr>
        <w:tab/>
        <w:t>= 44,</w:t>
      </w:r>
    </w:p>
    <w:p w14:paraId="3FBE8F9F" w14:textId="373C5320" w:rsidR="002E21D5" w:rsidRDefault="00000000" w:rsidP="00176340">
      <w:pPr>
        <w:pStyle w:val="Standard"/>
        <w:numPr>
          <w:ilvl w:val="1"/>
          <w:numId w:val="7"/>
        </w:numPr>
        <w:rPr>
          <w:rFonts w:ascii="Calibri" w:eastAsia="Consolas" w:hAnsi="Calibri" w:cs="Consolas"/>
          <w:sz w:val="18"/>
          <w:szCs w:val="18"/>
          <w:lang w:val="pt-BR"/>
        </w:rPr>
      </w:pPr>
      <w:proofErr w:type="spellStart"/>
      <w:r>
        <w:rPr>
          <w:rFonts w:ascii="Calibri" w:eastAsia="Consolas" w:hAnsi="Calibri" w:cs="Consolas"/>
          <w:sz w:val="18"/>
          <w:szCs w:val="18"/>
          <w:lang w:val="pt-BR"/>
        </w:rPr>
        <w:t>ssOthers</w:t>
      </w:r>
      <w:proofErr w:type="spellEnd"/>
      <w:r>
        <w:rPr>
          <w:rFonts w:ascii="Calibri" w:eastAsia="Consolas" w:hAnsi="Calibri" w:cs="Consolas"/>
          <w:sz w:val="18"/>
          <w:szCs w:val="18"/>
          <w:lang w:val="pt-BR"/>
        </w:rPr>
        <w:t xml:space="preserve">                  </w:t>
      </w:r>
      <w:r>
        <w:rPr>
          <w:rFonts w:ascii="Calibri" w:eastAsia="Consolas" w:hAnsi="Calibri" w:cs="Consolas"/>
          <w:sz w:val="18"/>
          <w:szCs w:val="18"/>
          <w:lang w:val="pt-BR"/>
        </w:rPr>
        <w:tab/>
      </w:r>
      <w:r>
        <w:rPr>
          <w:rFonts w:ascii="Calibri" w:eastAsia="Consolas" w:hAnsi="Calibri" w:cs="Consolas"/>
          <w:sz w:val="18"/>
          <w:szCs w:val="18"/>
          <w:lang w:val="pt-BR"/>
        </w:rPr>
        <w:tab/>
        <w:t>= 45</w:t>
      </w:r>
    </w:p>
    <w:p w14:paraId="54AC432F" w14:textId="77777777" w:rsidR="00176340" w:rsidRPr="00176340" w:rsidRDefault="00000000" w:rsidP="008F3BC5">
      <w:pPr>
        <w:pStyle w:val="Standard"/>
        <w:keepNext/>
        <w:keepLines/>
        <w:numPr>
          <w:ilvl w:val="0"/>
          <w:numId w:val="7"/>
        </w:numPr>
        <w:spacing w:before="360" w:after="160" w:line="240" w:lineRule="auto"/>
        <w:jc w:val="both"/>
        <w:rPr>
          <w:lang w:val="pt-BR"/>
        </w:rPr>
      </w:pPr>
      <w:r>
        <w:rPr>
          <w:rFonts w:ascii="Calibri" w:eastAsia="Consolas" w:hAnsi="Calibri" w:cs="Consolas"/>
          <w:b/>
          <w:color w:val="660066"/>
          <w:lang w:val="pt-BR"/>
        </w:rPr>
        <w:lastRenderedPageBreak/>
        <w:t>TAssetListInfoCallbackV</w:t>
      </w:r>
      <w:proofErr w:type="gramStart"/>
      <w:r>
        <w:rPr>
          <w:rFonts w:ascii="Calibri" w:eastAsia="Consolas" w:hAnsi="Calibri" w:cs="Consolas"/>
          <w:b/>
          <w:color w:val="660066"/>
          <w:lang w:val="pt-BR"/>
        </w:rPr>
        <w:t>2</w:t>
      </w:r>
      <w:r>
        <w:rPr>
          <w:rFonts w:ascii="Calibri" w:eastAsia="Consolas" w:hAnsi="Calibri" w:cs="Consolas"/>
          <w:b/>
          <w:lang w:val="pt-BR"/>
        </w:rPr>
        <w:t xml:space="preserve">  </w:t>
      </w:r>
      <w:r>
        <w:rPr>
          <w:rFonts w:ascii="Calibri" w:eastAsia="Calibri" w:hAnsi="Calibri" w:cs="Calibri"/>
          <w:lang w:val="pt-BR"/>
        </w:rPr>
        <w:t>extensão</w:t>
      </w:r>
      <w:proofErr w:type="gramEnd"/>
      <w:r>
        <w:rPr>
          <w:rFonts w:ascii="Calibri" w:eastAsia="Calibri" w:hAnsi="Calibri" w:cs="Calibri"/>
          <w:lang w:val="pt-BR"/>
        </w:rPr>
        <w:t xml:space="preserve"> do </w:t>
      </w:r>
      <w:proofErr w:type="spellStart"/>
      <w:r>
        <w:rPr>
          <w:rFonts w:ascii="Calibri" w:eastAsia="Calibri" w:hAnsi="Calibri" w:cs="Calibri"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 anterior, adiciona os campos </w:t>
      </w:r>
    </w:p>
    <w:p w14:paraId="0D2B4870" w14:textId="77777777" w:rsidR="00176340" w:rsidRPr="00176340" w:rsidRDefault="00000000" w:rsidP="00176340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alibri" w:hAnsi="Calibri" w:cs="Calibri"/>
          <w:lang w:val="pt-BR"/>
        </w:rPr>
        <w:t>strSetor</w:t>
      </w:r>
      <w:proofErr w:type="spellEnd"/>
      <w:r>
        <w:rPr>
          <w:rFonts w:ascii="Calibri" w:eastAsia="Calibri" w:hAnsi="Calibri" w:cs="Calibri"/>
          <w:lang w:val="pt-BR"/>
        </w:rPr>
        <w:t xml:space="preserve">: Setor de atuação. </w:t>
      </w:r>
    </w:p>
    <w:p w14:paraId="58C7ABC1" w14:textId="77777777" w:rsidR="00176340" w:rsidRPr="00176340" w:rsidRDefault="00000000" w:rsidP="00176340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alibri" w:hAnsi="Calibri" w:cs="Calibri"/>
          <w:lang w:val="pt-BR"/>
        </w:rPr>
        <w:t>strSubSetor</w:t>
      </w:r>
      <w:proofErr w:type="spellEnd"/>
      <w:r>
        <w:rPr>
          <w:rFonts w:ascii="Calibri" w:eastAsia="Calibri" w:hAnsi="Calibri" w:cs="Calibri"/>
          <w:lang w:val="pt-BR"/>
        </w:rPr>
        <w:t xml:space="preserve">: Subsetor de atuação. </w:t>
      </w:r>
    </w:p>
    <w:p w14:paraId="0C989152" w14:textId="24595AC1" w:rsidR="002E21D5" w:rsidRPr="00176340" w:rsidRDefault="00000000" w:rsidP="00176340">
      <w:pPr>
        <w:pStyle w:val="Standard"/>
        <w:keepNext/>
        <w:keepLines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alibri" w:hAnsi="Calibri" w:cs="Calibri"/>
          <w:lang w:val="pt-BR"/>
        </w:rPr>
        <w:t>strSegmento</w:t>
      </w:r>
      <w:proofErr w:type="spellEnd"/>
      <w:r>
        <w:rPr>
          <w:rFonts w:ascii="Calibri" w:eastAsia="Calibri" w:hAnsi="Calibri" w:cs="Calibri"/>
          <w:lang w:val="pt-BR"/>
        </w:rPr>
        <w:t>: Segmento de atuação.</w:t>
      </w:r>
    </w:p>
    <w:p w14:paraId="12FB6034" w14:textId="50A6664F" w:rsidR="00176340" w:rsidRDefault="00176340" w:rsidP="00176340">
      <w:pPr>
        <w:pStyle w:val="Standard"/>
        <w:keepNext/>
        <w:keepLines/>
        <w:spacing w:before="360" w:after="160" w:line="240" w:lineRule="auto"/>
        <w:jc w:val="both"/>
        <w:rPr>
          <w:rFonts w:ascii="Calibri" w:eastAsia="Calibri" w:hAnsi="Calibri" w:cs="Calibri"/>
          <w:lang w:val="pt-BR"/>
        </w:rPr>
      </w:pPr>
    </w:p>
    <w:p w14:paraId="1AAFC01D" w14:textId="6369E316" w:rsidR="00176340" w:rsidRDefault="00176340" w:rsidP="00176340">
      <w:pPr>
        <w:pStyle w:val="Standard"/>
        <w:keepNext/>
        <w:keepLines/>
        <w:spacing w:before="360" w:after="160" w:line="240" w:lineRule="auto"/>
        <w:jc w:val="both"/>
        <w:rPr>
          <w:rFonts w:ascii="Calibri" w:eastAsia="Calibri" w:hAnsi="Calibri" w:cs="Calibri"/>
          <w:lang w:val="pt-BR"/>
        </w:rPr>
      </w:pPr>
    </w:p>
    <w:p w14:paraId="7039B8ED" w14:textId="7178588D" w:rsidR="00176340" w:rsidRDefault="00176340" w:rsidP="00176340">
      <w:pPr>
        <w:pStyle w:val="Standard"/>
        <w:keepNext/>
        <w:keepLines/>
        <w:spacing w:before="360" w:after="160" w:line="240" w:lineRule="auto"/>
        <w:jc w:val="both"/>
        <w:rPr>
          <w:rFonts w:ascii="Calibri" w:eastAsia="Calibri" w:hAnsi="Calibri" w:cs="Calibri"/>
          <w:lang w:val="pt-BR"/>
        </w:rPr>
      </w:pPr>
    </w:p>
    <w:p w14:paraId="30EA0E30" w14:textId="77777777" w:rsidR="00176340" w:rsidRPr="0036588C" w:rsidRDefault="00176340" w:rsidP="00176340">
      <w:pPr>
        <w:pStyle w:val="Standard"/>
        <w:keepNext/>
        <w:keepLines/>
        <w:spacing w:before="360" w:after="160" w:line="240" w:lineRule="auto"/>
        <w:jc w:val="both"/>
        <w:rPr>
          <w:lang w:val="pt-BR"/>
        </w:rPr>
      </w:pPr>
    </w:p>
    <w:p w14:paraId="6399C887" w14:textId="77777777" w:rsidR="00176340" w:rsidRPr="00176340" w:rsidRDefault="00000000" w:rsidP="008F3BC5">
      <w:pPr>
        <w:pStyle w:val="Standard"/>
        <w:widowControl/>
        <w:numPr>
          <w:ilvl w:val="0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TTheoreticalPriceCallback</w:t>
      </w:r>
      <w:proofErr w:type="spellEnd"/>
      <w:r>
        <w:rPr>
          <w:rFonts w:ascii="Calibri" w:eastAsia="Consolas" w:hAnsi="Calibri" w:cs="Consolas"/>
          <w:b/>
          <w:color w:val="660066"/>
          <w:lang w:val="pt-BR"/>
        </w:rPr>
        <w:t xml:space="preserve"> </w:t>
      </w:r>
      <w:r>
        <w:rPr>
          <w:rFonts w:ascii="Calibri" w:eastAsia="Consolas" w:hAnsi="Calibri" w:cs="Consolas"/>
          <w:color w:val="000000"/>
          <w:lang w:val="pt-BR"/>
        </w:rPr>
        <w:t xml:space="preserve">corresponde ao </w:t>
      </w:r>
      <w:proofErr w:type="spellStart"/>
      <w:r>
        <w:rPr>
          <w:rFonts w:ascii="Calibri" w:eastAsia="Consolas" w:hAnsi="Calibri" w:cs="Consolas"/>
          <w:color w:val="000000"/>
          <w:lang w:val="pt-BR"/>
        </w:rPr>
        <w:t>callback</w:t>
      </w:r>
      <w:proofErr w:type="spellEnd"/>
      <w:r>
        <w:rPr>
          <w:rFonts w:ascii="Calibri" w:eastAsia="Consolas" w:hAnsi="Calibri" w:cs="Consolas"/>
          <w:color w:val="000000"/>
          <w:lang w:val="pt-BR"/>
        </w:rPr>
        <w:t xml:space="preserve"> para retorno do preço e quantidades teóricas durante o leilão de um ativo. </w:t>
      </w:r>
    </w:p>
    <w:p w14:paraId="59173C25" w14:textId="77777777" w:rsidR="00176340" w:rsidRPr="00176340" w:rsidRDefault="00000000" w:rsidP="00176340">
      <w:pPr>
        <w:pStyle w:val="Standard"/>
        <w:widowControl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rAssetID</w:t>
      </w:r>
      <w:proofErr w:type="spellEnd"/>
      <w:r>
        <w:rPr>
          <w:rFonts w:ascii="Calibri" w:eastAsia="Calibri" w:hAnsi="Calibri" w:cs="Calibri"/>
          <w:color w:val="000000"/>
          <w:lang w:val="pt-BR"/>
        </w:rPr>
        <w:t xml:space="preserve"> informa a qual ativo pertence de acordo com a estrutura </w:t>
      </w:r>
    </w:p>
    <w:p w14:paraId="0B179FC7" w14:textId="77777777" w:rsidR="00176340" w:rsidRPr="00176340" w:rsidRDefault="00000000" w:rsidP="00176340">
      <w:pPr>
        <w:pStyle w:val="Standard"/>
        <w:widowControl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b/>
          <w:color w:val="444444"/>
          <w:lang w:val="pt-BR"/>
        </w:rPr>
        <w:t>TAssetIDRec</w:t>
      </w:r>
      <w:proofErr w:type="spellEnd"/>
      <w:r>
        <w:rPr>
          <w:rFonts w:ascii="Calibri" w:eastAsia="Calibri" w:hAnsi="Calibri" w:cs="Calibri"/>
          <w:color w:val="000000"/>
          <w:lang w:val="pt-BR"/>
        </w:rPr>
        <w:t xml:space="preserve"> já especificada.  </w:t>
      </w:r>
    </w:p>
    <w:p w14:paraId="0E7BD0BB" w14:textId="77777777" w:rsidR="00176340" w:rsidRPr="00176340" w:rsidRDefault="00000000" w:rsidP="00176340">
      <w:pPr>
        <w:pStyle w:val="Standard"/>
        <w:widowControl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proofErr w:type="spellStart"/>
      <w:r>
        <w:rPr>
          <w:rFonts w:ascii="Calibri" w:eastAsia="Consolas" w:hAnsi="Calibri" w:cs="Consolas"/>
          <w:color w:val="444444"/>
          <w:lang w:val="pt-BR"/>
        </w:rPr>
        <w:t>dTheoreticalPrice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r>
        <w:rPr>
          <w:rFonts w:ascii="Calibri" w:eastAsia="Consolas" w:hAnsi="Calibri" w:cs="Consolas"/>
          <w:color w:val="000000"/>
          <w:lang w:val="pt-BR"/>
        </w:rPr>
        <w:t xml:space="preserve">corresponde ao preço teórico. </w:t>
      </w:r>
    </w:p>
    <w:p w14:paraId="540BA000" w14:textId="1E2F0FBF" w:rsidR="002E21D5" w:rsidRPr="0036588C" w:rsidRDefault="00000000" w:rsidP="00176340">
      <w:pPr>
        <w:pStyle w:val="Standard"/>
        <w:widowControl/>
        <w:numPr>
          <w:ilvl w:val="1"/>
          <w:numId w:val="7"/>
        </w:numPr>
        <w:spacing w:before="360" w:after="160" w:line="240" w:lineRule="auto"/>
        <w:jc w:val="both"/>
        <w:rPr>
          <w:lang w:val="pt-BR"/>
        </w:rPr>
      </w:pPr>
      <w:r>
        <w:rPr>
          <w:rFonts w:ascii="Calibri" w:eastAsia="Consolas" w:hAnsi="Calibri" w:cs="Consolas"/>
          <w:color w:val="000000"/>
          <w:lang w:val="pt-BR"/>
        </w:rPr>
        <w:t xml:space="preserve"> </w:t>
      </w:r>
      <w:proofErr w:type="spellStart"/>
      <w:r>
        <w:rPr>
          <w:rFonts w:ascii="Calibri" w:eastAsia="Consolas" w:hAnsi="Calibri" w:cs="Consolas"/>
          <w:color w:val="444444"/>
          <w:lang w:val="pt-BR"/>
        </w:rPr>
        <w:t>nTheoreticalQtd</w:t>
      </w:r>
      <w:proofErr w:type="spellEnd"/>
      <w:r>
        <w:rPr>
          <w:rFonts w:ascii="Calibri" w:eastAsia="Consolas" w:hAnsi="Calibri" w:cs="Consolas"/>
          <w:color w:val="444444"/>
          <w:lang w:val="pt-BR"/>
        </w:rPr>
        <w:t xml:space="preserve"> </w:t>
      </w:r>
      <w:r>
        <w:rPr>
          <w:rFonts w:ascii="Calibri" w:eastAsia="Consolas" w:hAnsi="Calibri" w:cs="Consolas"/>
          <w:color w:val="000000"/>
          <w:lang w:val="pt-BR"/>
        </w:rPr>
        <w:t>corresponde à quantidade teórica.</w:t>
      </w:r>
    </w:p>
    <w:p w14:paraId="7CDC0A89" w14:textId="77777777" w:rsidR="00176340" w:rsidRDefault="00176340">
      <w:pPr>
        <w:pStyle w:val="Standard"/>
        <w:spacing w:before="360" w:after="160"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6336BFB3" w14:textId="77777777" w:rsidR="00176340" w:rsidRDefault="00176340">
      <w:pPr>
        <w:pStyle w:val="Standard"/>
        <w:spacing w:before="360" w:after="160"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33852B1E" w14:textId="77777777" w:rsidR="00176340" w:rsidRDefault="00176340">
      <w:pPr>
        <w:pStyle w:val="Standard"/>
        <w:spacing w:before="360" w:after="160"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58E8AC77" w14:textId="77777777" w:rsidR="00176340" w:rsidRDefault="00176340">
      <w:pPr>
        <w:pStyle w:val="Standard"/>
        <w:spacing w:before="360" w:after="160"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6F9A6386" w14:textId="77777777" w:rsidR="00176340" w:rsidRDefault="00176340">
      <w:pPr>
        <w:pStyle w:val="Standard"/>
        <w:spacing w:before="360" w:after="160"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5596C493" w14:textId="77777777" w:rsidR="00176340" w:rsidRDefault="00176340">
      <w:pPr>
        <w:pStyle w:val="Standard"/>
        <w:spacing w:before="360" w:after="160"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637ACED7" w14:textId="77777777" w:rsidR="00176340" w:rsidRDefault="00176340">
      <w:pPr>
        <w:pStyle w:val="Standard"/>
        <w:spacing w:before="360" w:after="160"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22F6DC52" w14:textId="77777777" w:rsidR="00176340" w:rsidRDefault="00176340">
      <w:pPr>
        <w:pStyle w:val="Standard"/>
        <w:spacing w:before="360" w:after="160"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038709E5" w14:textId="77777777" w:rsidR="00176340" w:rsidRDefault="00176340">
      <w:pPr>
        <w:pStyle w:val="Standard"/>
        <w:spacing w:before="360" w:after="160" w:line="240" w:lineRule="auto"/>
        <w:jc w:val="both"/>
        <w:rPr>
          <w:rFonts w:ascii="Calibri" w:eastAsia="Calibri" w:hAnsi="Calibri" w:cs="Calibri"/>
          <w:b/>
          <w:lang w:val="pt-BR"/>
        </w:rPr>
      </w:pPr>
    </w:p>
    <w:p w14:paraId="5D05F617" w14:textId="27977E08" w:rsidR="002E21D5" w:rsidRDefault="00000000" w:rsidP="00176340">
      <w:pPr>
        <w:pStyle w:val="Ttulo"/>
        <w:rPr>
          <w:sz w:val="40"/>
          <w:szCs w:val="40"/>
          <w:u w:val="single"/>
          <w:lang w:val="pt-BR"/>
        </w:rPr>
      </w:pPr>
      <w:r w:rsidRPr="00176340">
        <w:rPr>
          <w:sz w:val="40"/>
          <w:szCs w:val="40"/>
          <w:u w:val="single"/>
          <w:lang w:val="pt-BR"/>
        </w:rPr>
        <w:lastRenderedPageBreak/>
        <w:t>Uso do Produto</w:t>
      </w:r>
    </w:p>
    <w:p w14:paraId="79CAC04F" w14:textId="72409ADF" w:rsidR="00176340" w:rsidRDefault="00176340" w:rsidP="00176340">
      <w:pPr>
        <w:pStyle w:val="Standard"/>
        <w:rPr>
          <w:lang w:val="pt-BR"/>
        </w:rPr>
      </w:pPr>
    </w:p>
    <w:p w14:paraId="338246BD" w14:textId="77777777" w:rsidR="00176340" w:rsidRPr="00176340" w:rsidRDefault="00176340" w:rsidP="00176340">
      <w:pPr>
        <w:pStyle w:val="Standard"/>
        <w:rPr>
          <w:lang w:val="pt-BR"/>
        </w:rPr>
      </w:pPr>
    </w:p>
    <w:p w14:paraId="48BEC53E" w14:textId="77777777" w:rsidR="002E21D5" w:rsidRPr="00342FA4" w:rsidRDefault="00000000" w:rsidP="00176340">
      <w:pPr>
        <w:pStyle w:val="Standard"/>
        <w:spacing w:after="160" w:line="247" w:lineRule="auto"/>
        <w:jc w:val="both"/>
        <w:rPr>
          <w:rFonts w:ascii="Calibri" w:eastAsia="Calibri" w:hAnsi="Calibri" w:cs="Calibri"/>
          <w:b/>
          <w:bCs/>
          <w:u w:val="single"/>
          <w:lang w:val="pt-BR"/>
        </w:rPr>
      </w:pPr>
      <w:r w:rsidRPr="00342FA4">
        <w:rPr>
          <w:rFonts w:ascii="Calibri" w:eastAsia="Calibri" w:hAnsi="Calibri" w:cs="Calibri"/>
          <w:b/>
          <w:bCs/>
          <w:u w:val="single"/>
          <w:lang w:val="pt-BR"/>
        </w:rPr>
        <w:t>Inicializando DLL com roteamento</w:t>
      </w:r>
    </w:p>
    <w:p w14:paraId="59A1C326" w14:textId="77777777" w:rsidR="002E21D5" w:rsidRPr="0036588C" w:rsidRDefault="00000000">
      <w:pPr>
        <w:pStyle w:val="Standard"/>
        <w:spacing w:after="160" w:line="247" w:lineRule="auto"/>
        <w:jc w:val="both"/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Para uso da Biblioteca, é fundamental invocar a função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InitializeDLL</w:t>
      </w:r>
      <w:proofErr w:type="spellEnd"/>
      <w:r>
        <w:rPr>
          <w:rFonts w:ascii="Calibri" w:eastAsia="Calibri" w:hAnsi="Calibri" w:cs="Calibri"/>
          <w:lang w:val="pt-BR"/>
        </w:rPr>
        <w:t xml:space="preserve">, informando sua chave de ativação e as funções para </w:t>
      </w:r>
      <w:proofErr w:type="spellStart"/>
      <w:r>
        <w:rPr>
          <w:rFonts w:ascii="Calibri" w:eastAsia="Calibri" w:hAnsi="Calibri" w:cs="Calibri"/>
          <w:i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. Outras funções podem ser invocadas apenas após um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InitializeDLL</w:t>
      </w:r>
      <w:proofErr w:type="spellEnd"/>
      <w:r>
        <w:rPr>
          <w:rFonts w:ascii="Calibri" w:eastAsia="Calibri" w:hAnsi="Calibri" w:cs="Calibri"/>
          <w:color w:val="1155CC"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 xml:space="preserve">sucedido. Para melhor compreensão, consulte os exemplos fornecidos em </w:t>
      </w:r>
      <w:r>
        <w:rPr>
          <w:rFonts w:ascii="Calibri" w:eastAsia="Calibri" w:hAnsi="Calibri" w:cs="Calibri"/>
          <w:i/>
          <w:lang w:val="pt-BR"/>
        </w:rPr>
        <w:t xml:space="preserve">‘DLL e </w:t>
      </w:r>
      <w:proofErr w:type="spellStart"/>
      <w:r>
        <w:rPr>
          <w:rFonts w:ascii="Calibri" w:eastAsia="Calibri" w:hAnsi="Calibri" w:cs="Calibri"/>
          <w:i/>
          <w:lang w:val="pt-BR"/>
        </w:rPr>
        <w:t>Executavel</w:t>
      </w:r>
      <w:proofErr w:type="spellEnd"/>
      <w:proofErr w:type="gramStart"/>
      <w:r>
        <w:rPr>
          <w:rFonts w:ascii="Calibri" w:eastAsia="Calibri" w:hAnsi="Calibri" w:cs="Calibri"/>
          <w:i/>
          <w:lang w:val="pt-BR"/>
        </w:rPr>
        <w:t>’ ,</w:t>
      </w:r>
      <w:proofErr w:type="gramEnd"/>
      <w:r>
        <w:rPr>
          <w:rFonts w:ascii="Calibri" w:eastAsia="Calibri" w:hAnsi="Calibri" w:cs="Calibri"/>
          <w:i/>
          <w:lang w:val="pt-BR"/>
        </w:rPr>
        <w:t xml:space="preserve"> ‘Exemplo C++’ e ‘Exemplo Delphi’</w:t>
      </w:r>
      <w:r>
        <w:rPr>
          <w:rFonts w:ascii="Calibri" w:eastAsia="Calibri" w:hAnsi="Calibri" w:cs="Calibri"/>
          <w:lang w:val="pt-BR"/>
        </w:rPr>
        <w:t>. O ‘</w:t>
      </w:r>
      <w:r>
        <w:rPr>
          <w:rFonts w:ascii="Calibri" w:eastAsia="Calibri" w:hAnsi="Calibri" w:cs="Calibri"/>
          <w:i/>
          <w:iCs/>
          <w:lang w:val="pt-BR"/>
        </w:rPr>
        <w:t>DLL_ROTEAMENTO_MAIN</w:t>
      </w:r>
      <w:r>
        <w:rPr>
          <w:rFonts w:ascii="Calibri" w:eastAsia="Calibri" w:hAnsi="Calibri" w:cs="Calibri"/>
          <w:lang w:val="pt-BR"/>
        </w:rPr>
        <w:t>’</w:t>
      </w:r>
      <w:r>
        <w:rPr>
          <w:rFonts w:ascii="Calibri" w:eastAsia="Calibri" w:hAnsi="Calibri" w:cs="Calibri"/>
          <w:i/>
          <w:lang w:val="pt-BR"/>
        </w:rPr>
        <w:t xml:space="preserve"> e</w:t>
      </w:r>
      <w:r>
        <w:rPr>
          <w:rFonts w:ascii="Calibri" w:eastAsia="Calibri" w:hAnsi="Calibri" w:cs="Calibri"/>
          <w:lang w:val="pt-BR"/>
        </w:rPr>
        <w:t xml:space="preserve">xplora todas as funcionalidades oferecidas através de uma aplicação Delphi gráfica. Estes exemplos também se encontram como executáveis em </w:t>
      </w:r>
      <w:r>
        <w:rPr>
          <w:rFonts w:ascii="Calibri" w:eastAsia="Calibri" w:hAnsi="Calibri" w:cs="Calibri"/>
          <w:i/>
          <w:lang w:val="pt-BR"/>
        </w:rPr>
        <w:t>‘Exemplo C++’ e ‘Exemplo Delphi’</w:t>
      </w:r>
      <w:r>
        <w:rPr>
          <w:rFonts w:ascii="Calibri" w:eastAsia="Calibri" w:hAnsi="Calibri" w:cs="Calibri"/>
          <w:lang w:val="pt-BR"/>
        </w:rPr>
        <w:t xml:space="preserve">, lembrando que necessitam da </w:t>
      </w:r>
      <w:r>
        <w:rPr>
          <w:rFonts w:ascii="Calibri" w:eastAsia="Calibri" w:hAnsi="Calibri" w:cs="Calibri"/>
          <w:i/>
          <w:lang w:val="pt-BR"/>
        </w:rPr>
        <w:t>DLL</w:t>
      </w:r>
      <w:r>
        <w:rPr>
          <w:rFonts w:ascii="Calibri" w:eastAsia="Calibri" w:hAnsi="Calibri" w:cs="Calibri"/>
          <w:lang w:val="pt-BR"/>
        </w:rPr>
        <w:t xml:space="preserve"> para executarem (</w:t>
      </w:r>
      <w:r>
        <w:rPr>
          <w:rFonts w:ascii="Calibri" w:eastAsia="Calibri" w:hAnsi="Calibri" w:cs="Calibri"/>
          <w:i/>
          <w:lang w:val="pt-BR"/>
        </w:rPr>
        <w:t>ProfitDLL.dll</w:t>
      </w:r>
      <w:r>
        <w:rPr>
          <w:rFonts w:ascii="Calibri" w:eastAsia="Calibri" w:hAnsi="Calibri" w:cs="Calibri"/>
          <w:lang w:val="pt-BR"/>
        </w:rPr>
        <w:t>).</w:t>
      </w:r>
    </w:p>
    <w:p w14:paraId="2DC86AAA" w14:textId="77777777" w:rsidR="002E21D5" w:rsidRDefault="002E21D5">
      <w:pPr>
        <w:pStyle w:val="Standard"/>
        <w:spacing w:after="160" w:line="247" w:lineRule="auto"/>
        <w:jc w:val="both"/>
        <w:rPr>
          <w:rFonts w:ascii="Calibri" w:eastAsia="Calibri" w:hAnsi="Calibri" w:cs="Calibri"/>
          <w:lang w:val="pt-BR"/>
        </w:rPr>
      </w:pPr>
    </w:p>
    <w:p w14:paraId="7CB0B7C6" w14:textId="77777777" w:rsidR="002E21D5" w:rsidRPr="00342FA4" w:rsidRDefault="00000000">
      <w:pPr>
        <w:pStyle w:val="Standard"/>
        <w:spacing w:after="160" w:line="247" w:lineRule="auto"/>
        <w:jc w:val="both"/>
        <w:rPr>
          <w:rFonts w:ascii="Calibri" w:eastAsia="Calibri" w:hAnsi="Calibri" w:cs="Calibri"/>
          <w:b/>
          <w:bCs/>
          <w:u w:val="single"/>
          <w:lang w:val="pt-BR"/>
        </w:rPr>
      </w:pPr>
      <w:r w:rsidRPr="00342FA4">
        <w:rPr>
          <w:rFonts w:ascii="Calibri" w:eastAsia="Calibri" w:hAnsi="Calibri" w:cs="Calibri"/>
          <w:b/>
          <w:bCs/>
          <w:u w:val="single"/>
          <w:lang w:val="pt-BR"/>
        </w:rPr>
        <w:t>Inicializando DLL apenas com Market Data</w:t>
      </w:r>
    </w:p>
    <w:p w14:paraId="228713BA" w14:textId="77777777" w:rsidR="002E21D5" w:rsidRPr="0036588C" w:rsidRDefault="00000000">
      <w:pPr>
        <w:pStyle w:val="Standard"/>
        <w:spacing w:after="160" w:line="247" w:lineRule="auto"/>
        <w:jc w:val="both"/>
        <w:rPr>
          <w:lang w:val="pt-BR"/>
        </w:rPr>
      </w:pPr>
      <w:r>
        <w:rPr>
          <w:rFonts w:ascii="Calibri" w:eastAsia="Calibri" w:hAnsi="Calibri" w:cs="Calibri"/>
          <w:lang w:val="pt-BR"/>
        </w:rPr>
        <w:t xml:space="preserve">Para uso da Biblioteca, é fundamental invocar a função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InitializeMarket</w:t>
      </w:r>
      <w:proofErr w:type="spellEnd"/>
      <w:r>
        <w:rPr>
          <w:rFonts w:ascii="Calibri" w:eastAsia="Calibri" w:hAnsi="Calibri" w:cs="Calibri"/>
          <w:lang w:val="pt-BR"/>
        </w:rPr>
        <w:t xml:space="preserve">, informando sua chave de ativação e as funções para </w:t>
      </w:r>
      <w:proofErr w:type="spellStart"/>
      <w:r>
        <w:rPr>
          <w:rFonts w:ascii="Calibri" w:eastAsia="Calibri" w:hAnsi="Calibri" w:cs="Calibri"/>
          <w:lang w:val="pt-BR"/>
        </w:rPr>
        <w:t>callback</w:t>
      </w:r>
      <w:proofErr w:type="spellEnd"/>
      <w:r>
        <w:rPr>
          <w:rFonts w:ascii="Calibri" w:eastAsia="Calibri" w:hAnsi="Calibri" w:cs="Calibri"/>
          <w:lang w:val="pt-BR"/>
        </w:rPr>
        <w:t xml:space="preserve">. Outras funções podem ser invocadas após o </w:t>
      </w:r>
      <w:proofErr w:type="spellStart"/>
      <w:r>
        <w:rPr>
          <w:rFonts w:ascii="Calibri" w:eastAsia="Consolas" w:hAnsi="Calibri" w:cs="Consolas"/>
          <w:b/>
          <w:color w:val="660066"/>
          <w:lang w:val="pt-BR"/>
        </w:rPr>
        <w:t>InitializeMarket</w:t>
      </w:r>
      <w:proofErr w:type="spellEnd"/>
      <w:r>
        <w:rPr>
          <w:rFonts w:ascii="Calibri" w:eastAsia="Calibri" w:hAnsi="Calibri" w:cs="Calibri"/>
          <w:lang w:val="pt-BR"/>
        </w:rPr>
        <w:t xml:space="preserve"> inicializado com sucesso. Para melhor compreensão, consulte os exemplos fornecidos em ‘DLL e </w:t>
      </w:r>
      <w:proofErr w:type="spellStart"/>
      <w:r>
        <w:rPr>
          <w:rFonts w:ascii="Calibri" w:eastAsia="Calibri" w:hAnsi="Calibri" w:cs="Calibri"/>
          <w:lang w:val="pt-BR"/>
        </w:rPr>
        <w:t>Executavel</w:t>
      </w:r>
      <w:proofErr w:type="spellEnd"/>
      <w:proofErr w:type="gramStart"/>
      <w:r>
        <w:rPr>
          <w:rFonts w:ascii="Calibri" w:eastAsia="Calibri" w:hAnsi="Calibri" w:cs="Calibri"/>
          <w:lang w:val="pt-BR"/>
        </w:rPr>
        <w:t>’ ,</w:t>
      </w:r>
      <w:proofErr w:type="gramEnd"/>
      <w:r>
        <w:rPr>
          <w:rFonts w:ascii="Calibri" w:eastAsia="Calibri" w:hAnsi="Calibri" w:cs="Calibri"/>
          <w:lang w:val="pt-BR"/>
        </w:rPr>
        <w:t xml:space="preserve"> ‘Exemplo C++’ e ‘Exemplo Delphi’. O ‘DLL_MARKET’ explora todas as funcionalidades oferecidas através de uma aplicação Delphi gráfica. Estes exemplos também se encontram como executáveis em ‘Exemplo C++’ e ‘Exemplo Delphi’, lembrando que necessitam da DLL para executarem (ProfitDLL.dll).</w:t>
      </w:r>
    </w:p>
    <w:p w14:paraId="330C9685" w14:textId="711B1F40" w:rsidR="002E21D5" w:rsidRDefault="00000000">
      <w:pPr>
        <w:pStyle w:val="Standard"/>
        <w:keepNext/>
        <w:keepLines/>
        <w:spacing w:before="360" w:line="240" w:lineRule="auto"/>
        <w:rPr>
          <w:rFonts w:ascii="Calibri" w:eastAsia="Calibri" w:hAnsi="Calibri" w:cs="Calibri"/>
          <w:b/>
          <w:u w:val="single"/>
          <w:lang w:val="pt-BR"/>
        </w:rPr>
      </w:pPr>
      <w:r w:rsidRPr="00342FA4">
        <w:rPr>
          <w:rFonts w:ascii="Calibri" w:eastAsia="Calibri" w:hAnsi="Calibri" w:cs="Calibri"/>
          <w:b/>
          <w:u w:val="single"/>
          <w:lang w:val="pt-BR"/>
        </w:rPr>
        <w:t>Conversão de tipos Delphi para C</w:t>
      </w:r>
    </w:p>
    <w:p w14:paraId="388AC7B9" w14:textId="77777777" w:rsidR="00342FA4" w:rsidRPr="00342FA4" w:rsidRDefault="00342FA4">
      <w:pPr>
        <w:pStyle w:val="Standard"/>
        <w:keepNext/>
        <w:keepLines/>
        <w:spacing w:before="360" w:line="240" w:lineRule="auto"/>
        <w:rPr>
          <w:rFonts w:ascii="Calibri" w:eastAsia="Calibri" w:hAnsi="Calibri" w:cs="Calibri"/>
          <w:b/>
          <w:u w:val="single"/>
          <w:lang w:val="pt-BR"/>
        </w:rPr>
      </w:pPr>
    </w:p>
    <w:p w14:paraId="04F73EE4" w14:textId="77777777" w:rsidR="002E21D5" w:rsidRPr="0036588C" w:rsidRDefault="00000000">
      <w:pPr>
        <w:pStyle w:val="Standard"/>
        <w:spacing w:after="160" w:line="247" w:lineRule="auto"/>
        <w:rPr>
          <w:lang w:val="pt-BR"/>
        </w:rPr>
      </w:pPr>
      <w:r>
        <w:rPr>
          <w:rFonts w:ascii="Calibri" w:eastAsia="Calibri" w:hAnsi="Calibri" w:cs="Calibri"/>
          <w:lang w:val="pt-BR"/>
        </w:rPr>
        <w:t>A tabela no link a seguir apresenta equivalência de tipos entre as duas linguagens:</w:t>
      </w:r>
      <w:r>
        <w:rPr>
          <w:rFonts w:ascii="Calibri" w:eastAsia="Calibri" w:hAnsi="Calibri" w:cs="Calibri"/>
          <w:lang w:val="pt-BR"/>
        </w:rPr>
        <w:br/>
      </w:r>
      <w:hyperlink r:id="rId8" w:history="1">
        <w:r>
          <w:rPr>
            <w:rFonts w:ascii="Calibri" w:eastAsia="Calibri" w:hAnsi="Calibri" w:cs="Calibri"/>
            <w:color w:val="0000FF"/>
            <w:lang w:val="pt-BR"/>
          </w:rPr>
          <w:t>http://docwiki.embarcadero.com/RADStudio/Tokyo/en/Delphi_to_C%2B%2B_types_mapping</w:t>
        </w:r>
      </w:hyperlink>
    </w:p>
    <w:p w14:paraId="1C346AC0" w14:textId="3F1CC638" w:rsidR="002E21D5" w:rsidRDefault="00000000">
      <w:pPr>
        <w:pStyle w:val="Standard"/>
        <w:keepNext/>
        <w:keepLines/>
        <w:spacing w:before="360" w:line="240" w:lineRule="auto"/>
        <w:rPr>
          <w:rFonts w:ascii="Calibri" w:eastAsia="Calibri" w:hAnsi="Calibri" w:cs="Calibri"/>
          <w:b/>
          <w:u w:val="single"/>
          <w:lang w:val="pt-BR"/>
        </w:rPr>
      </w:pPr>
      <w:r w:rsidRPr="00342FA4">
        <w:rPr>
          <w:rFonts w:ascii="Calibri" w:eastAsia="Calibri" w:hAnsi="Calibri" w:cs="Calibri"/>
          <w:b/>
          <w:u w:val="single"/>
          <w:lang w:val="pt-BR"/>
        </w:rPr>
        <w:t>Conversão de tipos C para Python</w:t>
      </w:r>
    </w:p>
    <w:p w14:paraId="4DED2D28" w14:textId="77777777" w:rsidR="00342FA4" w:rsidRPr="00342FA4" w:rsidRDefault="00342FA4">
      <w:pPr>
        <w:pStyle w:val="Standard"/>
        <w:keepNext/>
        <w:keepLines/>
        <w:spacing w:before="360" w:line="240" w:lineRule="auto"/>
        <w:rPr>
          <w:rFonts w:ascii="Calibri" w:eastAsia="Calibri" w:hAnsi="Calibri" w:cs="Calibri"/>
          <w:b/>
          <w:u w:val="single"/>
          <w:lang w:val="pt-BR"/>
        </w:rPr>
      </w:pPr>
    </w:p>
    <w:p w14:paraId="21F00AE3" w14:textId="77777777" w:rsidR="002E21D5" w:rsidRPr="0036588C" w:rsidRDefault="00000000">
      <w:pPr>
        <w:pStyle w:val="Standard"/>
        <w:spacing w:after="160" w:line="247" w:lineRule="auto"/>
        <w:rPr>
          <w:lang w:val="pt-BR"/>
        </w:rPr>
      </w:pPr>
      <w:r>
        <w:rPr>
          <w:rFonts w:ascii="Calibri" w:eastAsia="Calibri" w:hAnsi="Calibri" w:cs="Calibri"/>
          <w:lang w:val="pt-BR"/>
        </w:rPr>
        <w:t>A tabela no link a seguir apresenta equivalência de tipos entre as duas linguagens:</w:t>
      </w:r>
      <w:r>
        <w:rPr>
          <w:rFonts w:ascii="Calibri" w:eastAsia="Calibri" w:hAnsi="Calibri" w:cs="Calibri"/>
          <w:lang w:val="pt-BR"/>
        </w:rPr>
        <w:br/>
      </w:r>
      <w:hyperlink r:id="rId9" w:history="1">
        <w:r>
          <w:rPr>
            <w:rFonts w:ascii="Calibri" w:eastAsia="Calibri" w:hAnsi="Calibri" w:cs="Calibri"/>
            <w:color w:val="1155CC"/>
            <w:u w:val="single"/>
            <w:lang w:val="pt-BR"/>
          </w:rPr>
          <w:t xml:space="preserve">https://docs.python.org/2/library/ctypes.html </w:t>
        </w:r>
      </w:hyperlink>
    </w:p>
    <w:p w14:paraId="10DE76B7" w14:textId="1EEA3711" w:rsidR="002E21D5" w:rsidRDefault="00000000">
      <w:pPr>
        <w:pStyle w:val="Standard"/>
        <w:keepNext/>
        <w:keepLines/>
        <w:spacing w:before="360" w:line="240" w:lineRule="auto"/>
        <w:rPr>
          <w:rFonts w:ascii="Calibri" w:eastAsia="Calibri" w:hAnsi="Calibri" w:cs="Calibri"/>
          <w:b/>
          <w:u w:val="single"/>
          <w:lang w:val="pt-BR"/>
        </w:rPr>
      </w:pPr>
      <w:r w:rsidRPr="00342FA4">
        <w:rPr>
          <w:rFonts w:ascii="Calibri" w:eastAsia="Calibri" w:hAnsi="Calibri" w:cs="Calibri"/>
          <w:b/>
          <w:u w:val="single"/>
          <w:lang w:val="pt-BR"/>
        </w:rPr>
        <w:t>Conversão de tipos Delphi para C#</w:t>
      </w:r>
    </w:p>
    <w:p w14:paraId="1A4F515B" w14:textId="77777777" w:rsidR="00342FA4" w:rsidRPr="00342FA4" w:rsidRDefault="00342FA4">
      <w:pPr>
        <w:pStyle w:val="Standard"/>
        <w:keepNext/>
        <w:keepLines/>
        <w:spacing w:before="360" w:line="240" w:lineRule="auto"/>
        <w:rPr>
          <w:u w:val="single"/>
          <w:lang w:val="pt-BR"/>
        </w:rPr>
      </w:pPr>
    </w:p>
    <w:p w14:paraId="417D1290" w14:textId="77777777" w:rsidR="002E21D5" w:rsidRPr="0036588C" w:rsidRDefault="00000000">
      <w:pPr>
        <w:pStyle w:val="Standard"/>
        <w:spacing w:after="160" w:line="247" w:lineRule="auto"/>
        <w:rPr>
          <w:lang w:val="pt-BR"/>
        </w:rPr>
      </w:pPr>
      <w:r>
        <w:rPr>
          <w:rFonts w:ascii="Calibri" w:eastAsia="Calibri" w:hAnsi="Calibri" w:cs="Calibri"/>
          <w:lang w:val="pt-BR"/>
        </w:rPr>
        <w:t>A tabela no link a seguir apresenta equivalência de tipos entre as duas linguagens:</w:t>
      </w:r>
      <w:r>
        <w:rPr>
          <w:rFonts w:ascii="Calibri" w:eastAsia="Calibri" w:hAnsi="Calibri" w:cs="Calibri"/>
          <w:lang w:val="pt-BR"/>
        </w:rPr>
        <w:br/>
      </w:r>
      <w:hyperlink r:id="rId10" w:history="1">
        <w:r>
          <w:rPr>
            <w:rFonts w:ascii="Calibri" w:hAnsi="Calibri"/>
            <w:lang w:val="pt-BR"/>
          </w:rPr>
          <w:t>http://www.netcoole.com/delphi2cs/datatype.htm</w:t>
        </w:r>
      </w:hyperlink>
    </w:p>
    <w:p w14:paraId="763DEE1C" w14:textId="77777777" w:rsidR="002E21D5" w:rsidRPr="0036588C" w:rsidRDefault="00000000">
      <w:pPr>
        <w:pStyle w:val="Standard"/>
        <w:spacing w:after="160" w:line="247" w:lineRule="auto"/>
        <w:rPr>
          <w:lang w:val="pt-BR"/>
        </w:rPr>
      </w:pPr>
      <w:proofErr w:type="spellStart"/>
      <w:r>
        <w:rPr>
          <w:rFonts w:ascii="Calibri" w:eastAsia="Calibri" w:hAnsi="Calibri" w:cs="Calibri"/>
          <w:lang w:val="pt-BR"/>
        </w:rPr>
        <w:t>Obs</w:t>
      </w:r>
      <w:proofErr w:type="spellEnd"/>
      <w:r>
        <w:rPr>
          <w:rFonts w:ascii="Calibri" w:eastAsia="Calibri" w:hAnsi="Calibri" w:cs="Calibri"/>
          <w:lang w:val="pt-BR"/>
        </w:rPr>
        <w:t xml:space="preserve">: </w:t>
      </w:r>
      <w:proofErr w:type="spellStart"/>
      <w:r>
        <w:rPr>
          <w:rFonts w:ascii="Calibri" w:eastAsia="Calibri" w:hAnsi="Calibri" w:cs="Calibri"/>
          <w:lang w:val="pt-BR"/>
        </w:rPr>
        <w:t>Desabiliar</w:t>
      </w:r>
      <w:proofErr w:type="spellEnd"/>
      <w:r>
        <w:rPr>
          <w:rFonts w:ascii="Calibri" w:eastAsia="Calibri" w:hAnsi="Calibri" w:cs="Calibri"/>
          <w:lang w:val="pt-BR"/>
        </w:rPr>
        <w:t xml:space="preserve"> a propriedade “Apenas Meu Código”, e compilar para x86</w:t>
      </w:r>
    </w:p>
    <w:sectPr w:rsidR="002E21D5" w:rsidRPr="0036588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DA39A" w14:textId="77777777" w:rsidR="00DF192F" w:rsidRDefault="00DF192F">
      <w:r>
        <w:separator/>
      </w:r>
    </w:p>
  </w:endnote>
  <w:endnote w:type="continuationSeparator" w:id="0">
    <w:p w14:paraId="177CB0DA" w14:textId="77777777" w:rsidR="00DF192F" w:rsidRDefault="00DF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charset w:val="00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0978" w14:textId="77777777" w:rsidR="00DF192F" w:rsidRDefault="00DF192F">
      <w:r>
        <w:rPr>
          <w:color w:val="000000"/>
        </w:rPr>
        <w:separator/>
      </w:r>
    </w:p>
  </w:footnote>
  <w:footnote w:type="continuationSeparator" w:id="0">
    <w:p w14:paraId="5A4CF5A0" w14:textId="77777777" w:rsidR="00DF192F" w:rsidRDefault="00DF1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42F64"/>
    <w:multiLevelType w:val="hybridMultilevel"/>
    <w:tmpl w:val="B1A83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A4104"/>
    <w:multiLevelType w:val="hybridMultilevel"/>
    <w:tmpl w:val="266EA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E3B36"/>
    <w:multiLevelType w:val="hybridMultilevel"/>
    <w:tmpl w:val="E6DE5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46DB3"/>
    <w:multiLevelType w:val="hybridMultilevel"/>
    <w:tmpl w:val="89C4A0B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25827"/>
    <w:multiLevelType w:val="hybridMultilevel"/>
    <w:tmpl w:val="A98E1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21037"/>
    <w:multiLevelType w:val="hybridMultilevel"/>
    <w:tmpl w:val="78F01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B77CF"/>
    <w:multiLevelType w:val="hybridMultilevel"/>
    <w:tmpl w:val="42901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42682"/>
    <w:multiLevelType w:val="hybridMultilevel"/>
    <w:tmpl w:val="F6DCF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661932">
    <w:abstractNumId w:val="6"/>
  </w:num>
  <w:num w:numId="2" w16cid:durableId="1215702372">
    <w:abstractNumId w:val="0"/>
  </w:num>
  <w:num w:numId="3" w16cid:durableId="1105886842">
    <w:abstractNumId w:val="2"/>
  </w:num>
  <w:num w:numId="4" w16cid:durableId="1631978372">
    <w:abstractNumId w:val="7"/>
  </w:num>
  <w:num w:numId="5" w16cid:durableId="1439175710">
    <w:abstractNumId w:val="4"/>
  </w:num>
  <w:num w:numId="6" w16cid:durableId="1032463708">
    <w:abstractNumId w:val="5"/>
  </w:num>
  <w:num w:numId="7" w16cid:durableId="999583515">
    <w:abstractNumId w:val="1"/>
  </w:num>
  <w:num w:numId="8" w16cid:durableId="352193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E21D5"/>
    <w:rsid w:val="00176340"/>
    <w:rsid w:val="002E21D5"/>
    <w:rsid w:val="00342FA4"/>
    <w:rsid w:val="0036588C"/>
    <w:rsid w:val="008F3BC5"/>
    <w:rsid w:val="00C62B6C"/>
    <w:rsid w:val="00D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43B9"/>
  <w15:docId w15:val="{BFED6738-80E6-4182-BAE4-C72EC0A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ascii="Calibri" w:eastAsia="Calibri" w:hAnsi="Calibri" w:cs="Calibri"/>
      <w:color w:val="0000FF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rPr>
      <w:rFonts w:ascii="Calibri" w:eastAsia="Calibri" w:hAnsi="Calibri" w:cs="Calibri"/>
      <w:color w:val="1155CC"/>
      <w:u w:val="single"/>
    </w:rPr>
  </w:style>
  <w:style w:type="character" w:customStyle="1" w:styleId="ListLabel3">
    <w:name w:val="ListLabel 3"/>
    <w:rPr>
      <w:color w:val="1155CC"/>
      <w:u w:val="single"/>
    </w:rPr>
  </w:style>
  <w:style w:type="paragraph" w:styleId="PargrafodaLista">
    <w:name w:val="List Paragraph"/>
    <w:basedOn w:val="Normal"/>
    <w:uiPriority w:val="34"/>
    <w:qFormat/>
    <w:rsid w:val="00C62B6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wiki.embarcadero.com/RADStudio/Tokyo/en/Delphi_to_C%2B%2B_types_m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wiki.embarcadero.com/Libraries/Sydney/en/System.TDateTi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netcoole.com/delphi2cs/datatyp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library/ctyp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 2013 - 2022">
  <a:themeElements>
    <a:clrScheme name="BLP">
      <a:dk1>
        <a:srgbClr val="000000"/>
      </a:dk1>
      <a:lt1>
        <a:sysClr val="window" lastClr="FFFFFF"/>
      </a:lt1>
      <a:dk2>
        <a:srgbClr val="000000"/>
      </a:dk2>
      <a:lt2>
        <a:srgbClr val="E7E6E6"/>
      </a:lt2>
      <a:accent1>
        <a:srgbClr val="F0BC7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00000"/>
      </a:hlink>
      <a:folHlink>
        <a:srgbClr val="6F3B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22</Pages>
  <Words>5427</Words>
  <Characters>29308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LANA</dc:creator>
  <cp:lastModifiedBy>Eduardo LANA</cp:lastModifiedBy>
  <cp:revision>1</cp:revision>
  <cp:lastPrinted>2020-01-17T11:26:00Z</cp:lastPrinted>
  <dcterms:created xsi:type="dcterms:W3CDTF">2021-01-05T17:33:00Z</dcterms:created>
  <dcterms:modified xsi:type="dcterms:W3CDTF">2022-11-17T11:53:00Z</dcterms:modified>
</cp:coreProperties>
</file>